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158" w:rsidRPr="00B916AE" w:rsidRDefault="00071158" w:rsidP="00F36A30">
      <w:pPr>
        <w:pStyle w:val="a8"/>
        <w:widowControl w:val="0"/>
        <w:suppressAutoHyphens/>
        <w:spacing w:line="240" w:lineRule="auto"/>
        <w:ind w:firstLine="0"/>
        <w:jc w:val="center"/>
        <w:rPr>
          <w:b/>
          <w:sz w:val="32"/>
          <w:szCs w:val="32"/>
        </w:rPr>
      </w:pPr>
      <w:bookmarkStart w:id="0" w:name="_Toc434480615"/>
      <w:bookmarkStart w:id="1" w:name="_Toc184977567"/>
      <w:bookmarkStart w:id="2" w:name="_Toc185350131"/>
      <w:r w:rsidRPr="00B916AE">
        <w:rPr>
          <w:b/>
          <w:sz w:val="32"/>
          <w:szCs w:val="32"/>
        </w:rPr>
        <w:t>Содержание</w:t>
      </w:r>
    </w:p>
    <w:p w:rsidR="00071158" w:rsidRPr="007C4F49" w:rsidRDefault="00071158" w:rsidP="00F36A30">
      <w:pPr>
        <w:pStyle w:val="a8"/>
        <w:widowControl w:val="0"/>
        <w:suppressAutoHyphens/>
        <w:spacing w:line="240" w:lineRule="auto"/>
        <w:ind w:firstLine="0"/>
        <w:jc w:val="center"/>
        <w:rPr>
          <w:szCs w:val="28"/>
        </w:rPr>
      </w:pPr>
    </w:p>
    <w:p w:rsidR="00071158" w:rsidRPr="007C4F49" w:rsidRDefault="00071158" w:rsidP="00F36A30">
      <w:pPr>
        <w:pStyle w:val="a8"/>
        <w:widowControl w:val="0"/>
        <w:suppressAutoHyphens/>
        <w:spacing w:line="240" w:lineRule="auto"/>
        <w:ind w:firstLine="0"/>
        <w:jc w:val="center"/>
        <w:rPr>
          <w:szCs w:val="28"/>
        </w:rPr>
      </w:pPr>
    </w:p>
    <w:p w:rsidR="00071158" w:rsidRPr="00EB5FE6" w:rsidRDefault="00071158" w:rsidP="00071158">
      <w:pPr>
        <w:pStyle w:val="12"/>
        <w:rPr>
          <w:rFonts w:ascii="Calibri" w:hAnsi="Calibri"/>
          <w:noProof/>
        </w:rPr>
      </w:pPr>
      <w:r w:rsidRPr="00EB5FE6">
        <w:fldChar w:fldCharType="begin"/>
      </w:r>
      <w:r w:rsidRPr="00EB5FE6">
        <w:instrText xml:space="preserve"> TOC \o "1-3" \h \z \u </w:instrText>
      </w:r>
      <w:r w:rsidRPr="00EB5FE6">
        <w:fldChar w:fldCharType="separate"/>
      </w:r>
      <w:hyperlink w:anchor="_Toc128932521" w:history="1">
        <w:r w:rsidRPr="00EB5FE6">
          <w:rPr>
            <w:rStyle w:val="ac"/>
            <w:noProof/>
            <w:sz w:val="28"/>
            <w:szCs w:val="28"/>
          </w:rPr>
          <w:t>Введение</w:t>
        </w:r>
        <w:r w:rsidRPr="00EB5FE6">
          <w:rPr>
            <w:noProof/>
            <w:webHidden/>
          </w:rPr>
          <w:tab/>
        </w:r>
        <w:r w:rsidRPr="00033086">
          <w:rPr>
            <w:noProof/>
            <w:webHidden/>
            <w:sz w:val="28"/>
          </w:rPr>
          <w:t>4</w:t>
        </w:r>
      </w:hyperlink>
    </w:p>
    <w:p w:rsidR="00071158" w:rsidRPr="00EB5FE6" w:rsidRDefault="008F1F42" w:rsidP="00071158">
      <w:pPr>
        <w:pStyle w:val="12"/>
        <w:rPr>
          <w:rFonts w:ascii="Calibri" w:hAnsi="Calibri"/>
          <w:noProof/>
        </w:rPr>
      </w:pPr>
      <w:hyperlink w:anchor="_Toc128932522" w:history="1">
        <w:r w:rsidR="00071158" w:rsidRPr="00EB5FE6">
          <w:rPr>
            <w:rStyle w:val="ac"/>
            <w:noProof/>
            <w:sz w:val="28"/>
            <w:szCs w:val="28"/>
          </w:rPr>
          <w:t>1</w:t>
        </w:r>
        <w:r w:rsidR="00071158">
          <w:rPr>
            <w:rStyle w:val="ac"/>
            <w:noProof/>
            <w:sz w:val="28"/>
            <w:szCs w:val="28"/>
          </w:rPr>
          <w:t xml:space="preserve"> Организационная часть </w:t>
        </w:r>
        <w:r w:rsidR="00071158" w:rsidRPr="00EB5FE6">
          <w:rPr>
            <w:noProof/>
            <w:webHidden/>
          </w:rPr>
          <w:tab/>
        </w:r>
      </w:hyperlink>
      <w:r w:rsidR="00E613F9" w:rsidRPr="00E613F9">
        <w:rPr>
          <w:rStyle w:val="ac"/>
          <w:noProof/>
          <w:color w:val="auto"/>
          <w:sz w:val="28"/>
          <w:szCs w:val="28"/>
          <w:u w:val="none"/>
        </w:rPr>
        <w:t>6</w:t>
      </w:r>
    </w:p>
    <w:p w:rsidR="00071158" w:rsidRPr="00EB5FE6" w:rsidRDefault="008F1F42" w:rsidP="00EB4F62">
      <w:pPr>
        <w:pStyle w:val="23"/>
        <w:rPr>
          <w:rFonts w:ascii="Calibri" w:hAnsi="Calibri"/>
          <w:b/>
        </w:rPr>
      </w:pPr>
      <w:hyperlink w:anchor="_Toc128932523" w:history="1">
        <w:r w:rsidR="00071158" w:rsidRPr="00EB5FE6">
          <w:rPr>
            <w:rStyle w:val="ac"/>
          </w:rPr>
          <w:t>1.1</w:t>
        </w:r>
        <w:r w:rsidR="00071158">
          <w:rPr>
            <w:rStyle w:val="ac"/>
          </w:rPr>
          <w:t xml:space="preserve"> </w:t>
        </w:r>
        <w:r w:rsidR="00071158" w:rsidRPr="00EB5FE6">
          <w:rPr>
            <w:rStyle w:val="ac"/>
          </w:rPr>
          <w:t>З</w:t>
        </w:r>
        <w:r w:rsidR="00467432">
          <w:rPr>
            <w:rStyle w:val="ac"/>
          </w:rPr>
          <w:t xml:space="preserve">накомство с компьютерной техникой и </w:t>
        </w:r>
        <w:r w:rsidR="00EB4F62">
          <w:rPr>
            <w:rStyle w:val="ac"/>
          </w:rPr>
          <w:t xml:space="preserve">ПО </w:t>
        </w:r>
        <w:r w:rsidR="00467432">
          <w:rPr>
            <w:rStyle w:val="ac"/>
          </w:rPr>
          <w:t>в организации</w:t>
        </w:r>
        <w:r w:rsidR="00071158" w:rsidRPr="00EB5FE6">
          <w:rPr>
            <w:webHidden/>
          </w:rPr>
          <w:tab/>
        </w:r>
      </w:hyperlink>
      <w:r w:rsidR="00917D25" w:rsidRPr="00917D25">
        <w:rPr>
          <w:rStyle w:val="ac"/>
          <w:color w:val="auto"/>
          <w:u w:val="none"/>
        </w:rPr>
        <w:t>8</w:t>
      </w:r>
    </w:p>
    <w:p w:rsidR="00EB4F62" w:rsidRDefault="008F1F42" w:rsidP="00EB4F62">
      <w:pPr>
        <w:pStyle w:val="23"/>
        <w:spacing w:line="240" w:lineRule="auto"/>
        <w:rPr>
          <w:webHidden/>
        </w:rPr>
      </w:pPr>
      <w:hyperlink w:anchor="_1.2_Описание_предметной" w:history="1">
        <w:r w:rsidR="00467432">
          <w:rPr>
            <w:rStyle w:val="ac"/>
            <w:webHidden/>
            <w:color w:val="000000"/>
            <w:u w:val="none"/>
          </w:rPr>
          <w:t>1.2 Изучение обеспечениия санитарных норм и требования техники</w:t>
        </w:r>
        <w:r w:rsidR="00EB4F62">
          <w:rPr>
            <w:rStyle w:val="ac"/>
            <w:b/>
            <w:webHidden/>
            <w:color w:val="000000"/>
            <w:u w:val="none"/>
            <w:lang w:val="en-US"/>
          </w:rPr>
          <w:t xml:space="preserve"> </w:t>
        </w:r>
      </w:hyperlink>
    </w:p>
    <w:p w:rsidR="00EB4F62" w:rsidRPr="00EB4F62" w:rsidRDefault="00EB4F62" w:rsidP="00EB4F62">
      <w:pPr>
        <w:pStyle w:val="23"/>
        <w:rPr>
          <w:webHidden/>
        </w:rPr>
      </w:pPr>
      <w:r w:rsidRPr="00EB4F62">
        <w:rPr>
          <w:webHidden/>
        </w:rPr>
        <w:t>безопасности на рабочем месте</w:t>
      </w:r>
      <w:r w:rsidRPr="00EB4F62">
        <w:rPr>
          <w:webHidden/>
        </w:rPr>
        <w:tab/>
        <w:t>10</w:t>
      </w:r>
    </w:p>
    <w:p w:rsidR="00071158" w:rsidRPr="00621554" w:rsidRDefault="008F1F42" w:rsidP="00071158">
      <w:pPr>
        <w:pStyle w:val="12"/>
        <w:rPr>
          <w:rFonts w:ascii="Calibri" w:hAnsi="Calibri"/>
          <w:noProof/>
          <w:sz w:val="32"/>
        </w:rPr>
      </w:pPr>
      <w:hyperlink w:anchor="_Toc128932526" w:history="1">
        <w:r w:rsidR="00071158" w:rsidRPr="00EB5FE6">
          <w:rPr>
            <w:rStyle w:val="ac"/>
            <w:noProof/>
            <w:sz w:val="28"/>
            <w:szCs w:val="28"/>
          </w:rPr>
          <w:t>2</w:t>
        </w:r>
        <w:r w:rsidR="00071158">
          <w:rPr>
            <w:rStyle w:val="ac"/>
            <w:noProof/>
            <w:sz w:val="28"/>
            <w:szCs w:val="28"/>
          </w:rPr>
          <w:t xml:space="preserve"> </w:t>
        </w:r>
        <w:r w:rsidR="00071158" w:rsidRPr="00EB5FE6">
          <w:rPr>
            <w:rStyle w:val="ac"/>
            <w:noProof/>
            <w:sz w:val="28"/>
            <w:szCs w:val="28"/>
          </w:rPr>
          <w:t>Проектирование</w:t>
        </w:r>
        <w:r w:rsidR="00071158">
          <w:rPr>
            <w:rStyle w:val="ac"/>
            <w:noProof/>
            <w:sz w:val="28"/>
            <w:szCs w:val="28"/>
          </w:rPr>
          <w:t xml:space="preserve"> </w:t>
        </w:r>
        <w:r w:rsidR="00071158" w:rsidRPr="00EB5FE6">
          <w:rPr>
            <w:rStyle w:val="ac"/>
            <w:noProof/>
            <w:sz w:val="28"/>
            <w:szCs w:val="28"/>
          </w:rPr>
          <w:t>БД</w:t>
        </w:r>
        <w:r w:rsidR="00071158" w:rsidRPr="00EB5FE6">
          <w:rPr>
            <w:noProof/>
            <w:webHidden/>
          </w:rPr>
          <w:tab/>
        </w:r>
      </w:hyperlink>
      <w:r w:rsidR="00426121" w:rsidRPr="00426121">
        <w:rPr>
          <w:rStyle w:val="ac"/>
          <w:noProof/>
          <w:color w:val="auto"/>
          <w:sz w:val="28"/>
          <w:szCs w:val="28"/>
          <w:u w:val="none"/>
        </w:rPr>
        <w:t>14</w:t>
      </w:r>
    </w:p>
    <w:p w:rsidR="00071158" w:rsidRDefault="008F1F42" w:rsidP="00EB4F62">
      <w:pPr>
        <w:pStyle w:val="23"/>
        <w:rPr>
          <w:rStyle w:val="ac"/>
          <w:b/>
        </w:rPr>
      </w:pPr>
      <w:hyperlink w:anchor="_Toc128932527" w:history="1">
        <w:r w:rsidR="00071158" w:rsidRPr="00EB5FE6">
          <w:rPr>
            <w:rStyle w:val="ac"/>
          </w:rPr>
          <w:t>2.1</w:t>
        </w:r>
        <w:r w:rsidR="00071158">
          <w:rPr>
            <w:rStyle w:val="ac"/>
          </w:rPr>
          <w:t xml:space="preserve"> </w:t>
        </w:r>
        <w:r w:rsidR="00467432">
          <w:rPr>
            <w:rStyle w:val="ac"/>
            <w:bCs/>
          </w:rPr>
          <w:t xml:space="preserve">Проектирование базы данных в </w:t>
        </w:r>
        <w:r w:rsidR="00CC7215">
          <w:rPr>
            <w:rStyle w:val="ac"/>
            <w:bCs/>
          </w:rPr>
          <w:t>среде СУБД</w:t>
        </w:r>
        <w:r w:rsidR="00071158" w:rsidRPr="00EB5FE6">
          <w:rPr>
            <w:webHidden/>
          </w:rPr>
          <w:tab/>
        </w:r>
        <w:r w:rsidR="00A5379E">
          <w:rPr>
            <w:webHidden/>
          </w:rPr>
          <w:t>1</w:t>
        </w:r>
      </w:hyperlink>
      <w:r w:rsidR="0025439F" w:rsidRPr="0025439F">
        <w:rPr>
          <w:rStyle w:val="ac"/>
          <w:color w:val="auto"/>
          <w:u w:val="none"/>
        </w:rPr>
        <w:t>4</w:t>
      </w:r>
    </w:p>
    <w:p w:rsidR="006F5FAC" w:rsidRPr="00621554" w:rsidRDefault="008F1F42" w:rsidP="00EB4F62">
      <w:pPr>
        <w:pStyle w:val="23"/>
        <w:rPr>
          <w:rFonts w:ascii="Calibri" w:hAnsi="Calibri"/>
          <w:b/>
          <w:sz w:val="32"/>
        </w:rPr>
      </w:pPr>
      <w:hyperlink w:anchor="_Toc128932527" w:history="1">
        <w:r w:rsidR="006F5FAC" w:rsidRPr="00EB5FE6">
          <w:rPr>
            <w:rStyle w:val="ac"/>
          </w:rPr>
          <w:t>2.1</w:t>
        </w:r>
        <w:r w:rsidR="006F5FAC">
          <w:rPr>
            <w:rStyle w:val="ac"/>
          </w:rPr>
          <w:t xml:space="preserve">.1 </w:t>
        </w:r>
        <w:r w:rsidR="006F5FAC" w:rsidRPr="006F5FAC">
          <w:t>Создание логической схемы базы данных</w:t>
        </w:r>
        <w:r w:rsidR="006F5FAC" w:rsidRPr="00EB5FE6">
          <w:rPr>
            <w:webHidden/>
          </w:rPr>
          <w:tab/>
        </w:r>
        <w:r w:rsidR="00A5379E">
          <w:rPr>
            <w:webHidden/>
          </w:rPr>
          <w:t>1</w:t>
        </w:r>
      </w:hyperlink>
      <w:r w:rsidR="00482CB8" w:rsidRPr="00482CB8">
        <w:rPr>
          <w:rStyle w:val="ac"/>
          <w:color w:val="auto"/>
          <w:u w:val="none"/>
        </w:rPr>
        <w:t>6</w:t>
      </w:r>
    </w:p>
    <w:p w:rsidR="006F5FAC" w:rsidRPr="00E72328" w:rsidRDefault="008F1F42" w:rsidP="00EB4F62">
      <w:pPr>
        <w:pStyle w:val="23"/>
        <w:rPr>
          <w:rFonts w:ascii="Calibri" w:hAnsi="Calibri"/>
          <w:b/>
          <w:sz w:val="32"/>
        </w:rPr>
      </w:pPr>
      <w:hyperlink w:anchor="_Toc128932527" w:history="1">
        <w:r w:rsidR="006F5FAC" w:rsidRPr="00EB5FE6">
          <w:rPr>
            <w:rStyle w:val="ac"/>
          </w:rPr>
          <w:t>2.1</w:t>
        </w:r>
        <w:r w:rsidR="006F5FAC">
          <w:rPr>
            <w:rStyle w:val="ac"/>
          </w:rPr>
          <w:t>.2</w:t>
        </w:r>
        <w:r w:rsidR="006F5FAC" w:rsidRPr="006F5FAC">
          <w:rPr>
            <w:rStyle w:val="ac"/>
          </w:rPr>
          <w:t xml:space="preserve"> </w:t>
        </w:r>
        <w:r w:rsidR="006F5FAC" w:rsidRPr="006F5FAC">
          <w:t>Разработка структуры базы данных</w:t>
        </w:r>
        <w:r w:rsidR="006F5FAC" w:rsidRPr="00EB5FE6">
          <w:rPr>
            <w:webHidden/>
          </w:rPr>
          <w:tab/>
        </w:r>
      </w:hyperlink>
      <w:r w:rsidR="00C40487" w:rsidRPr="00C40487">
        <w:rPr>
          <w:rStyle w:val="ac"/>
          <w:color w:val="auto"/>
          <w:u w:val="none"/>
        </w:rPr>
        <w:t>18</w:t>
      </w:r>
    </w:p>
    <w:p w:rsidR="00071158" w:rsidRPr="00706F60" w:rsidRDefault="008F1F42" w:rsidP="005C754C">
      <w:pPr>
        <w:pStyle w:val="12"/>
        <w:ind w:firstLine="284"/>
        <w:rPr>
          <w:rFonts w:ascii="Calibri" w:hAnsi="Calibri"/>
          <w:noProof/>
        </w:rPr>
      </w:pPr>
      <w:hyperlink w:anchor="_Toc128932528" w:history="1">
        <w:r w:rsidR="00170E5B">
          <w:rPr>
            <w:rStyle w:val="ac"/>
            <w:noProof/>
            <w:sz w:val="28"/>
            <w:szCs w:val="28"/>
          </w:rPr>
          <w:t>2.2 Изучение видов технической документации</w:t>
        </w:r>
        <w:r w:rsidR="00071158" w:rsidRPr="00706F60">
          <w:rPr>
            <w:rStyle w:val="ac"/>
            <w:noProof/>
            <w:webHidden/>
            <w:sz w:val="28"/>
            <w:szCs w:val="28"/>
          </w:rPr>
          <w:tab/>
        </w:r>
        <w:r w:rsidR="00071158">
          <w:rPr>
            <w:rStyle w:val="ac"/>
            <w:noProof/>
            <w:sz w:val="28"/>
            <w:szCs w:val="28"/>
          </w:rPr>
          <w:t>9</w:t>
        </w:r>
      </w:hyperlink>
    </w:p>
    <w:p w:rsidR="00071158" w:rsidRDefault="008F1F42" w:rsidP="00A439D7">
      <w:pPr>
        <w:pStyle w:val="12"/>
        <w:ind w:firstLine="284"/>
        <w:rPr>
          <w:rStyle w:val="ac"/>
          <w:noProof/>
          <w:sz w:val="28"/>
          <w:szCs w:val="28"/>
        </w:rPr>
      </w:pPr>
      <w:hyperlink w:anchor="_Toc128932529" w:history="1">
        <w:r w:rsidR="00071158">
          <w:rPr>
            <w:rStyle w:val="ac"/>
            <w:noProof/>
            <w:sz w:val="28"/>
            <w:szCs w:val="28"/>
          </w:rPr>
          <w:t xml:space="preserve">2.3 </w:t>
        </w:r>
        <w:r w:rsidR="00425E13">
          <w:rPr>
            <w:rStyle w:val="ac"/>
            <w:noProof/>
            <w:sz w:val="28"/>
            <w:szCs w:val="28"/>
          </w:rPr>
          <w:t>Создание базы данных в среде разработки</w:t>
        </w:r>
        <w:r w:rsidR="00071158" w:rsidRPr="00EB5FE6">
          <w:rPr>
            <w:noProof/>
            <w:webHidden/>
          </w:rPr>
          <w:tab/>
        </w:r>
        <w:r w:rsidR="00071158">
          <w:rPr>
            <w:noProof/>
            <w:webHidden/>
          </w:rPr>
          <w:t>10</w:t>
        </w:r>
      </w:hyperlink>
    </w:p>
    <w:p w:rsidR="000C45B3" w:rsidRPr="00621554" w:rsidRDefault="008F1F42" w:rsidP="00EB4F62">
      <w:pPr>
        <w:pStyle w:val="23"/>
        <w:rPr>
          <w:rFonts w:ascii="Calibri" w:hAnsi="Calibri"/>
          <w:b/>
          <w:sz w:val="32"/>
        </w:rPr>
      </w:pPr>
      <w:hyperlink w:anchor="_Toc128932527" w:history="1">
        <w:r w:rsidR="000C45B3">
          <w:rPr>
            <w:rStyle w:val="ac"/>
          </w:rPr>
          <w:t>2.4 Разработка пользовательсккого ин</w:t>
        </w:r>
        <w:r w:rsidR="00914A12">
          <w:rPr>
            <w:rStyle w:val="ac"/>
          </w:rPr>
          <w:t xml:space="preserve">терфейса средствами визуального </w:t>
        </w:r>
        <w:r w:rsidR="000C45B3">
          <w:rPr>
            <w:rStyle w:val="ac"/>
          </w:rPr>
          <w:t xml:space="preserve">проектирования  </w:t>
        </w:r>
        <w:r w:rsidR="000C45B3">
          <w:rPr>
            <w:rStyle w:val="ac"/>
            <w:lang w:val="en-US"/>
          </w:rPr>
          <w:t>MS Access</w:t>
        </w:r>
        <w:r w:rsidR="000C45B3" w:rsidRPr="00EB5FE6">
          <w:rPr>
            <w:webHidden/>
          </w:rPr>
          <w:tab/>
        </w:r>
        <w:r w:rsidR="000C45B3">
          <w:rPr>
            <w:webHidden/>
          </w:rPr>
          <w:t>8</w:t>
        </w:r>
      </w:hyperlink>
    </w:p>
    <w:p w:rsidR="000C45B3" w:rsidRPr="00706F60" w:rsidRDefault="008F1F42" w:rsidP="000C45B3">
      <w:pPr>
        <w:pStyle w:val="12"/>
        <w:ind w:firstLine="284"/>
        <w:rPr>
          <w:rFonts w:ascii="Calibri" w:hAnsi="Calibri"/>
          <w:noProof/>
        </w:rPr>
      </w:pPr>
      <w:hyperlink w:anchor="_Toc128932528" w:history="1">
        <w:r w:rsidR="00581101">
          <w:rPr>
            <w:rStyle w:val="ac"/>
            <w:noProof/>
            <w:sz w:val="28"/>
            <w:szCs w:val="28"/>
          </w:rPr>
          <w:t>2.5</w:t>
        </w:r>
        <w:r w:rsidR="000C45B3">
          <w:rPr>
            <w:rStyle w:val="ac"/>
            <w:noProof/>
            <w:sz w:val="28"/>
            <w:szCs w:val="28"/>
          </w:rPr>
          <w:t xml:space="preserve"> </w:t>
        </w:r>
        <w:r w:rsidR="005D361A">
          <w:rPr>
            <w:rStyle w:val="ac"/>
            <w:noProof/>
            <w:sz w:val="28"/>
            <w:szCs w:val="28"/>
          </w:rPr>
          <w:t>Проектирования клиентской части приложения в различных технологиях доступа к данным</w:t>
        </w:r>
        <w:r w:rsidR="000C45B3" w:rsidRPr="00706F60">
          <w:rPr>
            <w:rStyle w:val="ac"/>
            <w:noProof/>
            <w:webHidden/>
            <w:sz w:val="28"/>
            <w:szCs w:val="28"/>
          </w:rPr>
          <w:tab/>
        </w:r>
        <w:r w:rsidR="000C45B3">
          <w:rPr>
            <w:rStyle w:val="ac"/>
            <w:noProof/>
            <w:sz w:val="28"/>
            <w:szCs w:val="28"/>
          </w:rPr>
          <w:t>9</w:t>
        </w:r>
      </w:hyperlink>
    </w:p>
    <w:p w:rsidR="000C45B3" w:rsidRPr="00455D43" w:rsidRDefault="008F1F42" w:rsidP="00455D43">
      <w:pPr>
        <w:pStyle w:val="12"/>
        <w:ind w:firstLine="284"/>
        <w:rPr>
          <w:rFonts w:ascii="Calibri" w:hAnsi="Calibri"/>
          <w:noProof/>
        </w:rPr>
      </w:pPr>
      <w:hyperlink w:anchor="_Toc128932529" w:history="1">
        <w:r w:rsidR="000C45B3">
          <w:rPr>
            <w:rStyle w:val="ac"/>
            <w:noProof/>
            <w:sz w:val="28"/>
            <w:szCs w:val="28"/>
          </w:rPr>
          <w:t xml:space="preserve">2.3 </w:t>
        </w:r>
        <w:r w:rsidR="009213F2">
          <w:rPr>
            <w:rStyle w:val="ac"/>
            <w:noProof/>
            <w:sz w:val="28"/>
            <w:szCs w:val="28"/>
          </w:rPr>
          <w:t>Выполнение насторек для автоматизации обслуживания базы данных</w:t>
        </w:r>
        <w:r w:rsidR="000C45B3" w:rsidRPr="00EB5FE6">
          <w:rPr>
            <w:noProof/>
            <w:webHidden/>
          </w:rPr>
          <w:tab/>
        </w:r>
        <w:r w:rsidR="000C45B3">
          <w:rPr>
            <w:noProof/>
            <w:webHidden/>
          </w:rPr>
          <w:t>10</w:t>
        </w:r>
      </w:hyperlink>
    </w:p>
    <w:p w:rsidR="00071158" w:rsidRPr="00EB5FE6" w:rsidRDefault="008F1F42" w:rsidP="00071158">
      <w:pPr>
        <w:pStyle w:val="12"/>
        <w:rPr>
          <w:rFonts w:ascii="Calibri" w:hAnsi="Calibri"/>
          <w:noProof/>
        </w:rPr>
      </w:pPr>
      <w:hyperlink w:anchor="_Toc128932530" w:history="1">
        <w:r w:rsidR="00071158" w:rsidRPr="00EB5FE6">
          <w:rPr>
            <w:rStyle w:val="ac"/>
            <w:noProof/>
            <w:sz w:val="28"/>
            <w:szCs w:val="28"/>
          </w:rPr>
          <w:t>3</w:t>
        </w:r>
        <w:r w:rsidR="00071158">
          <w:rPr>
            <w:rStyle w:val="ac"/>
            <w:noProof/>
            <w:sz w:val="28"/>
            <w:szCs w:val="28"/>
          </w:rPr>
          <w:t xml:space="preserve"> </w:t>
        </w:r>
        <w:r w:rsidR="00891FC9">
          <w:rPr>
            <w:rStyle w:val="ac"/>
            <w:noProof/>
            <w:sz w:val="28"/>
            <w:szCs w:val="28"/>
          </w:rPr>
          <w:t>Организационная часть</w:t>
        </w:r>
        <w:r w:rsidR="00071158" w:rsidRPr="00EB5FE6">
          <w:rPr>
            <w:noProof/>
            <w:webHidden/>
          </w:rPr>
          <w:tab/>
        </w:r>
      </w:hyperlink>
      <w:r w:rsidR="00071158" w:rsidRPr="00483B12">
        <w:rPr>
          <w:rStyle w:val="ac"/>
          <w:noProof/>
          <w:color w:val="000000"/>
          <w:sz w:val="28"/>
          <w:szCs w:val="28"/>
          <w:u w:val="none"/>
        </w:rPr>
        <w:t>14</w:t>
      </w:r>
    </w:p>
    <w:p w:rsidR="00071158" w:rsidRPr="00530885" w:rsidRDefault="008F1F42" w:rsidP="005151CF">
      <w:pPr>
        <w:pStyle w:val="12"/>
        <w:ind w:firstLine="284"/>
        <w:rPr>
          <w:rFonts w:ascii="Calibri" w:hAnsi="Calibri"/>
          <w:noProof/>
        </w:rPr>
      </w:pPr>
      <w:hyperlink w:anchor="_Toc128932531" w:history="1">
        <w:r w:rsidR="00071158" w:rsidRPr="00EB5FE6">
          <w:rPr>
            <w:rStyle w:val="ac"/>
            <w:noProof/>
            <w:kern w:val="36"/>
            <w:sz w:val="28"/>
            <w:szCs w:val="28"/>
          </w:rPr>
          <w:t>3.1</w:t>
        </w:r>
        <w:r w:rsidR="00071158">
          <w:rPr>
            <w:rStyle w:val="ac"/>
            <w:noProof/>
            <w:kern w:val="36"/>
            <w:sz w:val="28"/>
            <w:szCs w:val="28"/>
          </w:rPr>
          <w:t xml:space="preserve"> </w:t>
        </w:r>
        <w:r w:rsidR="00891FC9">
          <w:rPr>
            <w:rStyle w:val="ac"/>
            <w:noProof/>
            <w:kern w:val="36"/>
            <w:sz w:val="28"/>
            <w:szCs w:val="28"/>
          </w:rPr>
          <w:t xml:space="preserve">Обработка таблиц и записей базы данных на сервере средствами </w:t>
        </w:r>
        <w:r w:rsidR="00891FC9">
          <w:rPr>
            <w:rStyle w:val="ac"/>
            <w:noProof/>
            <w:kern w:val="36"/>
            <w:sz w:val="28"/>
            <w:szCs w:val="28"/>
            <w:lang w:val="en-US"/>
          </w:rPr>
          <w:t>SQL</w:t>
        </w:r>
        <w:r w:rsidR="00891FC9" w:rsidRPr="00EB4F62">
          <w:rPr>
            <w:rStyle w:val="ac"/>
            <w:noProof/>
            <w:kern w:val="36"/>
            <w:sz w:val="28"/>
            <w:szCs w:val="28"/>
          </w:rPr>
          <w:t>-</w:t>
        </w:r>
        <w:r w:rsidR="00891FC9">
          <w:rPr>
            <w:rStyle w:val="ac"/>
            <w:noProof/>
            <w:kern w:val="36"/>
            <w:sz w:val="28"/>
            <w:szCs w:val="28"/>
          </w:rPr>
          <w:t>команд</w:t>
        </w:r>
        <w:r w:rsidR="00071158" w:rsidRPr="00EB5FE6">
          <w:rPr>
            <w:noProof/>
            <w:webHidden/>
          </w:rPr>
          <w:tab/>
        </w:r>
      </w:hyperlink>
      <w:r w:rsidR="00071158" w:rsidRPr="00483B12">
        <w:rPr>
          <w:rStyle w:val="ac"/>
          <w:noProof/>
          <w:color w:val="000000"/>
          <w:sz w:val="28"/>
          <w:szCs w:val="28"/>
          <w:u w:val="none"/>
        </w:rPr>
        <w:t>14</w:t>
      </w:r>
    </w:p>
    <w:p w:rsidR="00071158" w:rsidRPr="00455D7A" w:rsidRDefault="008F1F42" w:rsidP="00EB4F62">
      <w:pPr>
        <w:pStyle w:val="23"/>
        <w:rPr>
          <w:rFonts w:ascii="Calibri" w:hAnsi="Calibri"/>
          <w:b/>
        </w:rPr>
      </w:pPr>
      <w:hyperlink w:anchor="_Toc128932533" w:history="1">
        <w:r w:rsidR="00071158" w:rsidRPr="00EB5FE6">
          <w:rPr>
            <w:rStyle w:val="ac"/>
          </w:rPr>
          <w:t>3.</w:t>
        </w:r>
        <w:r w:rsidR="00071158">
          <w:rPr>
            <w:rStyle w:val="ac"/>
          </w:rPr>
          <w:t xml:space="preserve">2 </w:t>
        </w:r>
        <w:r w:rsidR="0027635B">
          <w:rPr>
            <w:rStyle w:val="ac"/>
          </w:rPr>
          <w:t>М</w:t>
        </w:r>
        <w:r w:rsidR="00726B75">
          <w:rPr>
            <w:rStyle w:val="ac"/>
          </w:rPr>
          <w:t>о</w:t>
        </w:r>
        <w:r w:rsidR="0027635B">
          <w:rPr>
            <w:rStyle w:val="ac"/>
          </w:rPr>
          <w:t>ниторинг безопасности работы с базами данных</w:t>
        </w:r>
        <w:r w:rsidR="00071158" w:rsidRPr="00EB5FE6">
          <w:rPr>
            <w:webHidden/>
          </w:rPr>
          <w:tab/>
        </w:r>
        <w:r w:rsidR="00071158" w:rsidRPr="00483B12">
          <w:rPr>
            <w:webHidden/>
          </w:rPr>
          <w:t>1</w:t>
        </w:r>
      </w:hyperlink>
      <w:r w:rsidR="00071158" w:rsidRPr="00483B12">
        <w:rPr>
          <w:rStyle w:val="ac"/>
          <w:color w:val="000000"/>
          <w:u w:val="none"/>
        </w:rPr>
        <w:t>6</w:t>
      </w:r>
    </w:p>
    <w:p w:rsidR="00071158" w:rsidRPr="00F40181" w:rsidRDefault="008F1F42" w:rsidP="00EB4F62">
      <w:pPr>
        <w:pStyle w:val="23"/>
        <w:rPr>
          <w:rStyle w:val="ac"/>
          <w:b/>
          <w:color w:val="auto"/>
          <w:u w:val="none"/>
        </w:rPr>
      </w:pPr>
      <w:hyperlink w:anchor="_Toc128932534" w:history="1">
        <w:r w:rsidR="00071158" w:rsidRPr="00EB5FE6">
          <w:rPr>
            <w:rStyle w:val="ac"/>
          </w:rPr>
          <w:t>3.</w:t>
        </w:r>
        <w:r w:rsidR="00071158">
          <w:rPr>
            <w:rStyle w:val="ac"/>
          </w:rPr>
          <w:t xml:space="preserve">3 </w:t>
        </w:r>
        <w:r w:rsidR="009132F3">
          <w:rPr>
            <w:rStyle w:val="ac"/>
          </w:rPr>
          <w:t>Реализация Доступа пользователей к базе данных</w:t>
        </w:r>
        <w:r w:rsidR="00071158" w:rsidRPr="00EB5FE6">
          <w:rPr>
            <w:webHidden/>
          </w:rPr>
          <w:tab/>
        </w:r>
      </w:hyperlink>
      <w:r w:rsidR="00071158" w:rsidRPr="00483B12">
        <w:rPr>
          <w:rStyle w:val="ac"/>
          <w:color w:val="000000"/>
          <w:u w:val="none"/>
        </w:rPr>
        <w:t>2</w:t>
      </w:r>
      <w:r w:rsidR="00071158">
        <w:rPr>
          <w:rStyle w:val="ac"/>
          <w:color w:val="000000"/>
          <w:u w:val="none"/>
        </w:rPr>
        <w:t>1</w:t>
      </w:r>
    </w:p>
    <w:p w:rsidR="00071158" w:rsidRPr="00530885" w:rsidRDefault="008F1F42" w:rsidP="00EB4F62">
      <w:pPr>
        <w:pStyle w:val="23"/>
        <w:rPr>
          <w:rFonts w:ascii="Calibri" w:hAnsi="Calibri"/>
          <w:b/>
        </w:rPr>
      </w:pPr>
      <w:hyperlink w:anchor="_Toc128932532" w:history="1">
        <w:r w:rsidR="00071158" w:rsidRPr="00EB5FE6">
          <w:rPr>
            <w:rStyle w:val="ac"/>
          </w:rPr>
          <w:t>3.</w:t>
        </w:r>
        <w:r w:rsidR="00071158">
          <w:rPr>
            <w:rStyle w:val="ac"/>
          </w:rPr>
          <w:t xml:space="preserve">4 </w:t>
        </w:r>
        <w:r w:rsidR="009132F3">
          <w:rPr>
            <w:rStyle w:val="ac"/>
          </w:rPr>
          <w:t>Установка приорететов</w:t>
        </w:r>
        <w:r w:rsidR="00071158" w:rsidRPr="00EB5FE6">
          <w:rPr>
            <w:webHidden/>
          </w:rPr>
          <w:tab/>
        </w:r>
      </w:hyperlink>
      <w:r w:rsidR="00071158" w:rsidRPr="000A0D42">
        <w:rPr>
          <w:rStyle w:val="ac"/>
          <w:color w:val="auto"/>
          <w:u w:val="none"/>
        </w:rPr>
        <w:t>22</w:t>
      </w:r>
    </w:p>
    <w:p w:rsidR="00071158" w:rsidRPr="00EB5FE6" w:rsidRDefault="008F1F42" w:rsidP="00071158">
      <w:pPr>
        <w:pStyle w:val="12"/>
        <w:rPr>
          <w:rFonts w:ascii="Calibri" w:hAnsi="Calibri"/>
          <w:noProof/>
        </w:rPr>
      </w:pPr>
      <w:hyperlink w:anchor="_Toc128932535" w:history="1">
        <w:r w:rsidR="00071158" w:rsidRPr="00EB5FE6">
          <w:rPr>
            <w:rStyle w:val="ac"/>
            <w:noProof/>
            <w:sz w:val="28"/>
            <w:szCs w:val="28"/>
          </w:rPr>
          <w:t>Заключение</w:t>
        </w:r>
        <w:r w:rsidR="00071158" w:rsidRPr="00EB5FE6">
          <w:rPr>
            <w:noProof/>
            <w:webHidden/>
          </w:rPr>
          <w:tab/>
        </w:r>
      </w:hyperlink>
      <w:r w:rsidR="00071158">
        <w:rPr>
          <w:rStyle w:val="ac"/>
          <w:noProof/>
          <w:color w:val="000000"/>
          <w:sz w:val="28"/>
          <w:szCs w:val="28"/>
          <w:u w:val="none"/>
        </w:rPr>
        <w:t>23</w:t>
      </w:r>
    </w:p>
    <w:p w:rsidR="00071158" w:rsidRPr="00706F60" w:rsidRDefault="00071158" w:rsidP="00071158">
      <w:pPr>
        <w:pStyle w:val="12"/>
        <w:rPr>
          <w:rFonts w:ascii="Calibri" w:hAnsi="Calibri"/>
          <w:noProof/>
          <w:szCs w:val="28"/>
        </w:rPr>
      </w:pPr>
      <w:r w:rsidRPr="00EB5FE6">
        <w:fldChar w:fldCharType="end"/>
      </w:r>
    </w:p>
    <w:p w:rsidR="00425D81" w:rsidRPr="0026723B" w:rsidRDefault="00AE693E" w:rsidP="00AE2128">
      <w:pPr>
        <w:pStyle w:val="20"/>
        <w:pageBreakBefore w:val="0"/>
        <w:numPr>
          <w:ilvl w:val="0"/>
          <w:numId w:val="0"/>
        </w:numPr>
        <w:tabs>
          <w:tab w:val="left" w:pos="6795"/>
        </w:tabs>
        <w:suppressAutoHyphens/>
        <w:spacing w:before="0" w:after="0"/>
        <w:jc w:val="center"/>
        <w:rPr>
          <w:caps w:val="0"/>
          <w:szCs w:val="32"/>
        </w:rPr>
      </w:pPr>
      <w:r w:rsidRPr="00A272C3">
        <w:br w:type="page"/>
      </w:r>
      <w:bookmarkEnd w:id="0"/>
      <w:r w:rsidR="0026723B" w:rsidRPr="0026723B">
        <w:rPr>
          <w:caps w:val="0"/>
          <w:szCs w:val="32"/>
        </w:rPr>
        <w:lastRenderedPageBreak/>
        <w:t>Введение</w:t>
      </w:r>
    </w:p>
    <w:p w:rsidR="00425D81" w:rsidRPr="00AA3D0C" w:rsidRDefault="00425D81" w:rsidP="00425D81">
      <w:pPr>
        <w:pStyle w:val="20"/>
        <w:pageBreakBefore w:val="0"/>
        <w:numPr>
          <w:ilvl w:val="0"/>
          <w:numId w:val="0"/>
        </w:numPr>
        <w:tabs>
          <w:tab w:val="left" w:pos="6795"/>
        </w:tabs>
        <w:suppressAutoHyphens/>
        <w:spacing w:before="0" w:after="0"/>
        <w:jc w:val="center"/>
        <w:rPr>
          <w:b w:val="0"/>
          <w:caps w:val="0"/>
          <w:sz w:val="28"/>
        </w:rPr>
      </w:pPr>
    </w:p>
    <w:p w:rsidR="009D5FE3" w:rsidRPr="00AA3D0C" w:rsidRDefault="008F1F42" w:rsidP="00425D81">
      <w:pPr>
        <w:pStyle w:val="20"/>
        <w:pageBreakBefore w:val="0"/>
        <w:numPr>
          <w:ilvl w:val="0"/>
          <w:numId w:val="0"/>
        </w:numPr>
        <w:tabs>
          <w:tab w:val="left" w:pos="6795"/>
        </w:tabs>
        <w:suppressAutoHyphens/>
        <w:spacing w:before="0" w:after="0"/>
        <w:jc w:val="center"/>
        <w:rPr>
          <w:b w:val="0"/>
          <w:caps w:val="0"/>
          <w:sz w:val="28"/>
        </w:rPr>
      </w:pPr>
      <w:hyperlink w:anchor="_Toc128932529" w:history="1"/>
    </w:p>
    <w:p w:rsidR="001C45A6" w:rsidRPr="00053EFF" w:rsidRDefault="001C45A6" w:rsidP="001C45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(по профилю специальности) профессионального модуля ПМ.11 Разработка, администрирование </w:t>
      </w:r>
      <w:r w:rsidR="00F040FB">
        <w:rPr>
          <w:sz w:val="28"/>
          <w:szCs w:val="28"/>
        </w:rPr>
        <w:t>и за</w:t>
      </w:r>
      <w:r w:rsidR="009151CC">
        <w:rPr>
          <w:sz w:val="28"/>
          <w:szCs w:val="28"/>
        </w:rPr>
        <w:t>щита баз данных проходила в «МАО</w:t>
      </w:r>
      <w:r w:rsidR="00F040FB">
        <w:rPr>
          <w:sz w:val="28"/>
          <w:szCs w:val="28"/>
        </w:rPr>
        <w:t xml:space="preserve"> МФЦ г. Шахты»</w:t>
      </w:r>
      <w:r w:rsidRPr="00686930">
        <w:rPr>
          <w:sz w:val="28"/>
          <w:szCs w:val="28"/>
        </w:rPr>
        <w:t>,</w:t>
      </w:r>
      <w:r w:rsidRPr="0069635D">
        <w:rPr>
          <w:sz w:val="28"/>
          <w:szCs w:val="28"/>
        </w:rPr>
        <w:t xml:space="preserve"> </w:t>
      </w:r>
      <w:r>
        <w:rPr>
          <w:sz w:val="28"/>
          <w:szCs w:val="28"/>
        </w:rPr>
        <w:t>г. Шахты.</w:t>
      </w:r>
    </w:p>
    <w:p w:rsidR="001C45A6" w:rsidRDefault="001C45A6" w:rsidP="001C45A6">
      <w:pPr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Целями производственной </w:t>
      </w:r>
      <w:r w:rsidRPr="0069635D">
        <w:rPr>
          <w:rFonts w:eastAsia="MS Mincho"/>
          <w:sz w:val="28"/>
          <w:szCs w:val="28"/>
        </w:rPr>
        <w:t>практик</w:t>
      </w:r>
      <w:r>
        <w:rPr>
          <w:rFonts w:eastAsia="MS Mincho"/>
          <w:sz w:val="28"/>
          <w:szCs w:val="28"/>
        </w:rPr>
        <w:t>и</w:t>
      </w:r>
      <w:r w:rsidRPr="0069635D">
        <w:rPr>
          <w:rFonts w:eastAsia="MS Mincho"/>
          <w:sz w:val="28"/>
          <w:szCs w:val="28"/>
        </w:rPr>
        <w:t xml:space="preserve"> (по профилю специальности)</w:t>
      </w:r>
      <w:r>
        <w:rPr>
          <w:rFonts w:eastAsia="MS Mincho"/>
          <w:sz w:val="28"/>
          <w:szCs w:val="28"/>
        </w:rPr>
        <w:t xml:space="preserve"> </w:t>
      </w:r>
      <w:r w:rsidRPr="004F0CBB">
        <w:rPr>
          <w:rFonts w:eastAsia="MS Mincho"/>
          <w:sz w:val="28"/>
          <w:szCs w:val="28"/>
        </w:rPr>
        <w:t xml:space="preserve">профессионального модуля </w:t>
      </w:r>
      <w:r>
        <w:rPr>
          <w:sz w:val="28"/>
          <w:szCs w:val="28"/>
        </w:rPr>
        <w:t>ПМ.11 Разработка, администрирование и защита баз данных</w:t>
      </w:r>
      <w:r w:rsidRPr="004F0CBB">
        <w:rPr>
          <w:rFonts w:eastAsia="MS Mincho"/>
          <w:sz w:val="28"/>
          <w:szCs w:val="28"/>
        </w:rPr>
        <w:t xml:space="preserve"> </w:t>
      </w:r>
      <w:r>
        <w:rPr>
          <w:rFonts w:eastAsia="MS Mincho"/>
          <w:sz w:val="28"/>
          <w:szCs w:val="28"/>
        </w:rPr>
        <w:t>является:</w:t>
      </w:r>
    </w:p>
    <w:p w:rsidR="001C45A6" w:rsidRPr="00C3281E" w:rsidRDefault="001C45A6" w:rsidP="001C45A6">
      <w:pPr>
        <w:pStyle w:val="afd"/>
        <w:spacing w:after="0" w:line="360" w:lineRule="auto"/>
        <w:ind w:left="0" w:firstLine="709"/>
        <w:jc w:val="both"/>
        <w:rPr>
          <w:rFonts w:ascii="Times New Roman" w:eastAsia="MS Mincho" w:hAnsi="Times New Roman"/>
          <w:sz w:val="28"/>
          <w:szCs w:val="28"/>
          <w:lang w:eastAsia="ru-RU"/>
        </w:rPr>
      </w:pPr>
      <w:r>
        <w:rPr>
          <w:rFonts w:ascii="Times New Roman" w:eastAsia="MS Mincho" w:hAnsi="Times New Roman"/>
          <w:sz w:val="28"/>
          <w:szCs w:val="28"/>
          <w:lang w:eastAsia="ru-RU"/>
        </w:rPr>
        <w:t xml:space="preserve">1. </w:t>
      </w:r>
      <w:r w:rsidRPr="004B0A0C">
        <w:rPr>
          <w:rFonts w:ascii="Times New Roman" w:eastAsia="MS Mincho" w:hAnsi="Times New Roman"/>
          <w:sz w:val="28"/>
          <w:szCs w:val="28"/>
          <w:lang w:eastAsia="ru-RU"/>
        </w:rPr>
        <w:t xml:space="preserve">Приобретение практического опыта </w:t>
      </w:r>
      <w:r>
        <w:rPr>
          <w:rFonts w:ascii="Times New Roman" w:eastAsia="MS Mincho" w:hAnsi="Times New Roman"/>
          <w:sz w:val="28"/>
          <w:szCs w:val="28"/>
          <w:lang w:eastAsia="ru-RU"/>
        </w:rPr>
        <w:t xml:space="preserve">в </w:t>
      </w:r>
      <w:r w:rsidRPr="00C3281E">
        <w:rPr>
          <w:rFonts w:ascii="Times New Roman" w:eastAsia="MS Mincho" w:hAnsi="Times New Roman"/>
          <w:sz w:val="28"/>
          <w:szCs w:val="28"/>
          <w:lang w:eastAsia="ru-RU"/>
        </w:rPr>
        <w:t>работе с объектами базы данных в конкретной СУБД</w:t>
      </w:r>
      <w:r>
        <w:rPr>
          <w:rFonts w:ascii="Times New Roman" w:eastAsia="MS Mincho" w:hAnsi="Times New Roman"/>
          <w:sz w:val="28"/>
          <w:szCs w:val="28"/>
          <w:lang w:eastAsia="ru-RU"/>
        </w:rPr>
        <w:t xml:space="preserve">, </w:t>
      </w:r>
      <w:r w:rsidRPr="00C3281E">
        <w:rPr>
          <w:rFonts w:ascii="Times New Roman" w:eastAsia="MS Mincho" w:hAnsi="Times New Roman"/>
          <w:sz w:val="28"/>
          <w:szCs w:val="28"/>
          <w:lang w:eastAsia="ru-RU"/>
        </w:rPr>
        <w:t>использовании средств заполнения базы данных</w:t>
      </w:r>
      <w:r>
        <w:rPr>
          <w:rFonts w:ascii="Times New Roman" w:eastAsia="MS Mincho" w:hAnsi="Times New Roman"/>
          <w:sz w:val="28"/>
          <w:szCs w:val="28"/>
          <w:lang w:eastAsia="ru-RU"/>
        </w:rPr>
        <w:t xml:space="preserve">, </w:t>
      </w:r>
      <w:r w:rsidRPr="00C3281E">
        <w:rPr>
          <w:rFonts w:ascii="Times New Roman" w:eastAsia="MS Mincho" w:hAnsi="Times New Roman"/>
          <w:sz w:val="28"/>
          <w:szCs w:val="28"/>
          <w:lang w:eastAsia="ru-RU"/>
        </w:rPr>
        <w:t>использовании стандартных методов защиты объектов базы данных.</w:t>
      </w:r>
    </w:p>
    <w:p w:rsidR="001C45A6" w:rsidRPr="0069635D" w:rsidRDefault="001C45A6" w:rsidP="001C45A6">
      <w:pPr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2. Ф</w:t>
      </w:r>
      <w:r w:rsidRPr="0069635D">
        <w:rPr>
          <w:rFonts w:eastAsia="MS Mincho"/>
          <w:sz w:val="28"/>
          <w:szCs w:val="28"/>
        </w:rPr>
        <w:t>ормирование общих</w:t>
      </w:r>
      <w:r>
        <w:rPr>
          <w:rFonts w:eastAsia="MS Mincho"/>
          <w:sz w:val="28"/>
          <w:szCs w:val="28"/>
        </w:rPr>
        <w:t xml:space="preserve"> и профессиональных компетенций: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4"/>
        </w:rPr>
      </w:pPr>
      <w:r w:rsidRPr="00686930">
        <w:rPr>
          <w:sz w:val="28"/>
          <w:szCs w:val="24"/>
        </w:rPr>
        <w:t>ОК 1</w:t>
      </w:r>
      <w:r w:rsidRPr="00686930">
        <w:rPr>
          <w:sz w:val="28"/>
          <w:szCs w:val="24"/>
        </w:rPr>
        <w:tab/>
        <w:t>Выбирать способы решения задач профессиональной деятельности, применительно к различным контекстам.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4"/>
        </w:rPr>
      </w:pPr>
      <w:r w:rsidRPr="00686930">
        <w:rPr>
          <w:sz w:val="28"/>
          <w:szCs w:val="24"/>
        </w:rPr>
        <w:t>ОК 2</w:t>
      </w:r>
      <w:r w:rsidRPr="00686930">
        <w:rPr>
          <w:sz w:val="28"/>
          <w:szCs w:val="24"/>
        </w:rPr>
        <w:tab/>
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4"/>
        </w:rPr>
      </w:pPr>
      <w:r w:rsidRPr="00686930">
        <w:rPr>
          <w:sz w:val="28"/>
          <w:szCs w:val="24"/>
        </w:rPr>
        <w:t>ОК 3</w:t>
      </w:r>
      <w:r w:rsidRPr="00686930">
        <w:rPr>
          <w:sz w:val="28"/>
          <w:szCs w:val="24"/>
        </w:rPr>
        <w:tab/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4"/>
        </w:rPr>
      </w:pPr>
      <w:r w:rsidRPr="00686930">
        <w:rPr>
          <w:sz w:val="28"/>
          <w:szCs w:val="24"/>
        </w:rPr>
        <w:t>ОК 4</w:t>
      </w:r>
      <w:r w:rsidRPr="00686930">
        <w:rPr>
          <w:sz w:val="28"/>
          <w:szCs w:val="24"/>
        </w:rPr>
        <w:tab/>
        <w:t>Эффективно взаимодействовать и работать в коллективе и команде.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4"/>
        </w:rPr>
      </w:pPr>
      <w:r w:rsidRPr="00686930">
        <w:rPr>
          <w:sz w:val="28"/>
          <w:szCs w:val="24"/>
        </w:rPr>
        <w:t>ОК 5</w:t>
      </w:r>
      <w:r w:rsidRPr="00686930">
        <w:rPr>
          <w:sz w:val="28"/>
          <w:szCs w:val="24"/>
        </w:rPr>
        <w:tab/>
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4"/>
        </w:rPr>
      </w:pPr>
      <w:r w:rsidRPr="00686930">
        <w:rPr>
          <w:sz w:val="28"/>
          <w:szCs w:val="24"/>
        </w:rPr>
        <w:t>ОК 6</w:t>
      </w:r>
      <w:r w:rsidRPr="00686930">
        <w:rPr>
          <w:sz w:val="28"/>
          <w:szCs w:val="24"/>
        </w:rPr>
        <w:tab/>
        <w:t>Проявлять гражданско-патриотическую позицию, демонстрировать осознанное</w:t>
      </w:r>
      <w:bookmarkStart w:id="3" w:name="_GoBack"/>
      <w:bookmarkEnd w:id="3"/>
      <w:r w:rsidRPr="00686930">
        <w:rPr>
          <w:sz w:val="28"/>
          <w:szCs w:val="24"/>
        </w:rPr>
        <w:t xml:space="preserve"> поведение на основе общечеловеческих ценностей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4"/>
        </w:rPr>
      </w:pPr>
      <w:r w:rsidRPr="00686930">
        <w:rPr>
          <w:sz w:val="28"/>
          <w:szCs w:val="24"/>
        </w:rPr>
        <w:lastRenderedPageBreak/>
        <w:t>ОК 7</w:t>
      </w:r>
      <w:r w:rsidRPr="00686930">
        <w:rPr>
          <w:sz w:val="28"/>
          <w:szCs w:val="24"/>
        </w:rPr>
        <w:tab/>
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4"/>
        </w:rPr>
      </w:pPr>
      <w:r w:rsidRPr="00686930">
        <w:rPr>
          <w:sz w:val="28"/>
          <w:szCs w:val="24"/>
        </w:rPr>
        <w:t>ОК 8</w:t>
      </w:r>
      <w:r w:rsidRPr="00686930">
        <w:rPr>
          <w:sz w:val="28"/>
          <w:szCs w:val="24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1C45A6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4"/>
        </w:rPr>
      </w:pPr>
      <w:r w:rsidRPr="00686930">
        <w:rPr>
          <w:sz w:val="28"/>
          <w:szCs w:val="24"/>
        </w:rPr>
        <w:t>ОК 9</w:t>
      </w:r>
      <w:r w:rsidRPr="00686930">
        <w:rPr>
          <w:sz w:val="28"/>
          <w:szCs w:val="24"/>
        </w:rPr>
        <w:tab/>
        <w:t>Пользоваться профессиональной документацией на государственном и иностранном языках.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8"/>
        </w:rPr>
      </w:pPr>
      <w:r w:rsidRPr="00686930">
        <w:rPr>
          <w:sz w:val="28"/>
          <w:szCs w:val="28"/>
        </w:rPr>
        <w:t>ПК 11.1:</w:t>
      </w:r>
      <w:r w:rsidRPr="00686930">
        <w:rPr>
          <w:sz w:val="28"/>
          <w:szCs w:val="28"/>
        </w:rPr>
        <w:tab/>
        <w:t>Осуществлять сбор, обработку и анализ информации для проектирования баз данных.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8"/>
        </w:rPr>
      </w:pPr>
      <w:r w:rsidRPr="00686930">
        <w:rPr>
          <w:sz w:val="28"/>
          <w:szCs w:val="28"/>
        </w:rPr>
        <w:t>ПК 11.2:</w:t>
      </w:r>
      <w:r w:rsidRPr="00686930">
        <w:rPr>
          <w:sz w:val="28"/>
          <w:szCs w:val="28"/>
        </w:rPr>
        <w:tab/>
        <w:t>Проектировать базу данных на основе анализа предметной области.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8"/>
        </w:rPr>
      </w:pPr>
      <w:r w:rsidRPr="00686930">
        <w:rPr>
          <w:sz w:val="28"/>
          <w:szCs w:val="28"/>
        </w:rPr>
        <w:t>ПК 11.3:</w:t>
      </w:r>
      <w:r w:rsidRPr="00686930">
        <w:rPr>
          <w:sz w:val="28"/>
          <w:szCs w:val="28"/>
        </w:rPr>
        <w:tab/>
        <w:t>Разрабатывать объекты базы данных в соответствии с результатами анализа предметной области.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8"/>
        </w:rPr>
      </w:pPr>
      <w:r w:rsidRPr="00686930">
        <w:rPr>
          <w:sz w:val="28"/>
          <w:szCs w:val="28"/>
        </w:rPr>
        <w:t>ПК 11.4:</w:t>
      </w:r>
      <w:r w:rsidRPr="00686930">
        <w:rPr>
          <w:sz w:val="28"/>
          <w:szCs w:val="28"/>
        </w:rPr>
        <w:tab/>
        <w:t>Реализовывать базу данных в конкретной системе управления базами данных.</w:t>
      </w:r>
    </w:p>
    <w:p w:rsidR="001C45A6" w:rsidRPr="0068693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8"/>
        </w:rPr>
      </w:pPr>
      <w:r w:rsidRPr="00686930">
        <w:rPr>
          <w:sz w:val="28"/>
          <w:szCs w:val="28"/>
        </w:rPr>
        <w:t>ПК 11.5:</w:t>
      </w:r>
      <w:r w:rsidRPr="00686930">
        <w:rPr>
          <w:sz w:val="28"/>
          <w:szCs w:val="28"/>
        </w:rPr>
        <w:tab/>
        <w:t>Администрировать базы данных.</w:t>
      </w:r>
    </w:p>
    <w:p w:rsidR="001C45A6" w:rsidRPr="00E25C20" w:rsidRDefault="001C45A6" w:rsidP="001C45A6">
      <w:pPr>
        <w:widowControl w:val="0"/>
        <w:tabs>
          <w:tab w:val="left" w:pos="1404"/>
        </w:tabs>
        <w:autoSpaceDE w:val="0"/>
        <w:autoSpaceDN w:val="0"/>
        <w:adjustRightInd w:val="0"/>
        <w:spacing w:line="360" w:lineRule="auto"/>
        <w:ind w:left="108" w:firstLine="601"/>
        <w:jc w:val="both"/>
        <w:rPr>
          <w:sz w:val="28"/>
          <w:szCs w:val="28"/>
        </w:rPr>
      </w:pPr>
      <w:r w:rsidRPr="00686930">
        <w:rPr>
          <w:sz w:val="28"/>
          <w:szCs w:val="28"/>
        </w:rPr>
        <w:t>ПК 11.6:</w:t>
      </w:r>
      <w:r w:rsidRPr="00686930">
        <w:rPr>
          <w:sz w:val="28"/>
          <w:szCs w:val="28"/>
        </w:rPr>
        <w:tab/>
        <w:t>Защищать информацию в базе данных с использованием технологии защиты информации.</w:t>
      </w:r>
    </w:p>
    <w:p w:rsidR="001C45A6" w:rsidRDefault="001C45A6" w:rsidP="001C45A6">
      <w:pPr>
        <w:ind w:firstLine="709"/>
        <w:rPr>
          <w:rFonts w:eastAsia="MS Mincho"/>
          <w:b/>
          <w:bCs/>
          <w:sz w:val="32"/>
          <w:szCs w:val="32"/>
        </w:rPr>
      </w:pPr>
      <w:bookmarkStart w:id="4" w:name="_Toc440137862"/>
    </w:p>
    <w:p w:rsidR="001C45A6" w:rsidRDefault="001C45A6" w:rsidP="001C45A6">
      <w:pPr>
        <w:ind w:firstLine="709"/>
        <w:rPr>
          <w:rFonts w:eastAsia="MS Mincho"/>
          <w:b/>
          <w:bCs/>
          <w:sz w:val="32"/>
          <w:szCs w:val="32"/>
        </w:rPr>
      </w:pPr>
    </w:p>
    <w:p w:rsidR="001C45A6" w:rsidRDefault="001C45A6" w:rsidP="001C45A6">
      <w:pPr>
        <w:ind w:firstLine="709"/>
        <w:rPr>
          <w:rFonts w:eastAsia="MS Mincho"/>
          <w:b/>
          <w:bCs/>
          <w:sz w:val="32"/>
          <w:szCs w:val="32"/>
        </w:rPr>
      </w:pPr>
    </w:p>
    <w:bookmarkEnd w:id="4"/>
    <w:p w:rsidR="00815E65" w:rsidRPr="009E74A5" w:rsidRDefault="00761D21" w:rsidP="003A6A22">
      <w:pPr>
        <w:ind w:firstLine="709"/>
        <w:rPr>
          <w:rFonts w:eastAsia="MS Mincho"/>
          <w:b/>
          <w:bCs/>
          <w:sz w:val="32"/>
          <w:szCs w:val="32"/>
        </w:rPr>
      </w:pPr>
      <w:r>
        <w:br w:type="page"/>
      </w:r>
      <w:bookmarkStart w:id="5" w:name="_Toc128932522"/>
      <w:bookmarkEnd w:id="1"/>
      <w:bookmarkEnd w:id="2"/>
      <w:r w:rsidR="00386B0E" w:rsidRPr="007037EC">
        <w:rPr>
          <w:b/>
          <w:sz w:val="32"/>
          <w:szCs w:val="32"/>
        </w:rPr>
        <w:lastRenderedPageBreak/>
        <w:t>1</w:t>
      </w:r>
      <w:r w:rsidR="0010766D" w:rsidRPr="007037EC">
        <w:rPr>
          <w:b/>
          <w:sz w:val="32"/>
          <w:szCs w:val="32"/>
        </w:rPr>
        <w:t xml:space="preserve"> </w:t>
      </w:r>
      <w:bookmarkStart w:id="6" w:name="_Toc128932523"/>
      <w:bookmarkEnd w:id="5"/>
      <w:r w:rsidR="0014427E">
        <w:rPr>
          <w:b/>
          <w:sz w:val="32"/>
          <w:szCs w:val="32"/>
        </w:rPr>
        <w:t xml:space="preserve">Организационная часть </w:t>
      </w:r>
      <w:r w:rsidR="00815E65" w:rsidRPr="007037EC">
        <w:rPr>
          <w:b/>
          <w:sz w:val="32"/>
          <w:szCs w:val="32"/>
        </w:rPr>
        <w:t xml:space="preserve"> </w:t>
      </w:r>
      <w:bookmarkEnd w:id="6"/>
    </w:p>
    <w:p w:rsidR="007B3C47" w:rsidRPr="004E416F" w:rsidRDefault="007B3C47" w:rsidP="00D14115">
      <w:pPr>
        <w:ind w:firstLine="709"/>
        <w:jc w:val="both"/>
        <w:rPr>
          <w:sz w:val="28"/>
        </w:rPr>
      </w:pPr>
    </w:p>
    <w:p w:rsidR="007B3C47" w:rsidRPr="004E416F" w:rsidRDefault="007B3C47" w:rsidP="00D14115">
      <w:pPr>
        <w:ind w:firstLine="709"/>
        <w:jc w:val="both"/>
        <w:rPr>
          <w:sz w:val="28"/>
        </w:rPr>
      </w:pPr>
    </w:p>
    <w:p w:rsidR="00815E65" w:rsidRPr="00815E65" w:rsidRDefault="00687565" w:rsidP="00815E65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4"/>
        </w:rPr>
      </w:pPr>
      <w:bookmarkStart w:id="7" w:name="_Toc128932525"/>
      <w:r>
        <w:rPr>
          <w:b/>
          <w:sz w:val="28"/>
          <w:szCs w:val="24"/>
        </w:rPr>
        <w:t xml:space="preserve">1.1 </w:t>
      </w:r>
      <w:r w:rsidRPr="00687565">
        <w:rPr>
          <w:b/>
          <w:sz w:val="28"/>
          <w:szCs w:val="24"/>
        </w:rPr>
        <w:t>Знакомство с компьютерной техникой и программным обеспечением в организации</w:t>
      </w:r>
    </w:p>
    <w:p w:rsidR="00D14115" w:rsidRDefault="00D14115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F048BD">
        <w:rPr>
          <w:sz w:val="28"/>
          <w:szCs w:val="24"/>
        </w:rPr>
        <w:t>МА</w:t>
      </w:r>
      <w:r>
        <w:rPr>
          <w:sz w:val="28"/>
          <w:szCs w:val="24"/>
        </w:rPr>
        <w:t>О</w:t>
      </w:r>
      <w:r w:rsidRPr="00F048BD">
        <w:rPr>
          <w:sz w:val="28"/>
          <w:szCs w:val="24"/>
        </w:rPr>
        <w:t xml:space="preserve"> МФЦ города Шахты имеет четкую организационную структуру, которая включает в себя директора, его заместителей, а также сотрудников различных отделов. Каждый работник выполняет определенные функции в зависимости от своей должности</w:t>
      </w:r>
    </w:p>
    <w:p w:rsidR="00D14115" w:rsidRDefault="00D14115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F048BD">
        <w:rPr>
          <w:sz w:val="28"/>
          <w:szCs w:val="24"/>
        </w:rPr>
        <w:t>В центре организована работа по принципу "одного окна", что позволяет гражданам обращаться за получением услуг в одном месте.</w:t>
      </w:r>
    </w:p>
    <w:p w:rsidR="00D14115" w:rsidRDefault="00D14115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F048BD">
        <w:rPr>
          <w:sz w:val="28"/>
          <w:szCs w:val="24"/>
        </w:rPr>
        <w:t>На стендах и в офисе МФЦ представлена актуальная информация о доступных услугах, необходимых документах и сроках их выполнения. Также предусмотрены консультации для граждан, что улучшает их осведомленность и помогает избежать возможных ошибок при подаче документов</w:t>
      </w:r>
    </w:p>
    <w:p w:rsidR="00D14115" w:rsidRDefault="00D14115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F048BD">
        <w:rPr>
          <w:sz w:val="28"/>
          <w:szCs w:val="24"/>
        </w:rPr>
        <w:t>В центре также предусмотрены механизмы обратной связи. Клиенты могут оценивать качество обслуживания и предоставлять предложения по его улучшению</w:t>
      </w:r>
    </w:p>
    <w:p w:rsidR="00D14115" w:rsidRDefault="00D14115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F048BD">
        <w:rPr>
          <w:sz w:val="28"/>
          <w:szCs w:val="24"/>
        </w:rPr>
        <w:t xml:space="preserve">Таким образом, организационная структура и процессы внутри </w:t>
      </w:r>
      <w:r>
        <w:rPr>
          <w:sz w:val="28"/>
          <w:szCs w:val="24"/>
        </w:rPr>
        <w:t>МАО</w:t>
      </w:r>
      <w:r w:rsidRPr="00F048BD">
        <w:rPr>
          <w:sz w:val="28"/>
          <w:szCs w:val="24"/>
        </w:rPr>
        <w:t xml:space="preserve"> МФЦ города Шахты обеспечивают высокий уровень доступности и качества предоставляемых услуг, а также комфортные условия для граждан</w:t>
      </w:r>
    </w:p>
    <w:p w:rsidR="00815E65" w:rsidRPr="00815E65" w:rsidRDefault="00815E65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815E65">
        <w:rPr>
          <w:sz w:val="28"/>
          <w:szCs w:val="24"/>
        </w:rPr>
        <w:t>На практике я ознакомился с различными типами компьюте</w:t>
      </w:r>
      <w:r w:rsidR="009151CC">
        <w:rPr>
          <w:sz w:val="28"/>
          <w:szCs w:val="24"/>
        </w:rPr>
        <w:t>рной техники, используемой в МАО</w:t>
      </w:r>
      <w:r w:rsidRPr="00815E65">
        <w:rPr>
          <w:sz w:val="28"/>
          <w:szCs w:val="24"/>
        </w:rPr>
        <w:t xml:space="preserve"> МФЦ, включая:</w:t>
      </w:r>
    </w:p>
    <w:p w:rsidR="00437593" w:rsidRDefault="00815E65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2F7A28">
        <w:rPr>
          <w:b/>
          <w:sz w:val="28"/>
          <w:szCs w:val="24"/>
        </w:rPr>
        <w:t>Персональные компьютеры и ноутбуки:</w:t>
      </w:r>
      <w:r w:rsidRPr="00815E65">
        <w:rPr>
          <w:sz w:val="28"/>
          <w:szCs w:val="24"/>
        </w:rPr>
        <w:t xml:space="preserve"> Работа с современными ПК и ноутбуками обеспечила понимание их характеристик и особенностей, необходимых для выполнения обычных задач.</w:t>
      </w:r>
      <w:r w:rsidR="00437593">
        <w:rPr>
          <w:sz w:val="28"/>
          <w:szCs w:val="24"/>
        </w:rPr>
        <w:t xml:space="preserve"> В основном в МАО МФЦ используются компьютеры с такими характеристиками:</w:t>
      </w:r>
    </w:p>
    <w:p w:rsidR="00437593" w:rsidRPr="003D4027" w:rsidRDefault="00437593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Минимальные характеристики</w:t>
      </w:r>
      <w:r w:rsidRPr="003D4027">
        <w:rPr>
          <w:sz w:val="28"/>
          <w:szCs w:val="24"/>
        </w:rPr>
        <w:t>:</w:t>
      </w:r>
    </w:p>
    <w:p w:rsidR="00437593" w:rsidRPr="003D4027" w:rsidRDefault="00177590" w:rsidP="00815E65">
      <w:pPr>
        <w:shd w:val="clear" w:color="auto" w:fill="FFFFFF"/>
        <w:spacing w:line="360" w:lineRule="auto"/>
        <w:ind w:firstLine="709"/>
        <w:jc w:val="both"/>
      </w:pPr>
      <w:r>
        <w:rPr>
          <w:sz w:val="28"/>
          <w:szCs w:val="24"/>
          <w:lang w:val="en-US"/>
        </w:rPr>
        <w:t>CPU</w:t>
      </w:r>
      <w:r w:rsidRPr="003D4027">
        <w:rPr>
          <w:sz w:val="28"/>
          <w:szCs w:val="24"/>
        </w:rPr>
        <w:t xml:space="preserve">: </w:t>
      </w:r>
      <w:r>
        <w:rPr>
          <w:sz w:val="28"/>
          <w:szCs w:val="24"/>
          <w:lang w:val="en-US"/>
        </w:rPr>
        <w:t>AMD</w:t>
      </w:r>
      <w:r w:rsidRPr="003D4027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Ryzen</w:t>
      </w:r>
      <w:r w:rsidRPr="003D4027">
        <w:rPr>
          <w:sz w:val="28"/>
          <w:szCs w:val="24"/>
        </w:rPr>
        <w:t xml:space="preserve"> 3 3200</w:t>
      </w:r>
      <w:r>
        <w:rPr>
          <w:sz w:val="28"/>
          <w:szCs w:val="24"/>
          <w:lang w:val="en-US"/>
        </w:rPr>
        <w:t>G</w:t>
      </w:r>
      <w:r w:rsidRPr="003D4027">
        <w:rPr>
          <w:sz w:val="28"/>
          <w:szCs w:val="24"/>
        </w:rPr>
        <w:t xml:space="preserve"> 4/4 </w:t>
      </w:r>
      <w:r w:rsidRPr="003D4027">
        <w:rPr>
          <w:sz w:val="28"/>
        </w:rPr>
        <w:t xml:space="preserve">3.60 </w:t>
      </w:r>
      <w:r w:rsidRPr="00177590">
        <w:rPr>
          <w:sz w:val="28"/>
          <w:lang w:val="en-US"/>
        </w:rPr>
        <w:t>GHz</w:t>
      </w:r>
    </w:p>
    <w:p w:rsidR="00177590" w:rsidRDefault="00FA37C3" w:rsidP="00815E6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ОЗУ: 4</w:t>
      </w:r>
      <w:r w:rsidR="00177590">
        <w:rPr>
          <w:sz w:val="28"/>
        </w:rPr>
        <w:t>гб оперативной памяти</w:t>
      </w:r>
    </w:p>
    <w:p w:rsidR="00177590" w:rsidRDefault="00177590" w:rsidP="00815E6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ПЗУ: </w:t>
      </w:r>
      <w:r>
        <w:rPr>
          <w:sz w:val="28"/>
          <w:lang w:val="en-US"/>
        </w:rPr>
        <w:t>SSD</w:t>
      </w:r>
      <w:r w:rsidRPr="00177590">
        <w:rPr>
          <w:sz w:val="28"/>
        </w:rPr>
        <w:t xml:space="preserve"> 120</w:t>
      </w:r>
      <w:r>
        <w:rPr>
          <w:sz w:val="28"/>
        </w:rPr>
        <w:t>ГБ</w:t>
      </w:r>
    </w:p>
    <w:p w:rsidR="00177590" w:rsidRDefault="00177590" w:rsidP="00815E6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Видеокарта: </w:t>
      </w:r>
      <w:r>
        <w:rPr>
          <w:sz w:val="28"/>
          <w:lang w:val="en-US"/>
        </w:rPr>
        <w:t>Vega</w:t>
      </w:r>
      <w:r w:rsidRPr="00177590">
        <w:rPr>
          <w:sz w:val="28"/>
        </w:rPr>
        <w:t xml:space="preserve"> 8</w:t>
      </w:r>
    </w:p>
    <w:p w:rsidR="00FA37C3" w:rsidRPr="003D4027" w:rsidRDefault="00FA37C3" w:rsidP="00815E6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БП: 350</w:t>
      </w:r>
      <w:r>
        <w:rPr>
          <w:sz w:val="28"/>
          <w:lang w:val="en-US"/>
        </w:rPr>
        <w:t>w</w:t>
      </w:r>
      <w:r w:rsidRPr="003D4027">
        <w:rPr>
          <w:sz w:val="28"/>
        </w:rPr>
        <w:t xml:space="preserve"> </w:t>
      </w:r>
      <w:r>
        <w:rPr>
          <w:sz w:val="28"/>
          <w:lang w:val="en-US"/>
        </w:rPr>
        <w:t>FSP</w:t>
      </w:r>
      <w:r w:rsidRPr="003D4027">
        <w:rPr>
          <w:sz w:val="28"/>
        </w:rPr>
        <w:t xml:space="preserve"> </w:t>
      </w:r>
    </w:p>
    <w:p w:rsidR="00815E65" w:rsidRDefault="00815E65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2F7A28">
        <w:rPr>
          <w:b/>
          <w:sz w:val="28"/>
          <w:szCs w:val="24"/>
        </w:rPr>
        <w:t>Серверное оборудование:</w:t>
      </w:r>
      <w:r w:rsidRPr="00815E65">
        <w:rPr>
          <w:sz w:val="28"/>
          <w:szCs w:val="24"/>
        </w:rPr>
        <w:t xml:space="preserve"> Ознакомился с функционированием серверов, которые обеспечивают хранение данных и доступ к ресурсам для сотрудников. Понял, как настроены локальные сети для обеспечения связи между различными устройствами.</w:t>
      </w:r>
    </w:p>
    <w:p w:rsidR="001B5B1F" w:rsidRDefault="001B5B1F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Также основные характеристики серверного оборудования:</w:t>
      </w:r>
    </w:p>
    <w:p w:rsidR="001B5B1F" w:rsidRPr="009A7636" w:rsidRDefault="001B5B1F" w:rsidP="00815E6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  <w:szCs w:val="24"/>
          <w:lang w:val="en-US"/>
        </w:rPr>
        <w:t>CPU</w:t>
      </w:r>
      <w:r w:rsidRPr="00217DEC">
        <w:rPr>
          <w:sz w:val="28"/>
          <w:szCs w:val="24"/>
        </w:rPr>
        <w:t>:</w:t>
      </w:r>
      <w:r w:rsidR="009F60AD" w:rsidRPr="009F60AD">
        <w:t xml:space="preserve"> </w:t>
      </w:r>
      <w:r w:rsidR="009F60AD" w:rsidRPr="009F60AD">
        <w:rPr>
          <w:sz w:val="28"/>
          <w:szCs w:val="24"/>
        </w:rPr>
        <w:t xml:space="preserve">INTEL </w:t>
      </w:r>
      <w:proofErr w:type="spellStart"/>
      <w:r w:rsidR="009F60AD" w:rsidRPr="009F60AD">
        <w:rPr>
          <w:sz w:val="28"/>
          <w:szCs w:val="24"/>
        </w:rPr>
        <w:t>Xeon</w:t>
      </w:r>
      <w:proofErr w:type="spellEnd"/>
      <w:r w:rsidR="009F60AD" w:rsidRPr="009F60AD">
        <w:rPr>
          <w:sz w:val="28"/>
          <w:szCs w:val="24"/>
        </w:rPr>
        <w:t xml:space="preserve"> E5-2670</w:t>
      </w:r>
      <w:r w:rsidR="00217DEC" w:rsidRPr="00217DEC">
        <w:rPr>
          <w:sz w:val="28"/>
          <w:szCs w:val="24"/>
        </w:rPr>
        <w:t xml:space="preserve"> </w:t>
      </w:r>
      <w:r w:rsidR="009F60AD">
        <w:rPr>
          <w:sz w:val="28"/>
        </w:rPr>
        <w:t>2.</w:t>
      </w:r>
      <w:r w:rsidR="009F60AD" w:rsidRPr="009A7636">
        <w:rPr>
          <w:sz w:val="28"/>
        </w:rPr>
        <w:t>3</w:t>
      </w:r>
      <w:r w:rsidR="009F60AD">
        <w:rPr>
          <w:sz w:val="28"/>
        </w:rPr>
        <w:t xml:space="preserve"> ГГц, в режиме </w:t>
      </w:r>
      <w:proofErr w:type="spellStart"/>
      <w:r w:rsidR="009F60AD">
        <w:rPr>
          <w:sz w:val="28"/>
        </w:rPr>
        <w:t>Turbo</w:t>
      </w:r>
      <w:proofErr w:type="spellEnd"/>
      <w:r w:rsidR="009F60AD">
        <w:rPr>
          <w:sz w:val="28"/>
        </w:rPr>
        <w:t xml:space="preserve"> 3.1</w:t>
      </w:r>
      <w:r w:rsidR="00217DEC" w:rsidRPr="00217DEC">
        <w:rPr>
          <w:sz w:val="28"/>
        </w:rPr>
        <w:t xml:space="preserve"> ГГц</w:t>
      </w:r>
      <w:r w:rsidR="009A7636" w:rsidRPr="009A7636">
        <w:rPr>
          <w:sz w:val="28"/>
        </w:rPr>
        <w:t>, 12/24</w:t>
      </w:r>
    </w:p>
    <w:p w:rsidR="00217DEC" w:rsidRDefault="00217DEC" w:rsidP="00815E6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ОЗУ:64гб </w:t>
      </w:r>
    </w:p>
    <w:p w:rsidR="00217DEC" w:rsidRDefault="00217DEC" w:rsidP="00815E6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ПЗУ:20 ТБ</w:t>
      </w:r>
    </w:p>
    <w:p w:rsidR="00217DEC" w:rsidRPr="009F60AD" w:rsidRDefault="00217DEC" w:rsidP="00815E6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БП</w:t>
      </w:r>
      <w:r w:rsidRPr="009F60AD">
        <w:rPr>
          <w:sz w:val="28"/>
        </w:rPr>
        <w:t xml:space="preserve">: </w:t>
      </w:r>
      <w:r>
        <w:rPr>
          <w:sz w:val="28"/>
          <w:lang w:val="en-US"/>
        </w:rPr>
        <w:t>FSP</w:t>
      </w:r>
      <w:r w:rsidRPr="009F60AD">
        <w:rPr>
          <w:sz w:val="28"/>
        </w:rPr>
        <w:t xml:space="preserve"> 600</w:t>
      </w:r>
      <w:r>
        <w:rPr>
          <w:sz w:val="28"/>
          <w:lang w:val="en-US"/>
        </w:rPr>
        <w:t>w</w:t>
      </w:r>
    </w:p>
    <w:p w:rsidR="00217DEC" w:rsidRPr="009F60AD" w:rsidRDefault="00217DEC" w:rsidP="00815E65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OC</w:t>
      </w:r>
      <w:r w:rsidRPr="009F60AD">
        <w:rPr>
          <w:sz w:val="28"/>
        </w:rPr>
        <w:t xml:space="preserve">: </w:t>
      </w:r>
      <w:r>
        <w:rPr>
          <w:sz w:val="28"/>
          <w:lang w:val="en-US"/>
        </w:rPr>
        <w:t>Linux</w:t>
      </w:r>
    </w:p>
    <w:p w:rsidR="003C4195" w:rsidRDefault="00815E65" w:rsidP="00C6421A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2F7A28">
        <w:rPr>
          <w:b/>
          <w:sz w:val="28"/>
          <w:szCs w:val="24"/>
        </w:rPr>
        <w:t>Периферийные устройства:</w:t>
      </w:r>
      <w:r w:rsidRPr="00815E65">
        <w:rPr>
          <w:sz w:val="28"/>
          <w:szCs w:val="24"/>
        </w:rPr>
        <w:t xml:space="preserve"> Изучил использование принтеров, сканеров и МФУ (многофункциональных устройств) для обработки документов и их сканирования.</w:t>
      </w:r>
    </w:p>
    <w:p w:rsidR="00217DEC" w:rsidRPr="00FC5457" w:rsidRDefault="00217DEC" w:rsidP="00217DEC">
      <w:pPr>
        <w:shd w:val="clear" w:color="auto" w:fill="FFFFFF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Используемые принтеры в МАО МФЦ: </w:t>
      </w:r>
      <w:r w:rsidRPr="00FC5457">
        <w:rPr>
          <w:sz w:val="28"/>
          <w:szCs w:val="24"/>
          <w:lang w:val="en-US"/>
        </w:rPr>
        <w:t>Canon</w:t>
      </w:r>
      <w:r w:rsidRPr="00FC5457">
        <w:rPr>
          <w:sz w:val="28"/>
          <w:szCs w:val="24"/>
        </w:rPr>
        <w:t>,</w:t>
      </w:r>
      <w:r w:rsidRPr="00FC5457">
        <w:rPr>
          <w:sz w:val="28"/>
        </w:rPr>
        <w:t xml:space="preserve"> </w:t>
      </w:r>
      <w:r w:rsidR="00B97F7F" w:rsidRPr="00FC5457">
        <w:rPr>
          <w:sz w:val="28"/>
        </w:rPr>
        <w:t>Epson,</w:t>
      </w:r>
      <w:r w:rsidR="00B97F7F" w:rsidRPr="00FC5457">
        <w:t xml:space="preserve"> </w:t>
      </w:r>
      <w:r w:rsidR="00B97F7F" w:rsidRPr="00FC5457">
        <w:rPr>
          <w:sz w:val="28"/>
        </w:rPr>
        <w:t>Hewlett Packard (НР)</w:t>
      </w:r>
      <w:r w:rsidR="00E94FEA" w:rsidRPr="00FC5457">
        <w:rPr>
          <w:sz w:val="28"/>
        </w:rPr>
        <w:t>,</w:t>
      </w:r>
      <w:r w:rsidR="00E94FEA" w:rsidRPr="00FC5457">
        <w:t xml:space="preserve"> </w:t>
      </w:r>
      <w:r w:rsidR="00E94FEA" w:rsidRPr="00FC5457">
        <w:rPr>
          <w:sz w:val="28"/>
        </w:rPr>
        <w:t>Xerox.</w:t>
      </w:r>
    </w:p>
    <w:p w:rsidR="00815E65" w:rsidRPr="00815E65" w:rsidRDefault="00815E65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2F7A28">
        <w:rPr>
          <w:b/>
          <w:sz w:val="28"/>
          <w:szCs w:val="24"/>
        </w:rPr>
        <w:t>Операционные системы:</w:t>
      </w:r>
      <w:r w:rsidRPr="00815E65">
        <w:rPr>
          <w:sz w:val="28"/>
          <w:szCs w:val="24"/>
        </w:rPr>
        <w:t xml:space="preserve"> Исследовал, какие операционные системы установлены на рабочих станциях. В основном в МА</w:t>
      </w:r>
      <w:r w:rsidR="009151CC">
        <w:rPr>
          <w:sz w:val="28"/>
          <w:szCs w:val="24"/>
        </w:rPr>
        <w:t>О</w:t>
      </w:r>
      <w:r w:rsidRPr="00815E65">
        <w:rPr>
          <w:sz w:val="28"/>
          <w:szCs w:val="24"/>
        </w:rPr>
        <w:t xml:space="preserve"> МФЦ используется Windows</w:t>
      </w:r>
      <w:r w:rsidR="00E94FEA">
        <w:rPr>
          <w:sz w:val="28"/>
          <w:szCs w:val="24"/>
        </w:rPr>
        <w:t xml:space="preserve"> </w:t>
      </w:r>
      <w:r w:rsidR="00790AF8">
        <w:rPr>
          <w:sz w:val="28"/>
          <w:szCs w:val="24"/>
        </w:rPr>
        <w:t>10/11</w:t>
      </w:r>
      <w:r w:rsidR="008E45D1" w:rsidRPr="008E45D1">
        <w:rPr>
          <w:sz w:val="28"/>
          <w:szCs w:val="24"/>
        </w:rPr>
        <w:t xml:space="preserve"> </w:t>
      </w:r>
      <w:r w:rsidR="008E45D1">
        <w:rPr>
          <w:sz w:val="28"/>
          <w:szCs w:val="24"/>
        </w:rPr>
        <w:t xml:space="preserve">и </w:t>
      </w:r>
      <w:r w:rsidR="008E45D1">
        <w:rPr>
          <w:sz w:val="28"/>
          <w:szCs w:val="24"/>
          <w:lang w:val="en-US"/>
        </w:rPr>
        <w:t>Linux</w:t>
      </w:r>
      <w:r w:rsidR="008E45D1" w:rsidRPr="008E45D1">
        <w:rPr>
          <w:sz w:val="28"/>
          <w:szCs w:val="24"/>
        </w:rPr>
        <w:t xml:space="preserve"> </w:t>
      </w:r>
      <w:proofErr w:type="spellStart"/>
      <w:r w:rsidR="008E45D1">
        <w:rPr>
          <w:sz w:val="28"/>
          <w:szCs w:val="24"/>
          <w:lang w:val="en-US"/>
        </w:rPr>
        <w:t>Debian</w:t>
      </w:r>
      <w:proofErr w:type="spellEnd"/>
      <w:r w:rsidRPr="00815E65">
        <w:rPr>
          <w:sz w:val="28"/>
          <w:szCs w:val="24"/>
        </w:rPr>
        <w:t>, что обеспечивает доступ к необходимым приложениям и сервисам.</w:t>
      </w:r>
    </w:p>
    <w:p w:rsidR="00BA2E42" w:rsidRDefault="00815E65" w:rsidP="00FD7C80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2F7A28">
        <w:rPr>
          <w:b/>
          <w:sz w:val="28"/>
          <w:szCs w:val="24"/>
        </w:rPr>
        <w:t>Офисные приложения:</w:t>
      </w:r>
      <w:r w:rsidRPr="00815E65">
        <w:rPr>
          <w:sz w:val="28"/>
          <w:szCs w:val="24"/>
        </w:rPr>
        <w:t xml:space="preserve"> Ознакомился с использованием пакета </w:t>
      </w:r>
      <w:proofErr w:type="spellStart"/>
      <w:r w:rsidRPr="00815E65">
        <w:rPr>
          <w:sz w:val="28"/>
          <w:szCs w:val="24"/>
        </w:rPr>
        <w:t>Microsoft</w:t>
      </w:r>
      <w:proofErr w:type="spellEnd"/>
      <w:r w:rsidRPr="00815E65">
        <w:rPr>
          <w:sz w:val="28"/>
          <w:szCs w:val="24"/>
        </w:rPr>
        <w:t xml:space="preserve"> </w:t>
      </w:r>
      <w:proofErr w:type="spellStart"/>
      <w:r w:rsidRPr="00815E65">
        <w:rPr>
          <w:sz w:val="28"/>
          <w:szCs w:val="24"/>
        </w:rPr>
        <w:t>Office</w:t>
      </w:r>
      <w:proofErr w:type="spellEnd"/>
      <w:r w:rsidRPr="00815E65">
        <w:rPr>
          <w:sz w:val="28"/>
          <w:szCs w:val="24"/>
        </w:rPr>
        <w:t xml:space="preserve">, включая </w:t>
      </w:r>
      <w:proofErr w:type="spellStart"/>
      <w:r w:rsidRPr="00815E65">
        <w:rPr>
          <w:sz w:val="28"/>
          <w:szCs w:val="24"/>
        </w:rPr>
        <w:t>Word</w:t>
      </w:r>
      <w:proofErr w:type="spellEnd"/>
      <w:r w:rsidRPr="00815E65">
        <w:rPr>
          <w:sz w:val="28"/>
          <w:szCs w:val="24"/>
        </w:rPr>
        <w:t xml:space="preserve">, </w:t>
      </w:r>
      <w:proofErr w:type="spellStart"/>
      <w:r w:rsidRPr="00815E65">
        <w:rPr>
          <w:sz w:val="28"/>
          <w:szCs w:val="24"/>
        </w:rPr>
        <w:t>Excel</w:t>
      </w:r>
      <w:proofErr w:type="spellEnd"/>
      <w:r w:rsidRPr="00815E65">
        <w:rPr>
          <w:sz w:val="28"/>
          <w:szCs w:val="24"/>
        </w:rPr>
        <w:t xml:space="preserve"> и </w:t>
      </w:r>
      <w:proofErr w:type="spellStart"/>
      <w:r w:rsidRPr="00815E65">
        <w:rPr>
          <w:sz w:val="28"/>
          <w:szCs w:val="24"/>
        </w:rPr>
        <w:t>PowerPoint</w:t>
      </w:r>
      <w:proofErr w:type="spellEnd"/>
      <w:r w:rsidRPr="00815E65">
        <w:rPr>
          <w:sz w:val="28"/>
          <w:szCs w:val="24"/>
        </w:rPr>
        <w:t>, которые являются основными инструментами для работы с документами, таблицами и презентациями.</w:t>
      </w:r>
    </w:p>
    <w:p w:rsidR="00815E65" w:rsidRPr="00213D84" w:rsidRDefault="00AF6BC1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2F7A28">
        <w:rPr>
          <w:b/>
          <w:sz w:val="28"/>
          <w:szCs w:val="24"/>
        </w:rPr>
        <w:t>Специализированные</w:t>
      </w:r>
      <w:r w:rsidR="00815E65" w:rsidRPr="002F7A28">
        <w:rPr>
          <w:b/>
          <w:sz w:val="28"/>
          <w:szCs w:val="24"/>
        </w:rPr>
        <w:t xml:space="preserve"> программы:</w:t>
      </w:r>
      <w:r w:rsidR="00815E65" w:rsidRPr="00815E65">
        <w:rPr>
          <w:sz w:val="28"/>
          <w:szCs w:val="24"/>
        </w:rPr>
        <w:t xml:space="preserve"> Узнал о программном обеспечении, используемом для работы с обращениями граждан, включая базы данных и системы управления документами, что позволяет систематизировать и автоматизировать процесс обработки заявок.</w:t>
      </w:r>
      <w:r w:rsidR="00213D84" w:rsidRPr="00213D84">
        <w:rPr>
          <w:sz w:val="28"/>
          <w:szCs w:val="24"/>
        </w:rPr>
        <w:t xml:space="preserve"> </w:t>
      </w:r>
    </w:p>
    <w:p w:rsidR="00213D84" w:rsidRPr="00213D84" w:rsidRDefault="00213D84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основе </w:t>
      </w:r>
      <w:r w:rsidRPr="00213D84">
        <w:rPr>
          <w:sz w:val="28"/>
          <w:szCs w:val="24"/>
        </w:rPr>
        <w:t>специализированных программ</w:t>
      </w:r>
      <w:r w:rsidR="00C8571A">
        <w:rPr>
          <w:sz w:val="28"/>
          <w:szCs w:val="24"/>
        </w:rPr>
        <w:t xml:space="preserve"> используются </w:t>
      </w:r>
      <w:proofErr w:type="gramStart"/>
      <w:r w:rsidR="00C8571A">
        <w:rPr>
          <w:sz w:val="28"/>
          <w:szCs w:val="24"/>
        </w:rPr>
        <w:t>программы</w:t>
      </w:r>
      <w:proofErr w:type="gramEnd"/>
      <w:r w:rsidR="00C8571A">
        <w:rPr>
          <w:sz w:val="28"/>
          <w:szCs w:val="24"/>
        </w:rPr>
        <w:t xml:space="preserve"> созданные на системе 1С для учета клиентов и предоставленных услуг</w:t>
      </w:r>
    </w:p>
    <w:p w:rsidR="00906180" w:rsidRDefault="00815E65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2F7A28">
        <w:rPr>
          <w:b/>
          <w:sz w:val="28"/>
          <w:szCs w:val="24"/>
        </w:rPr>
        <w:lastRenderedPageBreak/>
        <w:t>Системы безопасности:</w:t>
      </w:r>
      <w:r w:rsidRPr="00815E65">
        <w:rPr>
          <w:sz w:val="28"/>
          <w:szCs w:val="24"/>
        </w:rPr>
        <w:t xml:space="preserve"> Изучил используемое программное обеспечение для защиты информации, включая антивирусные программы и системы резервного копирования, что позволяет обеспечить безопасность данных и предотвратить их потерю.</w:t>
      </w:r>
    </w:p>
    <w:p w:rsidR="00906180" w:rsidRPr="00906180" w:rsidRDefault="00906180" w:rsidP="00815E65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Основные программы для системы безопасности, используемой в МАО МФЦ города Шахты: </w:t>
      </w:r>
      <w:r>
        <w:rPr>
          <w:sz w:val="28"/>
          <w:szCs w:val="24"/>
          <w:lang w:val="en-US"/>
        </w:rPr>
        <w:t>Kaspersky</w:t>
      </w:r>
      <w:r w:rsidRPr="0090618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>
        <w:rPr>
          <w:sz w:val="28"/>
          <w:szCs w:val="24"/>
          <w:lang w:val="en-US"/>
        </w:rPr>
        <w:t>DrWeb</w:t>
      </w:r>
      <w:r w:rsidR="00943908">
        <w:rPr>
          <w:sz w:val="28"/>
          <w:szCs w:val="24"/>
        </w:rPr>
        <w:t>, что позволяет получить надежную защиту от вирусного ПО.</w:t>
      </w:r>
    </w:p>
    <w:bookmarkEnd w:id="7"/>
    <w:p w:rsidR="004B05FE" w:rsidRDefault="00866429" w:rsidP="004B05F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B05FE" w:rsidRDefault="004B05FE" w:rsidP="004B05FE">
      <w:pPr>
        <w:shd w:val="clear" w:color="auto" w:fill="FFFFFF"/>
        <w:spacing w:line="360" w:lineRule="auto"/>
        <w:ind w:firstLine="709"/>
        <w:jc w:val="both"/>
        <w:rPr>
          <w:b/>
          <w:webHidden/>
          <w:sz w:val="28"/>
          <w:szCs w:val="24"/>
        </w:rPr>
      </w:pPr>
      <w:r>
        <w:rPr>
          <w:b/>
          <w:sz w:val="28"/>
          <w:szCs w:val="24"/>
        </w:rPr>
        <w:lastRenderedPageBreak/>
        <w:t>1</w:t>
      </w:r>
      <w:r w:rsidRPr="00815E65">
        <w:rPr>
          <w:b/>
          <w:sz w:val="28"/>
          <w:szCs w:val="24"/>
        </w:rPr>
        <w:t xml:space="preserve">.2 </w:t>
      </w:r>
      <w:r w:rsidRPr="00131A8D">
        <w:rPr>
          <w:b/>
          <w:webHidden/>
          <w:sz w:val="28"/>
          <w:szCs w:val="24"/>
        </w:rPr>
        <w:t xml:space="preserve">Изучение </w:t>
      </w:r>
      <w:r w:rsidR="006D57B0" w:rsidRPr="00131A8D">
        <w:rPr>
          <w:b/>
          <w:webHidden/>
          <w:sz w:val="28"/>
          <w:szCs w:val="24"/>
        </w:rPr>
        <w:t>обеспечения</w:t>
      </w:r>
      <w:r w:rsidRPr="00131A8D">
        <w:rPr>
          <w:b/>
          <w:webHidden/>
          <w:sz w:val="28"/>
          <w:szCs w:val="24"/>
        </w:rPr>
        <w:t xml:space="preserve"> санитарных норм и требования техники безопасности на рабочем месте</w:t>
      </w:r>
    </w:p>
    <w:p w:rsidR="004B05FE" w:rsidRPr="004B05FE" w:rsidRDefault="004B05FE" w:rsidP="004B05FE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4B05FE">
        <w:rPr>
          <w:sz w:val="28"/>
          <w:szCs w:val="24"/>
        </w:rPr>
        <w:t>В ходе прохождения практики в МА</w:t>
      </w:r>
      <w:r w:rsidR="009151CC">
        <w:rPr>
          <w:sz w:val="28"/>
          <w:szCs w:val="24"/>
        </w:rPr>
        <w:t>О</w:t>
      </w:r>
      <w:r w:rsidRPr="004B05FE">
        <w:rPr>
          <w:sz w:val="28"/>
          <w:szCs w:val="24"/>
        </w:rPr>
        <w:t xml:space="preserve"> МФЦ города Шахты особое внимание было уделено соблюдению санитарных норм и требованиям техники безопасности. Эти аспекты являются важными для создания безопасной и комфортной рабочей среды, что напрямую влияет на эффективность работы сотрудников и удовлетворенность клиентов.</w:t>
      </w:r>
    </w:p>
    <w:p w:rsidR="00F56D41" w:rsidRPr="001D0D73" w:rsidRDefault="004B05FE" w:rsidP="004B05FE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4"/>
        </w:rPr>
      </w:pPr>
      <w:r w:rsidRPr="001D0D73">
        <w:rPr>
          <w:b/>
          <w:sz w:val="28"/>
          <w:szCs w:val="24"/>
        </w:rPr>
        <w:t>Санитарные нормы</w:t>
      </w:r>
    </w:p>
    <w:p w:rsidR="004B05FE" w:rsidRPr="004B05FE" w:rsidRDefault="004B05FE" w:rsidP="004B05FE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E37658">
        <w:rPr>
          <w:b/>
          <w:sz w:val="28"/>
          <w:szCs w:val="24"/>
        </w:rPr>
        <w:t>Чистота и порядок</w:t>
      </w:r>
      <w:r w:rsidRPr="004B05FE">
        <w:rPr>
          <w:sz w:val="28"/>
          <w:szCs w:val="24"/>
        </w:rPr>
        <w:t xml:space="preserve">: </w:t>
      </w:r>
      <w:proofErr w:type="gramStart"/>
      <w:r w:rsidRPr="004B05FE">
        <w:rPr>
          <w:sz w:val="28"/>
          <w:szCs w:val="24"/>
        </w:rPr>
        <w:t>В</w:t>
      </w:r>
      <w:proofErr w:type="gramEnd"/>
      <w:r w:rsidRPr="004B05FE">
        <w:rPr>
          <w:sz w:val="28"/>
          <w:szCs w:val="24"/>
        </w:rPr>
        <w:t xml:space="preserve"> помещениях МФЦ поддерживается высокий уровень чистоты. Регулярная уборка офисных пространств, а также санитарная обработка общественных зон и туалетов обеспечивают комфортные условия для работы и посещения.</w:t>
      </w:r>
    </w:p>
    <w:p w:rsidR="004B05FE" w:rsidRPr="004B05FE" w:rsidRDefault="004B05FE" w:rsidP="004B05FE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E37658">
        <w:rPr>
          <w:b/>
          <w:sz w:val="28"/>
          <w:szCs w:val="24"/>
        </w:rPr>
        <w:t>Вентиляция</w:t>
      </w:r>
      <w:r w:rsidRPr="004B05FE">
        <w:rPr>
          <w:sz w:val="28"/>
          <w:szCs w:val="24"/>
        </w:rPr>
        <w:t>: Важно обеспечить достаточную вентиляцию помещений для предотвращения накопления вредных веществ и поддержания оптимального уровня свежести воздуха. В здании МФЦ установлены современные системы вентиляции, которые способствуют созданию благоприятного микроклимата.</w:t>
      </w:r>
    </w:p>
    <w:p w:rsidR="004B05FE" w:rsidRDefault="004B05FE" w:rsidP="00DC24F9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E37658">
        <w:rPr>
          <w:b/>
          <w:sz w:val="28"/>
          <w:szCs w:val="24"/>
        </w:rPr>
        <w:t>Оборудование для личной гигиены</w:t>
      </w:r>
      <w:r w:rsidRPr="004B05FE">
        <w:rPr>
          <w:sz w:val="28"/>
          <w:szCs w:val="24"/>
        </w:rPr>
        <w:t xml:space="preserve">: </w:t>
      </w:r>
      <w:proofErr w:type="gramStart"/>
      <w:r w:rsidRPr="004B05FE">
        <w:rPr>
          <w:sz w:val="28"/>
          <w:szCs w:val="24"/>
        </w:rPr>
        <w:t>В</w:t>
      </w:r>
      <w:proofErr w:type="gramEnd"/>
      <w:r w:rsidRPr="004B05FE">
        <w:rPr>
          <w:sz w:val="28"/>
          <w:szCs w:val="24"/>
        </w:rPr>
        <w:t xml:space="preserve"> помещениях организованы точки для мытья рук, а также размещены дезинфицирующие средства, что помогает соблюдать личную гигиену сотрудников и клиентов, а также предотвращает распространение инфекций.</w:t>
      </w:r>
    </w:p>
    <w:p w:rsidR="00E37658" w:rsidRDefault="00E37658" w:rsidP="00DC24F9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</w:p>
    <w:p w:rsidR="004B05FE" w:rsidRDefault="004B05FE" w:rsidP="004B05FE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4"/>
        </w:rPr>
      </w:pPr>
      <w:r w:rsidRPr="001D0D73">
        <w:rPr>
          <w:b/>
          <w:sz w:val="28"/>
          <w:szCs w:val="24"/>
        </w:rPr>
        <w:t>Требования техники безопасности</w:t>
      </w:r>
    </w:p>
    <w:p w:rsidR="00E37658" w:rsidRDefault="00E37658" w:rsidP="004B05FE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4"/>
        </w:rPr>
      </w:pPr>
    </w:p>
    <w:p w:rsidR="00E37658" w:rsidRDefault="004B05FE" w:rsidP="004B05FE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E37658">
        <w:rPr>
          <w:b/>
          <w:sz w:val="28"/>
          <w:szCs w:val="24"/>
        </w:rPr>
        <w:t>Эвакуационные выходы</w:t>
      </w:r>
      <w:r w:rsidRPr="004B05FE">
        <w:rPr>
          <w:sz w:val="28"/>
          <w:szCs w:val="24"/>
        </w:rPr>
        <w:t xml:space="preserve">: </w:t>
      </w:r>
      <w:proofErr w:type="gramStart"/>
      <w:r w:rsidRPr="004B05FE">
        <w:rPr>
          <w:sz w:val="28"/>
          <w:szCs w:val="24"/>
        </w:rPr>
        <w:t>В</w:t>
      </w:r>
      <w:proofErr w:type="gramEnd"/>
      <w:r w:rsidRPr="004B05FE">
        <w:rPr>
          <w:sz w:val="28"/>
          <w:szCs w:val="24"/>
        </w:rPr>
        <w:t xml:space="preserve"> здании имеются четко обозначенные эвакуационные выходы, которые свободны от препятствий. Проводятся регулярные инструктажи по действиям в случае чрезвычайной ситуации.</w:t>
      </w:r>
    </w:p>
    <w:p w:rsidR="004B05FE" w:rsidRPr="004B05FE" w:rsidRDefault="004B05FE" w:rsidP="004B05FE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E37658">
        <w:rPr>
          <w:b/>
          <w:sz w:val="28"/>
          <w:szCs w:val="24"/>
        </w:rPr>
        <w:t>Рабочие места</w:t>
      </w:r>
      <w:r w:rsidRPr="004B05FE">
        <w:rPr>
          <w:sz w:val="28"/>
          <w:szCs w:val="24"/>
        </w:rPr>
        <w:t xml:space="preserve">: </w:t>
      </w:r>
      <w:proofErr w:type="gramStart"/>
      <w:r w:rsidRPr="004B05FE">
        <w:rPr>
          <w:sz w:val="28"/>
          <w:szCs w:val="24"/>
        </w:rPr>
        <w:t>В</w:t>
      </w:r>
      <w:proofErr w:type="gramEnd"/>
      <w:r w:rsidRPr="004B05FE">
        <w:rPr>
          <w:sz w:val="28"/>
          <w:szCs w:val="24"/>
        </w:rPr>
        <w:t xml:space="preserve"> офисах установлены удобные столы и стулья, соответствующие эргономическим стандартам, что снижает риск развития профессиональных заболеваний среди сотрудников.</w:t>
      </w:r>
    </w:p>
    <w:p w:rsidR="004B05FE" w:rsidRPr="004B05FE" w:rsidRDefault="004B05FE" w:rsidP="004B05FE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E37658">
        <w:rPr>
          <w:b/>
          <w:sz w:val="28"/>
          <w:szCs w:val="24"/>
        </w:rPr>
        <w:lastRenderedPageBreak/>
        <w:t>Пожарная безопасность</w:t>
      </w:r>
      <w:r w:rsidRPr="004B05FE">
        <w:rPr>
          <w:sz w:val="28"/>
          <w:szCs w:val="24"/>
        </w:rPr>
        <w:t>: На стенах размещены планы эвакуации, а в доступных местах установлены огнетушители. Проводятся инструктажи для сотрудников по действиям в случае возникновения пожара.</w:t>
      </w:r>
    </w:p>
    <w:p w:rsidR="004B05FE" w:rsidRPr="004B05FE" w:rsidRDefault="004B05FE" w:rsidP="004B05FE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E37658">
        <w:rPr>
          <w:b/>
          <w:sz w:val="28"/>
          <w:szCs w:val="24"/>
        </w:rPr>
        <w:t>Оборудование и техника</w:t>
      </w:r>
      <w:r w:rsidRPr="004B05FE">
        <w:rPr>
          <w:sz w:val="28"/>
          <w:szCs w:val="24"/>
        </w:rPr>
        <w:t>: Все используемые в работе устройства и техника проходят регулярные проверки и обслуживание, что предотвращает возникновение аварийных ситуаций.</w:t>
      </w:r>
    </w:p>
    <w:p w:rsidR="004B05FE" w:rsidRPr="00815E65" w:rsidRDefault="004B05FE" w:rsidP="001D0D73">
      <w:pPr>
        <w:shd w:val="clear" w:color="auto" w:fill="FFFFFF"/>
        <w:spacing w:line="360" w:lineRule="auto"/>
        <w:jc w:val="both"/>
        <w:rPr>
          <w:b/>
          <w:sz w:val="28"/>
          <w:szCs w:val="24"/>
        </w:rPr>
      </w:pPr>
    </w:p>
    <w:p w:rsidR="004B05FE" w:rsidRPr="00B2790F" w:rsidRDefault="004B05FE">
      <w:pPr>
        <w:rPr>
          <w:sz w:val="32"/>
          <w:szCs w:val="32"/>
        </w:rPr>
      </w:pPr>
      <w:r w:rsidRPr="00B2790F">
        <w:rPr>
          <w:sz w:val="32"/>
          <w:szCs w:val="32"/>
        </w:rPr>
        <w:br w:type="page"/>
      </w:r>
    </w:p>
    <w:p w:rsidR="008E7F6C" w:rsidRPr="00B12948" w:rsidRDefault="00AA3D0C" w:rsidP="00AF4DC4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b/>
          <w:sz w:val="32"/>
          <w:szCs w:val="32"/>
          <w:highlight w:val="yellow"/>
        </w:rPr>
      </w:pPr>
      <w:r w:rsidRPr="00AA3D0C">
        <w:rPr>
          <w:b/>
          <w:sz w:val="32"/>
          <w:szCs w:val="32"/>
        </w:rPr>
        <w:lastRenderedPageBreak/>
        <w:t xml:space="preserve">2 </w:t>
      </w:r>
      <w:r w:rsidR="004377C6" w:rsidRPr="00AA3D0C">
        <w:rPr>
          <w:b/>
          <w:sz w:val="32"/>
          <w:szCs w:val="32"/>
        </w:rPr>
        <w:t xml:space="preserve">Проектирование </w:t>
      </w:r>
      <w:r w:rsidR="004377C6" w:rsidRPr="00B12948">
        <w:rPr>
          <w:b/>
          <w:sz w:val="32"/>
          <w:szCs w:val="32"/>
        </w:rPr>
        <w:t>БД</w:t>
      </w:r>
    </w:p>
    <w:p w:rsidR="008E7F6C" w:rsidRPr="00B12948" w:rsidRDefault="008E7F6C" w:rsidP="00CC1424">
      <w:pPr>
        <w:pStyle w:val="whitespace-pre-wrap"/>
        <w:spacing w:before="0" w:beforeAutospacing="0" w:after="0" w:afterAutospacing="0"/>
        <w:ind w:firstLine="709"/>
        <w:jc w:val="both"/>
        <w:rPr>
          <w:sz w:val="28"/>
          <w:szCs w:val="32"/>
          <w:highlight w:val="yellow"/>
        </w:rPr>
      </w:pPr>
    </w:p>
    <w:p w:rsidR="008E7F6C" w:rsidRPr="00B12948" w:rsidRDefault="008E7F6C" w:rsidP="00CC1424">
      <w:pPr>
        <w:pStyle w:val="whitespace-pre-wrap"/>
        <w:spacing w:before="0" w:beforeAutospacing="0" w:after="0" w:afterAutospacing="0"/>
        <w:ind w:firstLine="709"/>
        <w:jc w:val="both"/>
        <w:rPr>
          <w:sz w:val="28"/>
          <w:szCs w:val="32"/>
          <w:highlight w:val="yellow"/>
        </w:rPr>
      </w:pPr>
    </w:p>
    <w:p w:rsidR="00F4476C" w:rsidRPr="00B12948" w:rsidRDefault="00EB5AEF" w:rsidP="00326685">
      <w:pPr>
        <w:pStyle w:val="21"/>
      </w:pPr>
      <w:r w:rsidRPr="00B12948">
        <w:t>2</w:t>
      </w:r>
      <w:r w:rsidR="00F4476C" w:rsidRPr="00B12948">
        <w:t xml:space="preserve">.1 </w:t>
      </w:r>
      <w:r w:rsidR="009E74A5" w:rsidRPr="00243EE9">
        <w:t>Проектирование базы данных в среде СУБД</w:t>
      </w:r>
    </w:p>
    <w:p w:rsidR="008E7F6C" w:rsidRPr="00910177" w:rsidRDefault="008E7F6C" w:rsidP="00FE05F5">
      <w:pPr>
        <w:ind w:firstLine="709"/>
        <w:rPr>
          <w:sz w:val="28"/>
          <w:szCs w:val="28"/>
        </w:rPr>
      </w:pPr>
    </w:p>
    <w:p w:rsidR="00573DBE" w:rsidRPr="00910177" w:rsidRDefault="00573DBE" w:rsidP="00FE05F5">
      <w:pPr>
        <w:ind w:firstLine="709"/>
        <w:rPr>
          <w:sz w:val="28"/>
          <w:szCs w:val="28"/>
        </w:rPr>
      </w:pPr>
    </w:p>
    <w:p w:rsidR="009532FA" w:rsidRPr="005E6086" w:rsidRDefault="009532FA" w:rsidP="009532FA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E6086">
        <w:rPr>
          <w:color w:val="000000"/>
          <w:sz w:val="28"/>
          <w:szCs w:val="28"/>
          <w:shd w:val="clear" w:color="auto" w:fill="FFFFFF"/>
        </w:rPr>
        <w:t>Концептуальная схема или концептуальная модель данных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E6086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E6086">
        <w:rPr>
          <w:color w:val="000000"/>
          <w:sz w:val="28"/>
          <w:szCs w:val="28"/>
          <w:shd w:val="clear" w:color="auto" w:fill="FFFFFF"/>
        </w:rPr>
        <w:t>это карта понятий и их отношений, используемых для баз данных. Это описывает семантику организации и представляет собой ряд утверждений о ее природе. В частности, он описывает вещи, имеющие значение для организации (классы сущностей), о которых она склонна собирать информацию, а также ее характеристики (атрибуты) и ассоциации между парами этих вещей, имеющих значение (отношения).</w:t>
      </w:r>
      <w:r w:rsidRPr="005E6086">
        <w:rPr>
          <w:color w:val="000000"/>
          <w:sz w:val="28"/>
          <w:szCs w:val="28"/>
        </w:rPr>
        <w:t xml:space="preserve"> </w:t>
      </w:r>
    </w:p>
    <w:p w:rsidR="009532FA" w:rsidRPr="009440BD" w:rsidRDefault="009532FA" w:rsidP="009532FA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440BD">
        <w:rPr>
          <w:color w:val="000000"/>
          <w:sz w:val="28"/>
          <w:szCs w:val="28"/>
        </w:rPr>
        <w:t>Главными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элементами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концептуальной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модели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являются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объекты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отношения.</w:t>
      </w:r>
    </w:p>
    <w:p w:rsidR="009532FA" w:rsidRPr="009440BD" w:rsidRDefault="009532FA" w:rsidP="009532FA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440BD">
        <w:rPr>
          <w:color w:val="000000"/>
          <w:sz w:val="28"/>
          <w:szCs w:val="28"/>
        </w:rPr>
        <w:t>Объекты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представляют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собой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любой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конкретный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(реальный)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объект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рассматриваемой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области.</w:t>
      </w:r>
    </w:p>
    <w:p w:rsidR="009532FA" w:rsidRPr="009440BD" w:rsidRDefault="009532FA" w:rsidP="009532FA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440BD">
        <w:rPr>
          <w:color w:val="000000"/>
          <w:sz w:val="28"/>
          <w:szCs w:val="28"/>
        </w:rPr>
        <w:t>Объекты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каждый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момент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характеризуются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определенным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состоянием,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которое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описывается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набором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свойств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отношений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(или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связей)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другими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объектами.</w:t>
      </w:r>
    </w:p>
    <w:p w:rsidR="009532FA" w:rsidRPr="009440BD" w:rsidRDefault="009532FA" w:rsidP="009532FA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440BD">
        <w:rPr>
          <w:color w:val="000000"/>
          <w:sz w:val="28"/>
          <w:szCs w:val="28"/>
        </w:rPr>
        <w:t>Сущность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объект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любой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природы,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данные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котором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хранятся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отношении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(таблице,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которой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содержатся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данные).</w:t>
      </w:r>
    </w:p>
    <w:p w:rsidR="009532FA" w:rsidRPr="009440BD" w:rsidRDefault="009532FA" w:rsidP="009532FA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440BD">
        <w:rPr>
          <w:color w:val="000000"/>
          <w:sz w:val="28"/>
          <w:szCs w:val="28"/>
        </w:rPr>
        <w:t>Характеристика,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описывающая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какое-либо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свойство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сущности,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которое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можно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сформулировать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записать,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называется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i/>
          <w:iCs/>
          <w:color w:val="000000"/>
          <w:sz w:val="28"/>
          <w:szCs w:val="28"/>
        </w:rPr>
        <w:t>атрибутом</w:t>
      </w:r>
      <w:r w:rsidRPr="009440B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Атрибут,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который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однозначно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определяет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сущность,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называется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идентификатором.</w:t>
      </w:r>
    </w:p>
    <w:p w:rsidR="009532FA" w:rsidRPr="009440BD" w:rsidRDefault="009532FA" w:rsidP="009532FA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440BD">
        <w:rPr>
          <w:color w:val="000000"/>
          <w:sz w:val="28"/>
          <w:szCs w:val="28"/>
        </w:rPr>
        <w:t>Каждый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объект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предметной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области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характеризуется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некоторым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наборов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атрибутов,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отображающим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свойства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объекта.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Атрибуты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используются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определения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того,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какая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информация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должна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собрана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об</w:t>
      </w:r>
      <w:r>
        <w:rPr>
          <w:color w:val="000000"/>
          <w:sz w:val="28"/>
          <w:szCs w:val="28"/>
        </w:rPr>
        <w:t xml:space="preserve"> </w:t>
      </w:r>
      <w:r w:rsidRPr="009440BD">
        <w:rPr>
          <w:color w:val="000000"/>
          <w:sz w:val="28"/>
          <w:szCs w:val="28"/>
        </w:rPr>
        <w:t>объекте.</w:t>
      </w:r>
      <w:r>
        <w:rPr>
          <w:color w:val="000000"/>
          <w:sz w:val="28"/>
          <w:szCs w:val="28"/>
        </w:rPr>
        <w:t xml:space="preserve"> </w:t>
      </w:r>
    </w:p>
    <w:p w:rsidR="009532FA" w:rsidRPr="009440BD" w:rsidRDefault="009532FA" w:rsidP="009532FA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618C6">
        <w:rPr>
          <w:color w:val="000000"/>
          <w:sz w:val="28"/>
          <w:szCs w:val="28"/>
        </w:rPr>
        <w:t>В рассматриваемой предметной области можно выделить следующие сущности:</w:t>
      </w:r>
    </w:p>
    <w:p w:rsidR="00BA3951" w:rsidRDefault="0074799F" w:rsidP="002776BA">
      <w:pPr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lastRenderedPageBreak/>
        <w:t>Сотрудник</w:t>
      </w:r>
      <w:r w:rsidR="00BA3951">
        <w:rPr>
          <w:i/>
          <w:sz w:val="28"/>
        </w:rPr>
        <w:t xml:space="preserve"> </w:t>
      </w:r>
      <w:r w:rsidR="00BA3951">
        <w:rPr>
          <w:sz w:val="28"/>
        </w:rPr>
        <w:t>- Содержит в</w:t>
      </w:r>
      <w:r>
        <w:rPr>
          <w:sz w:val="28"/>
        </w:rPr>
        <w:t xml:space="preserve"> себе атрибуты: </w:t>
      </w:r>
      <w:r w:rsidR="00B1768D">
        <w:rPr>
          <w:sz w:val="28"/>
          <w:lang w:val="en-US"/>
        </w:rPr>
        <w:t>ID</w:t>
      </w:r>
      <w:r w:rsidR="00B1768D">
        <w:rPr>
          <w:sz w:val="28"/>
        </w:rPr>
        <w:t xml:space="preserve"> сотрудника </w:t>
      </w:r>
      <w:r>
        <w:rPr>
          <w:sz w:val="28"/>
        </w:rPr>
        <w:t>ФИО сотрудника</w:t>
      </w:r>
      <w:r w:rsidR="00BA3951">
        <w:rPr>
          <w:sz w:val="28"/>
        </w:rPr>
        <w:t>, Должность, Отдел, в котором числиться сотрудник, телефон и адрес проживания</w:t>
      </w:r>
      <w:r>
        <w:rPr>
          <w:sz w:val="28"/>
        </w:rPr>
        <w:t>, руководитель.</w:t>
      </w:r>
    </w:p>
    <w:p w:rsidR="00BA3951" w:rsidRDefault="0074799F" w:rsidP="002776BA">
      <w:pPr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Отделы</w:t>
      </w:r>
      <w:r w:rsidR="00BA3951">
        <w:rPr>
          <w:sz w:val="28"/>
        </w:rPr>
        <w:t xml:space="preserve"> – содержит в себе следующие атрибуты: </w:t>
      </w:r>
      <w:r w:rsidR="00A016F3">
        <w:rPr>
          <w:sz w:val="28"/>
          <w:lang w:val="en-US"/>
        </w:rPr>
        <w:t>ID</w:t>
      </w:r>
      <w:r w:rsidR="00A016F3">
        <w:rPr>
          <w:sz w:val="28"/>
        </w:rPr>
        <w:t xml:space="preserve"> </w:t>
      </w:r>
      <w:r w:rsidR="007D6E59">
        <w:rPr>
          <w:sz w:val="28"/>
        </w:rPr>
        <w:t>отдела, наименование отдела</w:t>
      </w:r>
    </w:p>
    <w:p w:rsidR="00AD6C8C" w:rsidRDefault="00051284" w:rsidP="00F56D41">
      <w:pPr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Отпуск</w:t>
      </w:r>
      <w:r w:rsidR="00C848C8">
        <w:rPr>
          <w:sz w:val="28"/>
        </w:rPr>
        <w:t xml:space="preserve"> –</w:t>
      </w:r>
      <w:r w:rsidR="007E0FB2">
        <w:rPr>
          <w:sz w:val="28"/>
        </w:rPr>
        <w:t xml:space="preserve"> Содержит в себе атрибуты</w:t>
      </w:r>
      <w:r w:rsidR="00C848C8">
        <w:rPr>
          <w:sz w:val="28"/>
        </w:rPr>
        <w:t xml:space="preserve">: </w:t>
      </w:r>
      <w:r w:rsidR="00C848C8">
        <w:rPr>
          <w:sz w:val="28"/>
          <w:lang w:val="en-US"/>
        </w:rPr>
        <w:t>ID</w:t>
      </w:r>
      <w:r w:rsidR="00C848C8" w:rsidRPr="00C848C8">
        <w:rPr>
          <w:sz w:val="28"/>
        </w:rPr>
        <w:t xml:space="preserve"> </w:t>
      </w:r>
      <w:r>
        <w:rPr>
          <w:sz w:val="28"/>
        </w:rPr>
        <w:t>Отпуска</w:t>
      </w:r>
      <w:r w:rsidR="00C848C8">
        <w:rPr>
          <w:sz w:val="28"/>
        </w:rPr>
        <w:t>,</w:t>
      </w:r>
      <w:r w:rsidR="00C848C8" w:rsidRPr="00C848C8">
        <w:rPr>
          <w:sz w:val="28"/>
        </w:rPr>
        <w:t xml:space="preserve"> </w:t>
      </w:r>
      <w:r w:rsidR="00C848C8">
        <w:rPr>
          <w:sz w:val="28"/>
          <w:lang w:val="en-US"/>
        </w:rPr>
        <w:t>ID</w:t>
      </w:r>
      <w:r w:rsidR="00C848C8" w:rsidRPr="00C848C8">
        <w:rPr>
          <w:sz w:val="28"/>
        </w:rPr>
        <w:t xml:space="preserve"> </w:t>
      </w:r>
      <w:r>
        <w:rPr>
          <w:sz w:val="28"/>
        </w:rPr>
        <w:t>Сотрудника, время начала</w:t>
      </w:r>
      <w:r w:rsidR="007D6E59">
        <w:rPr>
          <w:sz w:val="28"/>
        </w:rPr>
        <w:t xml:space="preserve">, </w:t>
      </w:r>
      <w:r>
        <w:rPr>
          <w:sz w:val="28"/>
        </w:rPr>
        <w:t>время окончания</w:t>
      </w:r>
    </w:p>
    <w:p w:rsidR="00F56D41" w:rsidRPr="00F56D41" w:rsidRDefault="00F56D41" w:rsidP="00F56D41">
      <w:pPr>
        <w:spacing w:line="360" w:lineRule="auto"/>
        <w:ind w:firstLine="709"/>
        <w:jc w:val="both"/>
        <w:rPr>
          <w:sz w:val="28"/>
        </w:rPr>
      </w:pPr>
      <w:r w:rsidRPr="00284580">
        <w:rPr>
          <w:i/>
          <w:sz w:val="28"/>
        </w:rPr>
        <w:t>Должности</w:t>
      </w:r>
      <w:r>
        <w:rPr>
          <w:sz w:val="28"/>
        </w:rPr>
        <w:t xml:space="preserve"> – Содержит в себе атрибуты: </w:t>
      </w:r>
      <w:r>
        <w:rPr>
          <w:sz w:val="28"/>
          <w:lang w:val="en-US"/>
        </w:rPr>
        <w:t>ID</w:t>
      </w:r>
      <w:r w:rsidRPr="00F56D41">
        <w:rPr>
          <w:sz w:val="28"/>
        </w:rPr>
        <w:t xml:space="preserve"> </w:t>
      </w:r>
      <w:r w:rsidR="00B55045">
        <w:rPr>
          <w:sz w:val="28"/>
        </w:rPr>
        <w:t>Должности</w:t>
      </w:r>
      <w:r>
        <w:rPr>
          <w:sz w:val="28"/>
        </w:rPr>
        <w:t>, наименование должности</w:t>
      </w:r>
    </w:p>
    <w:p w:rsidR="00AD6C8C" w:rsidRDefault="00AD6C8C" w:rsidP="00AD6C8C">
      <w:pPr>
        <w:ind w:firstLine="709"/>
        <w:jc w:val="both"/>
        <w:rPr>
          <w:sz w:val="28"/>
        </w:rPr>
      </w:pPr>
    </w:p>
    <w:p w:rsidR="00E6079B" w:rsidRDefault="00E607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E74A5" w:rsidRDefault="009E74A5" w:rsidP="009E74A5">
      <w:pPr>
        <w:spacing w:line="360" w:lineRule="auto"/>
        <w:ind w:firstLine="709"/>
        <w:jc w:val="both"/>
        <w:rPr>
          <w:sz w:val="28"/>
          <w:szCs w:val="28"/>
        </w:rPr>
      </w:pPr>
      <w:r w:rsidRPr="00961A47">
        <w:rPr>
          <w:sz w:val="28"/>
          <w:szCs w:val="28"/>
        </w:rPr>
        <w:lastRenderedPageBreak/>
        <w:t>2.1.1 Создание логической схемы базы данных</w:t>
      </w:r>
    </w:p>
    <w:p w:rsidR="00F0547F" w:rsidRDefault="00F0547F" w:rsidP="00F0547F">
      <w:pPr>
        <w:ind w:firstLine="709"/>
        <w:jc w:val="both"/>
        <w:rPr>
          <w:sz w:val="28"/>
          <w:szCs w:val="28"/>
        </w:rPr>
      </w:pPr>
    </w:p>
    <w:p w:rsidR="00F0547F" w:rsidRPr="00961A47" w:rsidRDefault="00F0547F" w:rsidP="00F0547F">
      <w:pPr>
        <w:ind w:firstLine="709"/>
        <w:jc w:val="both"/>
        <w:rPr>
          <w:sz w:val="28"/>
          <w:szCs w:val="28"/>
        </w:rPr>
      </w:pPr>
    </w:p>
    <w:p w:rsidR="00FF5B3E" w:rsidRPr="00916521" w:rsidRDefault="00FF5B3E" w:rsidP="00FF5B3E">
      <w:pPr>
        <w:pStyle w:val="font8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</w:rPr>
      </w:pPr>
      <w:r w:rsidRPr="00263A4A">
        <w:rPr>
          <w:sz w:val="28"/>
        </w:rPr>
        <w:t xml:space="preserve">Логическая модель данных (логическая схема) </w:t>
      </w:r>
      <w:r w:rsidRPr="008D0A5F">
        <w:rPr>
          <w:sz w:val="28"/>
        </w:rPr>
        <w:t>— структурированное описание объектов и их взаимосвязей в базе данных. Она представляет собой абстрактное представление организации данных в базе, отражающее их логическую структуру и связи между ними. Логическая модель базы данных определяет сущности (таблицы), их атрибуты (поля), а также взаимосвязи между этими сущностями. Логическая модель создается на этапе проектирования базы данных и является основой для создания физической модели, которая определяет способ хранения и доступа к данным на реальном уровне.</w:t>
      </w:r>
    </w:p>
    <w:p w:rsidR="00FF5B3E" w:rsidRDefault="00FF5B3E" w:rsidP="00FF5B3E">
      <w:pPr>
        <w:pStyle w:val="font8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</w:rPr>
      </w:pPr>
      <w:r w:rsidRPr="00263A4A">
        <w:rPr>
          <w:sz w:val="28"/>
        </w:rPr>
        <w:t xml:space="preserve">Нормализация </w:t>
      </w:r>
      <w:r w:rsidRPr="00371152">
        <w:rPr>
          <w:sz w:val="28"/>
        </w:rPr>
        <w:t xml:space="preserve">- это формальный метод, который используется при проектировании баз данных для устранения избыточности и противоречий в данных, а также для обеспечения их эффективной обработки. </w:t>
      </w:r>
    </w:p>
    <w:p w:rsidR="00FF5B3E" w:rsidRDefault="00FF5B3E" w:rsidP="00FF5B3E">
      <w:pPr>
        <w:pStyle w:val="font8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</w:rPr>
      </w:pPr>
      <w:r w:rsidRPr="00263A4A">
        <w:rPr>
          <w:sz w:val="28"/>
        </w:rPr>
        <w:t>Первая нормальная форма</w:t>
      </w:r>
      <w:r w:rsidRPr="00371152">
        <w:rPr>
          <w:sz w:val="28"/>
        </w:rPr>
        <w:t xml:space="preserve">: отношение считается нормализованным и первой НФ, когда все </w:t>
      </w:r>
      <w:r>
        <w:rPr>
          <w:sz w:val="28"/>
        </w:rPr>
        <w:t>его атрибуты являются простыми.</w:t>
      </w:r>
    </w:p>
    <w:p w:rsidR="00FF5B3E" w:rsidRDefault="00FF5B3E" w:rsidP="00FF5B3E">
      <w:pPr>
        <w:pStyle w:val="font8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</w:rPr>
      </w:pPr>
      <w:r w:rsidRPr="00263A4A">
        <w:rPr>
          <w:sz w:val="28"/>
        </w:rPr>
        <w:t>Вторая нормальная форма</w:t>
      </w:r>
      <w:r w:rsidRPr="00371152">
        <w:rPr>
          <w:sz w:val="28"/>
        </w:rPr>
        <w:t>: таблица находится во второй НФ, если она удовлетворяет определению первой НФ и все её не ключевые поля функционально зависят от всего первичного ключа.</w:t>
      </w:r>
    </w:p>
    <w:p w:rsidR="00FF5B3E" w:rsidRPr="00FF5B3E" w:rsidRDefault="00FF5B3E" w:rsidP="00FF5B3E">
      <w:pPr>
        <w:pStyle w:val="font8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</w:rPr>
      </w:pPr>
      <w:r w:rsidRPr="00263A4A">
        <w:rPr>
          <w:sz w:val="28"/>
        </w:rPr>
        <w:t>Третья нормальная форма</w:t>
      </w:r>
      <w:r w:rsidRPr="00371152">
        <w:rPr>
          <w:sz w:val="28"/>
        </w:rPr>
        <w:t>: таблица находится в третьей НФ, если она удовлетворяет определению второй НФ и ни одно из не ключевых полей не функционально зависит от других не ключевых полей.</w:t>
      </w:r>
    </w:p>
    <w:p w:rsidR="00AA0BAB" w:rsidRDefault="00AA0B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74A5" w:rsidRDefault="009E74A5" w:rsidP="009E74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1 показана </w:t>
      </w:r>
      <w:r w:rsidR="00DF1CC1">
        <w:rPr>
          <w:sz w:val="28"/>
          <w:szCs w:val="28"/>
        </w:rPr>
        <w:t>логическая</w:t>
      </w:r>
      <w:r>
        <w:rPr>
          <w:sz w:val="28"/>
          <w:szCs w:val="28"/>
        </w:rPr>
        <w:t xml:space="preserve"> схема базы данных</w:t>
      </w:r>
    </w:p>
    <w:p w:rsidR="009E74A5" w:rsidRDefault="00B90302" w:rsidP="00BA33B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B4FEE7" wp14:editId="67A38C01">
            <wp:extent cx="6119495" cy="4241800"/>
            <wp:effectExtent l="0" t="0" r="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new2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EA" w:rsidRPr="009E74A5" w:rsidRDefault="00943431" w:rsidP="009E74A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F1CC1">
        <w:rPr>
          <w:sz w:val="28"/>
          <w:szCs w:val="28"/>
        </w:rPr>
        <w:t>Логическая</w:t>
      </w:r>
      <w:r>
        <w:rPr>
          <w:sz w:val="28"/>
          <w:szCs w:val="28"/>
        </w:rPr>
        <w:t xml:space="preserve"> схема </w:t>
      </w:r>
      <w:r w:rsidR="00762542">
        <w:rPr>
          <w:sz w:val="28"/>
          <w:szCs w:val="28"/>
        </w:rPr>
        <w:t xml:space="preserve">базы </w:t>
      </w:r>
      <w:r>
        <w:rPr>
          <w:sz w:val="28"/>
          <w:szCs w:val="28"/>
        </w:rPr>
        <w:t>данных</w:t>
      </w:r>
      <w:r w:rsidR="009E74A5">
        <w:rPr>
          <w:sz w:val="28"/>
          <w:szCs w:val="28"/>
        </w:rPr>
        <w:t xml:space="preserve"> </w:t>
      </w:r>
    </w:p>
    <w:p w:rsidR="001F3889" w:rsidRPr="009440BD" w:rsidRDefault="001F3889" w:rsidP="002776BA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440BD">
        <w:rPr>
          <w:color w:val="000000"/>
          <w:sz w:val="28"/>
          <w:szCs w:val="28"/>
        </w:rPr>
        <w:t>В результат</w:t>
      </w:r>
      <w:r>
        <w:rPr>
          <w:color w:val="000000"/>
          <w:sz w:val="28"/>
          <w:szCs w:val="28"/>
        </w:rPr>
        <w:t>е</w:t>
      </w:r>
      <w:r w:rsidRPr="009440BD">
        <w:rPr>
          <w:color w:val="000000"/>
          <w:sz w:val="28"/>
          <w:szCs w:val="28"/>
        </w:rPr>
        <w:t xml:space="preserve"> анализа</w:t>
      </w:r>
      <w:r>
        <w:rPr>
          <w:color w:val="000000"/>
          <w:sz w:val="28"/>
          <w:szCs w:val="28"/>
        </w:rPr>
        <w:t xml:space="preserve"> предметной области выделено </w:t>
      </w:r>
      <w:r>
        <w:rPr>
          <w:color w:val="000000"/>
          <w:sz w:val="28"/>
          <w:szCs w:val="28"/>
          <w:lang w:val="ru-RU"/>
        </w:rPr>
        <w:t>три</w:t>
      </w:r>
      <w:r w:rsidRPr="009440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информационных объектов</w:t>
      </w:r>
      <w:r w:rsidRPr="009440BD">
        <w:rPr>
          <w:color w:val="000000"/>
          <w:sz w:val="28"/>
          <w:szCs w:val="28"/>
        </w:rPr>
        <w:t xml:space="preserve"> (</w:t>
      </w:r>
      <w:r w:rsidR="0088408B">
        <w:rPr>
          <w:color w:val="000000"/>
          <w:sz w:val="28"/>
          <w:szCs w:val="28"/>
          <w:lang w:val="ru-RU"/>
        </w:rPr>
        <w:t>Должности</w:t>
      </w:r>
      <w:r>
        <w:rPr>
          <w:color w:val="000000"/>
          <w:sz w:val="28"/>
          <w:szCs w:val="28"/>
          <w:lang w:val="ru-RU"/>
        </w:rPr>
        <w:t xml:space="preserve">, </w:t>
      </w:r>
      <w:r w:rsidR="0088408B">
        <w:rPr>
          <w:color w:val="000000"/>
          <w:sz w:val="28"/>
          <w:szCs w:val="28"/>
          <w:lang w:val="ru-RU"/>
        </w:rPr>
        <w:t>отпуск</w:t>
      </w:r>
      <w:r w:rsidR="00A750F3">
        <w:rPr>
          <w:color w:val="000000"/>
          <w:sz w:val="28"/>
          <w:szCs w:val="28"/>
          <w:lang w:val="ru-RU"/>
        </w:rPr>
        <w:t>, отделы</w:t>
      </w:r>
      <w:r w:rsidR="005E474E">
        <w:rPr>
          <w:color w:val="000000"/>
          <w:sz w:val="28"/>
          <w:szCs w:val="28"/>
          <w:lang w:val="ru-RU"/>
        </w:rPr>
        <w:t>, сотрудники</w:t>
      </w:r>
      <w:r w:rsidRPr="009440BD">
        <w:rPr>
          <w:color w:val="000000"/>
          <w:sz w:val="28"/>
          <w:szCs w:val="28"/>
        </w:rPr>
        <w:t>), их свойства и связи.</w:t>
      </w:r>
    </w:p>
    <w:p w:rsidR="001F3889" w:rsidRPr="009440BD" w:rsidRDefault="001F3889" w:rsidP="001F3889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440BD">
        <w:rPr>
          <w:color w:val="000000"/>
          <w:sz w:val="28"/>
          <w:szCs w:val="28"/>
        </w:rPr>
        <w:t>Определим связи между сущностями.</w:t>
      </w:r>
    </w:p>
    <w:p w:rsidR="001F3889" w:rsidRPr="009440BD" w:rsidRDefault="001F3889" w:rsidP="00941805">
      <w:pPr>
        <w:pStyle w:val="af1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440BD">
        <w:rPr>
          <w:color w:val="000000"/>
          <w:sz w:val="28"/>
          <w:szCs w:val="28"/>
        </w:rPr>
        <w:t>Таблица 1</w:t>
      </w:r>
      <w:r>
        <w:rPr>
          <w:color w:val="000000"/>
          <w:sz w:val="28"/>
          <w:szCs w:val="28"/>
        </w:rPr>
        <w:t xml:space="preserve"> -</w:t>
      </w:r>
      <w:r w:rsidRPr="009440BD">
        <w:rPr>
          <w:color w:val="000000"/>
          <w:sz w:val="28"/>
          <w:szCs w:val="28"/>
        </w:rPr>
        <w:t xml:space="preserve"> Связи между сущностями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4"/>
        <w:gridCol w:w="1663"/>
        <w:gridCol w:w="4260"/>
      </w:tblGrid>
      <w:tr w:rsidR="001F3889" w:rsidRPr="00B841F9" w:rsidTr="001659DE">
        <w:tc>
          <w:tcPr>
            <w:tcW w:w="3704" w:type="dxa"/>
            <w:shd w:val="clear" w:color="auto" w:fill="auto"/>
          </w:tcPr>
          <w:p w:rsidR="001F3889" w:rsidRPr="00B841F9" w:rsidRDefault="001F3889" w:rsidP="00941805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8"/>
              </w:rPr>
            </w:pPr>
            <w:r w:rsidRPr="00B841F9">
              <w:rPr>
                <w:b/>
                <w:color w:val="000000"/>
                <w:sz w:val="28"/>
                <w:szCs w:val="28"/>
              </w:rPr>
              <w:t>Название связи</w:t>
            </w:r>
          </w:p>
        </w:tc>
        <w:tc>
          <w:tcPr>
            <w:tcW w:w="1663" w:type="dxa"/>
            <w:shd w:val="clear" w:color="auto" w:fill="auto"/>
          </w:tcPr>
          <w:p w:rsidR="001F3889" w:rsidRPr="00B841F9" w:rsidRDefault="001F3889" w:rsidP="00941805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8"/>
              </w:rPr>
            </w:pPr>
            <w:r w:rsidRPr="00B841F9">
              <w:rPr>
                <w:b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4260" w:type="dxa"/>
            <w:shd w:val="clear" w:color="auto" w:fill="auto"/>
          </w:tcPr>
          <w:p w:rsidR="001F3889" w:rsidRPr="00B841F9" w:rsidRDefault="001F3889" w:rsidP="00941805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8"/>
              </w:rPr>
            </w:pPr>
            <w:r w:rsidRPr="00B841F9">
              <w:rPr>
                <w:b/>
                <w:color w:val="000000"/>
                <w:sz w:val="28"/>
                <w:szCs w:val="28"/>
              </w:rPr>
              <w:t>Связи между сущностями</w:t>
            </w:r>
          </w:p>
        </w:tc>
      </w:tr>
      <w:tr w:rsidR="001F3889" w:rsidRPr="00B841F9" w:rsidTr="001659DE">
        <w:tc>
          <w:tcPr>
            <w:tcW w:w="3704" w:type="dxa"/>
            <w:shd w:val="clear" w:color="auto" w:fill="auto"/>
          </w:tcPr>
          <w:p w:rsidR="001F3889" w:rsidRPr="005E474E" w:rsidRDefault="00541B65" w:rsidP="00941805">
            <w:pPr>
              <w:pStyle w:val="af1"/>
              <w:spacing w:before="0" w:beforeAutospacing="0" w:after="0" w:afterAutospacing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Выбор сотрудника</w:t>
            </w:r>
            <w:r w:rsidR="005E474E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663" w:type="dxa"/>
            <w:shd w:val="clear" w:color="auto" w:fill="auto"/>
          </w:tcPr>
          <w:p w:rsidR="001F3889" w:rsidRPr="00B841F9" w:rsidRDefault="001F3889" w:rsidP="00941805">
            <w:pPr>
              <w:pStyle w:val="af1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B841F9">
              <w:rPr>
                <w:color w:val="000000"/>
                <w:sz w:val="28"/>
                <w:szCs w:val="28"/>
              </w:rPr>
              <w:t>1↔ ∞</w:t>
            </w:r>
          </w:p>
        </w:tc>
        <w:tc>
          <w:tcPr>
            <w:tcW w:w="4260" w:type="dxa"/>
            <w:shd w:val="clear" w:color="auto" w:fill="auto"/>
          </w:tcPr>
          <w:p w:rsidR="001F3889" w:rsidRPr="00F65DF7" w:rsidRDefault="00B314A2" w:rsidP="00B314A2">
            <w:pPr>
              <w:pStyle w:val="af1"/>
              <w:spacing w:before="0" w:beforeAutospacing="0" w:after="0" w:afterAutospacing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  <w:r>
              <w:rPr>
                <w:color w:val="000000"/>
                <w:sz w:val="28"/>
                <w:szCs w:val="28"/>
                <w:lang w:val="ru-RU"/>
              </w:rPr>
              <w:t>отрудники</w:t>
            </w:r>
            <w:r>
              <w:rPr>
                <w:color w:val="000000"/>
                <w:sz w:val="28"/>
                <w:szCs w:val="28"/>
                <w:lang w:val="ru-RU"/>
              </w:rPr>
              <w:t>, о</w:t>
            </w:r>
            <w:r w:rsidR="00541B65">
              <w:rPr>
                <w:color w:val="000000"/>
                <w:sz w:val="28"/>
                <w:szCs w:val="28"/>
                <w:lang w:val="ru-RU"/>
              </w:rPr>
              <w:t>тделы</w:t>
            </w:r>
          </w:p>
        </w:tc>
      </w:tr>
      <w:tr w:rsidR="001F3889" w:rsidRPr="00B841F9" w:rsidTr="001659DE">
        <w:tc>
          <w:tcPr>
            <w:tcW w:w="3704" w:type="dxa"/>
            <w:shd w:val="clear" w:color="auto" w:fill="auto"/>
          </w:tcPr>
          <w:p w:rsidR="001F3889" w:rsidRPr="000E4CFD" w:rsidRDefault="001F3889" w:rsidP="00941805">
            <w:pPr>
              <w:pStyle w:val="af1"/>
              <w:spacing w:before="0" w:beforeAutospacing="0" w:after="0" w:afterAutospacing="0"/>
              <w:rPr>
                <w:color w:val="000000"/>
                <w:sz w:val="28"/>
                <w:szCs w:val="28"/>
                <w:lang w:val="ru-RU"/>
              </w:rPr>
            </w:pPr>
            <w:r w:rsidRPr="00B841F9">
              <w:rPr>
                <w:color w:val="000000"/>
                <w:sz w:val="28"/>
                <w:szCs w:val="28"/>
              </w:rPr>
              <w:t xml:space="preserve">Выбор </w:t>
            </w:r>
            <w:r w:rsidR="00541B65">
              <w:rPr>
                <w:color w:val="000000"/>
                <w:sz w:val="28"/>
                <w:szCs w:val="28"/>
                <w:lang w:val="ru-RU"/>
              </w:rPr>
              <w:t>отдела</w:t>
            </w:r>
          </w:p>
        </w:tc>
        <w:tc>
          <w:tcPr>
            <w:tcW w:w="1663" w:type="dxa"/>
            <w:shd w:val="clear" w:color="auto" w:fill="auto"/>
          </w:tcPr>
          <w:p w:rsidR="001F3889" w:rsidRPr="00B841F9" w:rsidRDefault="001F3889" w:rsidP="00941805">
            <w:pPr>
              <w:pStyle w:val="af1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B841F9">
              <w:rPr>
                <w:color w:val="000000"/>
                <w:sz w:val="28"/>
                <w:szCs w:val="28"/>
              </w:rPr>
              <w:t>1↔ ∞</w:t>
            </w:r>
          </w:p>
        </w:tc>
        <w:tc>
          <w:tcPr>
            <w:tcW w:w="4260" w:type="dxa"/>
            <w:shd w:val="clear" w:color="auto" w:fill="auto"/>
          </w:tcPr>
          <w:p w:rsidR="001F3889" w:rsidRPr="00F65DF7" w:rsidRDefault="000859BB" w:rsidP="00941805">
            <w:pPr>
              <w:pStyle w:val="af1"/>
              <w:spacing w:before="0" w:beforeAutospacing="0" w:after="0" w:afterAutospacing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Отделы, сотрудники</w:t>
            </w:r>
          </w:p>
        </w:tc>
      </w:tr>
      <w:tr w:rsidR="001F3889" w:rsidRPr="00B841F9" w:rsidTr="001659DE">
        <w:tc>
          <w:tcPr>
            <w:tcW w:w="3704" w:type="dxa"/>
            <w:shd w:val="clear" w:color="auto" w:fill="auto"/>
          </w:tcPr>
          <w:p w:rsidR="001F3889" w:rsidRPr="000E4CFD" w:rsidRDefault="000859BB" w:rsidP="00941805">
            <w:pPr>
              <w:pStyle w:val="af1"/>
              <w:spacing w:before="0" w:beforeAutospacing="0" w:after="0" w:afterAutospacing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 xml:space="preserve">Выбор </w:t>
            </w:r>
            <w:r>
              <w:rPr>
                <w:color w:val="000000"/>
                <w:sz w:val="28"/>
                <w:szCs w:val="28"/>
                <w:lang w:val="ru-RU"/>
              </w:rPr>
              <w:t>отпуска</w:t>
            </w:r>
            <w:r w:rsidR="00F65DF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663" w:type="dxa"/>
            <w:shd w:val="clear" w:color="auto" w:fill="auto"/>
          </w:tcPr>
          <w:p w:rsidR="001F3889" w:rsidRPr="00B841F9" w:rsidRDefault="001F3889" w:rsidP="00941805">
            <w:pPr>
              <w:pStyle w:val="af1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B841F9">
              <w:rPr>
                <w:color w:val="000000"/>
                <w:sz w:val="28"/>
                <w:szCs w:val="28"/>
              </w:rPr>
              <w:t>1↔ ∞</w:t>
            </w:r>
          </w:p>
        </w:tc>
        <w:tc>
          <w:tcPr>
            <w:tcW w:w="4260" w:type="dxa"/>
            <w:shd w:val="clear" w:color="auto" w:fill="auto"/>
          </w:tcPr>
          <w:p w:rsidR="001F3889" w:rsidRPr="00963001" w:rsidRDefault="000859BB" w:rsidP="00941805">
            <w:pPr>
              <w:pStyle w:val="af1"/>
              <w:spacing w:before="0" w:beforeAutospacing="0" w:after="0" w:afterAutospacing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Отпуск</w:t>
            </w:r>
            <w:r w:rsidR="00F30174">
              <w:rPr>
                <w:color w:val="000000"/>
                <w:sz w:val="28"/>
                <w:szCs w:val="28"/>
                <w:lang w:val="ru-RU"/>
              </w:rPr>
              <w:t>, сотрудник</w:t>
            </w:r>
            <w:r w:rsidR="009C26C7"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</w:tr>
    </w:tbl>
    <w:p w:rsidR="00FF5B3E" w:rsidRDefault="00FF5B3E">
      <w:pPr>
        <w:rPr>
          <w:b/>
          <w:bCs/>
          <w:sz w:val="28"/>
          <w:szCs w:val="32"/>
          <w:lang w:val="x-none" w:eastAsia="x-none"/>
        </w:rPr>
      </w:pPr>
      <w:bookmarkStart w:id="8" w:name="_Toc128932528"/>
    </w:p>
    <w:p w:rsidR="00B540CD" w:rsidRDefault="00B540CD">
      <w:pPr>
        <w:rPr>
          <w:b/>
          <w:bCs/>
          <w:sz w:val="28"/>
          <w:szCs w:val="32"/>
          <w:lang w:val="x-none" w:eastAsia="x-none"/>
        </w:rPr>
      </w:pPr>
    </w:p>
    <w:p w:rsidR="00FF5B3E" w:rsidRDefault="00EB54DC" w:rsidP="00E7798B">
      <w:pPr>
        <w:pStyle w:val="10"/>
      </w:pPr>
      <w:r w:rsidRPr="00B967DA">
        <w:t>2.</w:t>
      </w:r>
      <w:r w:rsidRPr="00B967DA">
        <w:rPr>
          <w:lang w:val="ru-RU"/>
        </w:rPr>
        <w:t>2</w:t>
      </w:r>
      <w:r w:rsidRPr="00B967DA">
        <w:t xml:space="preserve"> </w:t>
      </w:r>
      <w:bookmarkEnd w:id="8"/>
      <w:r w:rsidR="00FF5B3E" w:rsidRPr="00161EC5">
        <w:t>Изучение видов технической документации (пользовательской, технологической, нормативной)</w:t>
      </w:r>
    </w:p>
    <w:p w:rsidR="00755946" w:rsidRPr="00755946" w:rsidRDefault="00755946" w:rsidP="00755946">
      <w:pPr>
        <w:rPr>
          <w:sz w:val="28"/>
          <w:lang w:val="x-none" w:eastAsia="x-none"/>
        </w:rPr>
      </w:pPr>
    </w:p>
    <w:p w:rsidR="00755946" w:rsidRPr="00755946" w:rsidRDefault="00755946" w:rsidP="00755946">
      <w:pPr>
        <w:rPr>
          <w:sz w:val="28"/>
          <w:lang w:val="x-none" w:eastAsia="x-none"/>
        </w:rPr>
      </w:pPr>
    </w:p>
    <w:p w:rsidR="006E0E93" w:rsidRPr="006E0E93" w:rsidRDefault="007F27BA" w:rsidP="006E0E93">
      <w:pPr>
        <w:spacing w:line="360" w:lineRule="auto"/>
        <w:jc w:val="both"/>
        <w:rPr>
          <w:sz w:val="28"/>
          <w:szCs w:val="28"/>
          <w:lang w:val="x-none" w:eastAsia="x-none"/>
        </w:rPr>
      </w:pPr>
      <w:r>
        <w:rPr>
          <w:lang w:val="x-none" w:eastAsia="x-none"/>
        </w:rPr>
        <w:tab/>
      </w:r>
      <w:r w:rsidR="006E0E93" w:rsidRPr="006E0E93">
        <w:rPr>
          <w:sz w:val="28"/>
          <w:szCs w:val="28"/>
          <w:lang w:val="x-none" w:eastAsia="x-none"/>
        </w:rPr>
        <w:t xml:space="preserve">При создании базы данных для "МАО МФЦ г. Шахты" в </w:t>
      </w:r>
      <w:proofErr w:type="spellStart"/>
      <w:r w:rsidR="006E0E93" w:rsidRPr="006E0E93">
        <w:rPr>
          <w:sz w:val="28"/>
          <w:szCs w:val="28"/>
          <w:lang w:val="x-none" w:eastAsia="x-none"/>
        </w:rPr>
        <w:t>Microsoft</w:t>
      </w:r>
      <w:proofErr w:type="spellEnd"/>
      <w:r w:rsidR="006E0E93" w:rsidRPr="006E0E93">
        <w:rPr>
          <w:sz w:val="28"/>
          <w:szCs w:val="28"/>
          <w:lang w:val="x-none" w:eastAsia="x-none"/>
        </w:rPr>
        <w:t xml:space="preserve"> </w:t>
      </w:r>
      <w:proofErr w:type="spellStart"/>
      <w:r w:rsidR="006E0E93" w:rsidRPr="006E0E93">
        <w:rPr>
          <w:sz w:val="28"/>
          <w:szCs w:val="28"/>
          <w:lang w:val="x-none" w:eastAsia="x-none"/>
        </w:rPr>
        <w:t>Access</w:t>
      </w:r>
      <w:proofErr w:type="spellEnd"/>
      <w:r w:rsidR="006E0E93" w:rsidRPr="006E0E93">
        <w:rPr>
          <w:sz w:val="28"/>
          <w:szCs w:val="28"/>
          <w:lang w:val="x-none" w:eastAsia="x-none"/>
        </w:rPr>
        <w:t xml:space="preserve"> важным этапом является изучение видов технической документации. Это поможет не только понять требования к базе данных, но и обеспечить её </w:t>
      </w:r>
      <w:r w:rsidR="006E0E93" w:rsidRPr="006E0E93">
        <w:rPr>
          <w:sz w:val="28"/>
          <w:szCs w:val="28"/>
          <w:lang w:val="x-none" w:eastAsia="x-none"/>
        </w:rPr>
        <w:lastRenderedPageBreak/>
        <w:t xml:space="preserve">эффективное функционирование в будущем. </w:t>
      </w:r>
      <w:r w:rsidR="00647B4F">
        <w:rPr>
          <w:sz w:val="28"/>
          <w:szCs w:val="28"/>
          <w:lang w:val="x-none" w:eastAsia="x-none"/>
        </w:rPr>
        <w:t>К</w:t>
      </w:r>
      <w:r w:rsidR="00647B4F">
        <w:rPr>
          <w:sz w:val="28"/>
          <w:szCs w:val="28"/>
          <w:lang w:eastAsia="x-none"/>
        </w:rPr>
        <w:t xml:space="preserve"> </w:t>
      </w:r>
      <w:r w:rsidR="006E0E93" w:rsidRPr="006E0E93">
        <w:rPr>
          <w:sz w:val="28"/>
          <w:szCs w:val="28"/>
          <w:lang w:val="x-none" w:eastAsia="x-none"/>
        </w:rPr>
        <w:t>вида</w:t>
      </w:r>
      <w:r w:rsidR="00647B4F">
        <w:rPr>
          <w:sz w:val="28"/>
          <w:szCs w:val="28"/>
          <w:lang w:eastAsia="x-none"/>
        </w:rPr>
        <w:t>м</w:t>
      </w:r>
      <w:r w:rsidR="006E0E93" w:rsidRPr="006E0E93">
        <w:rPr>
          <w:sz w:val="28"/>
          <w:szCs w:val="28"/>
          <w:lang w:val="x-none" w:eastAsia="x-none"/>
        </w:rPr>
        <w:t xml:space="preserve"> технической документации</w:t>
      </w:r>
      <w:r w:rsidR="00647B4F">
        <w:rPr>
          <w:sz w:val="28"/>
          <w:szCs w:val="28"/>
          <w:lang w:eastAsia="x-none"/>
        </w:rPr>
        <w:t xml:space="preserve"> можно отнести</w:t>
      </w:r>
      <w:r w:rsidR="006E0E93" w:rsidRPr="006E0E93">
        <w:rPr>
          <w:sz w:val="28"/>
          <w:szCs w:val="28"/>
          <w:lang w:val="x-none" w:eastAsia="x-none"/>
        </w:rPr>
        <w:t>: пользовательскую, технологическую и нормативную.</w:t>
      </w:r>
    </w:p>
    <w:p w:rsidR="006E0E93" w:rsidRPr="006E0E93" w:rsidRDefault="006E0E93" w:rsidP="003D4027">
      <w:pPr>
        <w:spacing w:line="360" w:lineRule="auto"/>
        <w:jc w:val="both"/>
        <w:rPr>
          <w:sz w:val="28"/>
          <w:szCs w:val="28"/>
          <w:lang w:val="x-none" w:eastAsia="x-none"/>
        </w:rPr>
      </w:pPr>
      <w:r w:rsidRPr="006E0E93">
        <w:rPr>
          <w:sz w:val="28"/>
          <w:szCs w:val="28"/>
          <w:lang w:val="x-none" w:eastAsia="x-none"/>
        </w:rPr>
        <w:t>Пользовательская документация играет важную роль в работе с базой данных, поскольку она предоставляет конечным пользователям необходимые руководства для эффективного взаимодействия с системой. Основные компоненты пользовательской документации:</w:t>
      </w:r>
    </w:p>
    <w:p w:rsidR="006E0E93" w:rsidRPr="00645726" w:rsidRDefault="006E0E93" w:rsidP="00645726">
      <w:pPr>
        <w:pStyle w:val="afd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x-none" w:eastAsia="x-none"/>
        </w:rPr>
      </w:pPr>
      <w:r w:rsidRPr="00645726">
        <w:rPr>
          <w:sz w:val="28"/>
          <w:szCs w:val="28"/>
          <w:lang w:val="x-none" w:eastAsia="x-none"/>
        </w:rPr>
        <w:t>Руководст</w:t>
      </w:r>
      <w:r w:rsidR="003041D2" w:rsidRPr="00645726">
        <w:rPr>
          <w:sz w:val="28"/>
          <w:szCs w:val="28"/>
          <w:lang w:val="x-none" w:eastAsia="x-none"/>
        </w:rPr>
        <w:t>во пользователя</w:t>
      </w:r>
      <w:r w:rsidRPr="00645726">
        <w:rPr>
          <w:sz w:val="28"/>
          <w:szCs w:val="28"/>
          <w:lang w:val="x-none" w:eastAsia="x-none"/>
        </w:rPr>
        <w:t>: Описывает основные функции базы данных, включая процесс регистрации пользователей, ввод и обработку данных, а также выполнение запросов и генерацию отчетов.</w:t>
      </w:r>
    </w:p>
    <w:p w:rsidR="006E0E93" w:rsidRPr="00645726" w:rsidRDefault="006E0E93" w:rsidP="00645726">
      <w:pPr>
        <w:pStyle w:val="afd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x-none" w:eastAsia="x-none"/>
        </w:rPr>
      </w:pPr>
      <w:r w:rsidRPr="00645726">
        <w:rPr>
          <w:sz w:val="28"/>
          <w:szCs w:val="28"/>
          <w:lang w:val="x-none" w:eastAsia="x-none"/>
        </w:rPr>
        <w:t>Инст</w:t>
      </w:r>
      <w:r w:rsidR="003041D2" w:rsidRPr="00645726">
        <w:rPr>
          <w:sz w:val="28"/>
          <w:szCs w:val="28"/>
          <w:lang w:val="x-none" w:eastAsia="x-none"/>
        </w:rPr>
        <w:t>рукции по работе с интерфейсом</w:t>
      </w:r>
      <w:r w:rsidRPr="00645726">
        <w:rPr>
          <w:sz w:val="28"/>
          <w:szCs w:val="28"/>
          <w:lang w:val="x-none" w:eastAsia="x-none"/>
        </w:rPr>
        <w:t>: Включает схемы и описания интерфейса базы данных, что помогает пользователям освоить основные элементы системы.</w:t>
      </w:r>
    </w:p>
    <w:p w:rsidR="00CD7DC0" w:rsidRPr="00645726" w:rsidRDefault="003041D2" w:rsidP="00645726">
      <w:pPr>
        <w:pStyle w:val="afd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x-none" w:eastAsia="x-none"/>
        </w:rPr>
      </w:pPr>
      <w:r w:rsidRPr="00645726">
        <w:rPr>
          <w:sz w:val="28"/>
          <w:szCs w:val="28"/>
          <w:lang w:val="x-none" w:eastAsia="x-none"/>
        </w:rPr>
        <w:t>Часто задаваемые вопросы (FAQ)</w:t>
      </w:r>
      <w:r w:rsidR="006E0E93" w:rsidRPr="00645726">
        <w:rPr>
          <w:sz w:val="28"/>
          <w:szCs w:val="28"/>
          <w:lang w:val="x-none" w:eastAsia="x-none"/>
        </w:rPr>
        <w:t>: Сборник наиболее распространенных вопросов и ответов, который помогает пользователям быстро находить решения для типичных проблем.</w:t>
      </w:r>
    </w:p>
    <w:p w:rsidR="00AF17D4" w:rsidRPr="00FB0D38" w:rsidRDefault="006E0E93" w:rsidP="00FB0D38">
      <w:pPr>
        <w:spacing w:line="360" w:lineRule="auto"/>
        <w:jc w:val="both"/>
        <w:rPr>
          <w:sz w:val="28"/>
          <w:szCs w:val="28"/>
          <w:lang w:val="x-none" w:eastAsia="x-none"/>
        </w:rPr>
      </w:pPr>
      <w:r w:rsidRPr="00FB0D38">
        <w:rPr>
          <w:sz w:val="28"/>
          <w:szCs w:val="28"/>
          <w:lang w:val="x-none" w:eastAsia="x-none"/>
        </w:rPr>
        <w:t>Технологическая документация описывает процессы и технологии, используемые при разработке и эксплуатации базы данных. Она включает в себя:</w:t>
      </w:r>
    </w:p>
    <w:p w:rsidR="006E0E93" w:rsidRPr="009B53A3" w:rsidRDefault="00580B69" w:rsidP="009B53A3">
      <w:pPr>
        <w:pStyle w:val="afd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x-none" w:eastAsia="x-none"/>
        </w:rPr>
      </w:pPr>
      <w:r w:rsidRPr="009B53A3">
        <w:rPr>
          <w:sz w:val="28"/>
          <w:szCs w:val="28"/>
          <w:lang w:val="x-none" w:eastAsia="x-none"/>
        </w:rPr>
        <w:t>Спецификация требований</w:t>
      </w:r>
      <w:r w:rsidR="006E0E93" w:rsidRPr="009B53A3">
        <w:rPr>
          <w:sz w:val="28"/>
          <w:szCs w:val="28"/>
          <w:lang w:val="x-none" w:eastAsia="x-none"/>
        </w:rPr>
        <w:t>: Подробное описание требований к системе, включая функциональные и нефункциональные требования, а также ограничения по безопасности и производительности.</w:t>
      </w:r>
    </w:p>
    <w:p w:rsidR="006E0E93" w:rsidRPr="009B53A3" w:rsidRDefault="00580B69" w:rsidP="009B53A3">
      <w:pPr>
        <w:pStyle w:val="afd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x-none" w:eastAsia="x-none"/>
        </w:rPr>
      </w:pPr>
      <w:r w:rsidRPr="009B53A3">
        <w:rPr>
          <w:sz w:val="28"/>
          <w:szCs w:val="28"/>
          <w:lang w:val="x-none" w:eastAsia="x-none"/>
        </w:rPr>
        <w:t>Диаграммы потоков данных</w:t>
      </w:r>
      <w:r w:rsidR="006E0E93" w:rsidRPr="009B53A3">
        <w:rPr>
          <w:sz w:val="28"/>
          <w:szCs w:val="28"/>
          <w:lang w:val="x-none" w:eastAsia="x-none"/>
        </w:rPr>
        <w:t>: Иллюстрации, показывающие, как данные проходят через систему, от ввода до хранения и вывода, что помогает понять структуру и функционирование базы данных.</w:t>
      </w:r>
    </w:p>
    <w:p w:rsidR="006E0E93" w:rsidRPr="009B53A3" w:rsidRDefault="006E0E93" w:rsidP="009B53A3">
      <w:pPr>
        <w:pStyle w:val="afd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x-none" w:eastAsia="x-none"/>
        </w:rPr>
      </w:pPr>
      <w:r w:rsidRPr="009B53A3">
        <w:rPr>
          <w:sz w:val="28"/>
          <w:szCs w:val="28"/>
          <w:lang w:val="x-none" w:eastAsia="x-none"/>
        </w:rPr>
        <w:t>Архитектура базы данных: Описание структуры базы данных, включая основные таблицы, взаимосвязи между ними и виды используемых данных.</w:t>
      </w:r>
    </w:p>
    <w:p w:rsidR="006E0E93" w:rsidRPr="006E0E93" w:rsidRDefault="006E0E93" w:rsidP="003D4027">
      <w:pPr>
        <w:spacing w:line="360" w:lineRule="auto"/>
        <w:jc w:val="both"/>
        <w:rPr>
          <w:sz w:val="28"/>
          <w:szCs w:val="28"/>
          <w:lang w:val="x-none" w:eastAsia="x-none"/>
        </w:rPr>
      </w:pPr>
      <w:r w:rsidRPr="006E0E93">
        <w:rPr>
          <w:sz w:val="28"/>
          <w:szCs w:val="28"/>
          <w:lang w:val="x-none" w:eastAsia="x-none"/>
        </w:rPr>
        <w:lastRenderedPageBreak/>
        <w:t>Нормативная документация определяет стандарты и обязательные требования, которым должна соответствовать база данных. Включает в себя:</w:t>
      </w:r>
    </w:p>
    <w:p w:rsidR="006E0E93" w:rsidRPr="00BC4370" w:rsidRDefault="00580B69" w:rsidP="00BC4370">
      <w:pPr>
        <w:pStyle w:val="afd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x-none" w:eastAsia="x-none"/>
        </w:rPr>
      </w:pPr>
      <w:r w:rsidRPr="00BC4370">
        <w:rPr>
          <w:sz w:val="28"/>
          <w:szCs w:val="28"/>
          <w:lang w:val="x-none" w:eastAsia="x-none"/>
        </w:rPr>
        <w:t>Законодательные акты</w:t>
      </w:r>
      <w:r w:rsidR="006E0E93" w:rsidRPr="00BC4370">
        <w:rPr>
          <w:sz w:val="28"/>
          <w:szCs w:val="28"/>
          <w:lang w:val="x-none" w:eastAsia="x-none"/>
        </w:rPr>
        <w:t>: Описание законодательства, касающегося хранения и обработки данных, включая вопросы защиты персональных данных.</w:t>
      </w:r>
    </w:p>
    <w:p w:rsidR="006E0E93" w:rsidRPr="00BC4370" w:rsidRDefault="003923BB" w:rsidP="00BC4370">
      <w:pPr>
        <w:pStyle w:val="afd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x-none" w:eastAsia="x-none"/>
        </w:rPr>
      </w:pPr>
      <w:r w:rsidRPr="00BC4370">
        <w:rPr>
          <w:sz w:val="28"/>
          <w:szCs w:val="28"/>
          <w:lang w:val="x-none" w:eastAsia="x-none"/>
        </w:rPr>
        <w:t>Стандарты разработки ПО</w:t>
      </w:r>
      <w:r w:rsidR="006E0E93" w:rsidRPr="00BC4370">
        <w:rPr>
          <w:sz w:val="28"/>
          <w:szCs w:val="28"/>
          <w:lang w:val="x-none" w:eastAsia="x-none"/>
        </w:rPr>
        <w:t>: Описание стандартов и методик, которым должна следовать команда разработчиков при создании базы данных.</w:t>
      </w:r>
    </w:p>
    <w:p w:rsidR="00C259A1" w:rsidRPr="008B555C" w:rsidRDefault="006E0E93" w:rsidP="003D4027">
      <w:pPr>
        <w:pStyle w:val="afd"/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x-none" w:eastAsia="x-none"/>
        </w:rPr>
      </w:pPr>
      <w:r w:rsidRPr="00BC4370">
        <w:rPr>
          <w:sz w:val="28"/>
          <w:szCs w:val="28"/>
          <w:lang w:val="x-none" w:eastAsia="x-none"/>
        </w:rPr>
        <w:t xml:space="preserve">Инструкции по тестированию и </w:t>
      </w:r>
      <w:r w:rsidR="003923BB" w:rsidRPr="00BC4370">
        <w:rPr>
          <w:sz w:val="28"/>
          <w:szCs w:val="28"/>
          <w:lang w:val="x-none" w:eastAsia="x-none"/>
        </w:rPr>
        <w:t>вариации</w:t>
      </w:r>
      <w:r w:rsidRPr="00BC4370">
        <w:rPr>
          <w:sz w:val="28"/>
          <w:szCs w:val="28"/>
          <w:lang w:val="x-none" w:eastAsia="x-none"/>
        </w:rPr>
        <w:t xml:space="preserve"> Процедуры, которые необходимо соблюдать для проверки корректности работы базы данных и её соответствия заданным требованиям.</w:t>
      </w:r>
    </w:p>
    <w:p w:rsidR="00AF6977" w:rsidRDefault="005709D5" w:rsidP="008B555C">
      <w:pPr>
        <w:pStyle w:val="font8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</w:rPr>
      </w:pPr>
      <w:r w:rsidRPr="00F1736D">
        <w:rPr>
          <w:b/>
          <w:sz w:val="28"/>
        </w:rPr>
        <w:t xml:space="preserve">2.3 </w:t>
      </w:r>
      <w:r w:rsidR="00FF5B3E" w:rsidRPr="00FF5B3E">
        <w:rPr>
          <w:b/>
          <w:sz w:val="28"/>
          <w:szCs w:val="28"/>
        </w:rPr>
        <w:t>Создание базы данных в среде разработки</w:t>
      </w:r>
    </w:p>
    <w:p w:rsidR="008B555C" w:rsidRDefault="008B555C" w:rsidP="008B555C">
      <w:pPr>
        <w:pStyle w:val="font8"/>
        <w:spacing w:before="0" w:beforeAutospacing="0" w:after="0" w:afterAutospacing="0"/>
        <w:ind w:firstLine="709"/>
        <w:jc w:val="both"/>
        <w:textAlignment w:val="baseline"/>
        <w:rPr>
          <w:sz w:val="28"/>
        </w:rPr>
      </w:pPr>
    </w:p>
    <w:p w:rsidR="008B555C" w:rsidRPr="001E469E" w:rsidRDefault="008B555C" w:rsidP="008B555C">
      <w:pPr>
        <w:pStyle w:val="font8"/>
        <w:spacing w:before="0" w:beforeAutospacing="0" w:after="0" w:afterAutospacing="0"/>
        <w:ind w:firstLine="709"/>
        <w:jc w:val="both"/>
        <w:textAlignment w:val="baseline"/>
        <w:rPr>
          <w:sz w:val="28"/>
        </w:rPr>
      </w:pPr>
    </w:p>
    <w:p w:rsidR="005709D5" w:rsidRPr="0013151F" w:rsidRDefault="005709D5" w:rsidP="005709D5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3151F">
        <w:rPr>
          <w:color w:val="000000"/>
          <w:sz w:val="28"/>
          <w:szCs w:val="28"/>
        </w:rPr>
        <w:t>Логическая структура базы данных - структура для пользователя, физическая - структура базы данных для ЭВМ. Физическая структура определяет тип и свойства данных, которые будут записаны в память компьютера.</w:t>
      </w:r>
    </w:p>
    <w:p w:rsidR="005709D5" w:rsidRPr="000E4CFD" w:rsidRDefault="005709D5" w:rsidP="005709D5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3151F">
        <w:rPr>
          <w:color w:val="000000"/>
          <w:sz w:val="28"/>
          <w:szCs w:val="28"/>
        </w:rPr>
        <w:t>Правила перехода к физической модели следующие: кажд</w:t>
      </w:r>
      <w:r w:rsidRPr="0013151F">
        <w:rPr>
          <w:color w:val="000000"/>
          <w:sz w:val="28"/>
          <w:szCs w:val="28"/>
          <w:lang w:val="ru-RU"/>
        </w:rPr>
        <w:t>ая</w:t>
      </w:r>
      <w:r w:rsidRPr="0013151F">
        <w:rPr>
          <w:color w:val="000000"/>
          <w:sz w:val="28"/>
          <w:szCs w:val="28"/>
        </w:rPr>
        <w:t xml:space="preserve"> </w:t>
      </w:r>
      <w:r w:rsidRPr="0013151F">
        <w:rPr>
          <w:color w:val="000000"/>
          <w:sz w:val="28"/>
          <w:szCs w:val="28"/>
          <w:lang w:val="ru-RU"/>
        </w:rPr>
        <w:t>сущность</w:t>
      </w:r>
      <w:r w:rsidRPr="0013151F">
        <w:rPr>
          <w:color w:val="000000"/>
          <w:sz w:val="28"/>
          <w:szCs w:val="28"/>
        </w:rPr>
        <w:t xml:space="preserve"> превращается в </w:t>
      </w:r>
      <w:r w:rsidRPr="0013151F">
        <w:rPr>
          <w:color w:val="000000"/>
          <w:sz w:val="28"/>
          <w:szCs w:val="28"/>
          <w:lang w:val="ru-RU"/>
        </w:rPr>
        <w:t>таблицу</w:t>
      </w:r>
      <w:r w:rsidRPr="0013151F">
        <w:rPr>
          <w:color w:val="000000"/>
          <w:sz w:val="28"/>
          <w:szCs w:val="28"/>
        </w:rPr>
        <w:t xml:space="preserve"> базы данных, каждый столбец - в поле </w:t>
      </w:r>
      <w:r w:rsidRPr="0013151F">
        <w:rPr>
          <w:color w:val="000000"/>
          <w:sz w:val="28"/>
          <w:szCs w:val="28"/>
          <w:lang w:val="ru-RU"/>
        </w:rPr>
        <w:t>таблицы</w:t>
      </w:r>
      <w:r w:rsidRPr="0013151F">
        <w:rPr>
          <w:color w:val="000000"/>
          <w:sz w:val="28"/>
          <w:szCs w:val="28"/>
        </w:rPr>
        <w:t xml:space="preserve">, каждая </w:t>
      </w:r>
      <w:r w:rsidRPr="000E4CFD">
        <w:rPr>
          <w:sz w:val="28"/>
          <w:szCs w:val="28"/>
        </w:rPr>
        <w:t xml:space="preserve">строка – в запись </w:t>
      </w:r>
      <w:r w:rsidRPr="000E4CFD">
        <w:rPr>
          <w:sz w:val="28"/>
          <w:szCs w:val="28"/>
          <w:lang w:val="ru-RU"/>
        </w:rPr>
        <w:t>таблицы</w:t>
      </w:r>
      <w:r w:rsidRPr="000E4CFD">
        <w:rPr>
          <w:sz w:val="28"/>
          <w:szCs w:val="28"/>
        </w:rPr>
        <w:t xml:space="preserve">. Этап физического моделирования базы данных включает в себя определение состава </w:t>
      </w:r>
      <w:r w:rsidRPr="000E4CFD">
        <w:rPr>
          <w:sz w:val="28"/>
          <w:szCs w:val="28"/>
          <w:lang w:val="ru-RU"/>
        </w:rPr>
        <w:t>таблиц</w:t>
      </w:r>
      <w:r w:rsidRPr="000E4CFD">
        <w:rPr>
          <w:sz w:val="28"/>
          <w:szCs w:val="28"/>
        </w:rPr>
        <w:t xml:space="preserve"> и их заполнение исходными данными в соответствии с ограничениями, допущениями и особенностями предметной области.</w:t>
      </w:r>
    </w:p>
    <w:p w:rsidR="005709D5" w:rsidRPr="0013151F" w:rsidRDefault="005709D5" w:rsidP="005709D5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E4CFD">
        <w:rPr>
          <w:sz w:val="28"/>
          <w:szCs w:val="28"/>
        </w:rPr>
        <w:t xml:space="preserve">По сути дела, физическое проектирование базы данных подразумевает конструирование таблиц в СУБД. СУБД </w:t>
      </w:r>
      <w:proofErr w:type="spellStart"/>
      <w:r w:rsidRPr="000E4CFD">
        <w:rPr>
          <w:sz w:val="28"/>
          <w:szCs w:val="28"/>
        </w:rPr>
        <w:t>Microsoft</w:t>
      </w:r>
      <w:proofErr w:type="spellEnd"/>
      <w:r w:rsidRPr="000E4CFD">
        <w:rPr>
          <w:sz w:val="28"/>
          <w:szCs w:val="28"/>
        </w:rPr>
        <w:t xml:space="preserve"> </w:t>
      </w:r>
      <w:proofErr w:type="spellStart"/>
      <w:r w:rsidRPr="000E4CFD">
        <w:rPr>
          <w:sz w:val="28"/>
          <w:szCs w:val="28"/>
        </w:rPr>
        <w:t>Access</w:t>
      </w:r>
      <w:proofErr w:type="spellEnd"/>
      <w:r w:rsidRPr="000E4CFD">
        <w:rPr>
          <w:sz w:val="28"/>
          <w:szCs w:val="28"/>
        </w:rPr>
        <w:t xml:space="preserve"> представляет собой систему управления базами данных, в состав которой входят таблицы</w:t>
      </w:r>
      <w:r w:rsidRPr="0013151F">
        <w:rPr>
          <w:color w:val="000000"/>
          <w:sz w:val="28"/>
          <w:szCs w:val="28"/>
        </w:rPr>
        <w:t xml:space="preserve">, запросы, формы, отчеты, макросы и модули как самостоятельные объекты, хранящиеся в </w:t>
      </w:r>
      <w:r w:rsidRPr="0013151F">
        <w:rPr>
          <w:i/>
          <w:iCs/>
          <w:color w:val="000000"/>
          <w:sz w:val="28"/>
          <w:szCs w:val="28"/>
        </w:rPr>
        <w:t xml:space="preserve">общем файле базы данных </w:t>
      </w:r>
      <w:r w:rsidRPr="0013151F">
        <w:rPr>
          <w:color w:val="000000"/>
          <w:sz w:val="28"/>
          <w:szCs w:val="28"/>
        </w:rPr>
        <w:t>на жестком диске или любом другом носителе данных. Благодаря этому создание связанных объектов и проверка ссылочной целостности данных значительно облегчена.</w:t>
      </w:r>
    </w:p>
    <w:p w:rsidR="004377C6" w:rsidRDefault="005709D5" w:rsidP="00A02659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3151F">
        <w:rPr>
          <w:color w:val="000000"/>
          <w:sz w:val="28"/>
          <w:szCs w:val="28"/>
        </w:rPr>
        <w:lastRenderedPageBreak/>
        <w:t>В процессе физического проектирования БД необходимо присвоить имена таблицам, а также присвоить имена полям таблиц.</w:t>
      </w:r>
    </w:p>
    <w:p w:rsidR="00207BAB" w:rsidRDefault="009F32D5" w:rsidP="009F32D5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13151F">
        <w:rPr>
          <w:color w:val="000000"/>
          <w:sz w:val="28"/>
          <w:szCs w:val="28"/>
        </w:rPr>
        <w:t>Так как первичный ключ – это некое поле (столбец) или группа полей таблицы базы данных, значение которого (или комбинация значений которых), используется в качестве однозначного уникального идентификатора записи (строки) этой таблицы</w:t>
      </w:r>
      <w:r>
        <w:rPr>
          <w:color w:val="000000"/>
          <w:sz w:val="28"/>
          <w:szCs w:val="28"/>
          <w:lang w:val="ru-RU"/>
        </w:rPr>
        <w:t xml:space="preserve">, в таблице </w:t>
      </w:r>
      <w:r w:rsidR="007B6F98">
        <w:rPr>
          <w:color w:val="000000"/>
          <w:sz w:val="28"/>
          <w:szCs w:val="28"/>
          <w:lang w:val="ru-RU"/>
        </w:rPr>
        <w:t>«Должности»</w:t>
      </w:r>
      <w:r>
        <w:rPr>
          <w:color w:val="000000"/>
          <w:sz w:val="28"/>
          <w:szCs w:val="28"/>
          <w:lang w:val="ru-RU"/>
        </w:rPr>
        <w:t xml:space="preserve"> в качестве первичного ключа целесообразно определить «</w:t>
      </w:r>
      <w:r w:rsidR="007B6F98">
        <w:rPr>
          <w:color w:val="000000"/>
          <w:sz w:val="28"/>
          <w:szCs w:val="28"/>
          <w:lang w:val="en-US"/>
        </w:rPr>
        <w:t>ID</w:t>
      </w:r>
      <w:r w:rsidR="007B6F98" w:rsidRPr="007B6F98">
        <w:rPr>
          <w:color w:val="000000"/>
          <w:sz w:val="28"/>
          <w:szCs w:val="28"/>
          <w:lang w:val="ru-RU"/>
        </w:rPr>
        <w:t xml:space="preserve"> </w:t>
      </w:r>
      <w:r w:rsidR="007B6F98">
        <w:rPr>
          <w:color w:val="000000"/>
          <w:sz w:val="28"/>
          <w:szCs w:val="28"/>
          <w:lang w:val="ru-RU"/>
        </w:rPr>
        <w:t>Должности</w:t>
      </w:r>
      <w:r>
        <w:rPr>
          <w:color w:val="000000"/>
          <w:sz w:val="28"/>
          <w:szCs w:val="28"/>
          <w:lang w:val="ru-RU"/>
        </w:rPr>
        <w:t xml:space="preserve">», </w:t>
      </w:r>
      <w:r w:rsidR="004B522D">
        <w:rPr>
          <w:color w:val="000000"/>
          <w:sz w:val="28"/>
          <w:szCs w:val="28"/>
          <w:lang w:val="ru-RU"/>
        </w:rPr>
        <w:t>в таблице «Отпуска</w:t>
      </w:r>
      <w:r w:rsidR="00122867">
        <w:rPr>
          <w:color w:val="000000"/>
          <w:sz w:val="28"/>
          <w:szCs w:val="28"/>
          <w:lang w:val="ru-RU"/>
        </w:rPr>
        <w:t>» поле – «</w:t>
      </w:r>
      <w:r w:rsidR="00122867">
        <w:rPr>
          <w:color w:val="000000"/>
          <w:sz w:val="28"/>
          <w:szCs w:val="28"/>
          <w:lang w:val="en-US"/>
        </w:rPr>
        <w:t>ID</w:t>
      </w:r>
      <w:r w:rsidR="004B522D">
        <w:rPr>
          <w:color w:val="000000"/>
          <w:sz w:val="28"/>
          <w:szCs w:val="28"/>
          <w:lang w:val="ru-RU"/>
        </w:rPr>
        <w:t xml:space="preserve"> Отпуска</w:t>
      </w:r>
      <w:r w:rsidR="00122867">
        <w:rPr>
          <w:color w:val="000000"/>
          <w:sz w:val="28"/>
          <w:szCs w:val="28"/>
          <w:lang w:val="ru-RU"/>
        </w:rPr>
        <w:t xml:space="preserve">», в таблице </w:t>
      </w:r>
      <w:r w:rsidR="000B4C86">
        <w:rPr>
          <w:color w:val="000000"/>
          <w:sz w:val="28"/>
          <w:szCs w:val="28"/>
          <w:lang w:val="ru-RU"/>
        </w:rPr>
        <w:t>«Отделы</w:t>
      </w:r>
      <w:r w:rsidR="00122867">
        <w:rPr>
          <w:color w:val="000000"/>
          <w:sz w:val="28"/>
          <w:szCs w:val="28"/>
          <w:lang w:val="ru-RU"/>
        </w:rPr>
        <w:t>» поле – «</w:t>
      </w:r>
      <w:r w:rsidR="00122867">
        <w:rPr>
          <w:color w:val="000000"/>
          <w:sz w:val="28"/>
          <w:szCs w:val="28"/>
          <w:lang w:val="en-US"/>
        </w:rPr>
        <w:t>ID</w:t>
      </w:r>
      <w:r w:rsidR="00122867" w:rsidRPr="00122867">
        <w:rPr>
          <w:color w:val="000000"/>
          <w:sz w:val="28"/>
          <w:szCs w:val="28"/>
          <w:lang w:val="ru-RU"/>
        </w:rPr>
        <w:t xml:space="preserve"> </w:t>
      </w:r>
      <w:r w:rsidR="000B4C86">
        <w:rPr>
          <w:color w:val="000000"/>
          <w:sz w:val="28"/>
          <w:szCs w:val="28"/>
          <w:lang w:val="ru-RU"/>
        </w:rPr>
        <w:t>Отдела</w:t>
      </w:r>
      <w:r w:rsidR="00122867">
        <w:rPr>
          <w:color w:val="000000"/>
          <w:sz w:val="28"/>
          <w:szCs w:val="28"/>
          <w:lang w:val="ru-RU"/>
        </w:rPr>
        <w:t>», В таблице «Сотрудники» поле – «</w:t>
      </w:r>
      <w:r w:rsidR="00122867">
        <w:rPr>
          <w:color w:val="000000"/>
          <w:sz w:val="28"/>
          <w:szCs w:val="28"/>
          <w:lang w:val="en-US"/>
        </w:rPr>
        <w:t>ID</w:t>
      </w:r>
      <w:r w:rsidR="00122867">
        <w:rPr>
          <w:color w:val="000000"/>
          <w:sz w:val="28"/>
          <w:szCs w:val="28"/>
          <w:lang w:val="ru-RU"/>
        </w:rPr>
        <w:t xml:space="preserve"> сотрудника».</w:t>
      </w:r>
    </w:p>
    <w:p w:rsidR="00B45676" w:rsidRDefault="00B45676">
      <w:pPr>
        <w:rPr>
          <w:color w:val="000000"/>
          <w:sz w:val="28"/>
          <w:szCs w:val="28"/>
          <w:lang w:eastAsia="x-none"/>
        </w:rPr>
      </w:pPr>
    </w:p>
    <w:p w:rsidR="00262D04" w:rsidRPr="00483B12" w:rsidRDefault="00862D69" w:rsidP="009F32D5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483B12">
        <w:rPr>
          <w:color w:val="000000"/>
          <w:sz w:val="28"/>
          <w:szCs w:val="28"/>
          <w:lang w:val="ru-RU"/>
        </w:rPr>
        <w:t xml:space="preserve">В таблицах </w:t>
      </w:r>
      <w:r w:rsidR="00936ED8" w:rsidRPr="00936ED8">
        <w:rPr>
          <w:color w:val="000000"/>
          <w:sz w:val="28"/>
          <w:szCs w:val="28"/>
          <w:lang w:val="ru-RU"/>
        </w:rPr>
        <w:t>2-</w:t>
      </w:r>
      <w:r w:rsidR="009A4BE4">
        <w:rPr>
          <w:color w:val="000000"/>
          <w:sz w:val="28"/>
          <w:szCs w:val="28"/>
          <w:lang w:val="ru-RU"/>
        </w:rPr>
        <w:t>5</w:t>
      </w:r>
      <w:r w:rsidRPr="00483B12">
        <w:rPr>
          <w:color w:val="000000"/>
          <w:sz w:val="28"/>
          <w:szCs w:val="28"/>
          <w:lang w:val="ru-RU"/>
        </w:rPr>
        <w:t xml:space="preserve"> описаны таблицы базы данных «</w:t>
      </w:r>
      <w:r w:rsidR="00B34B41">
        <w:rPr>
          <w:color w:val="000000"/>
          <w:sz w:val="28"/>
          <w:szCs w:val="28"/>
          <w:lang w:val="ru-RU"/>
        </w:rPr>
        <w:t>Учет сотрудников МА</w:t>
      </w:r>
      <w:r w:rsidR="009151CC">
        <w:rPr>
          <w:color w:val="000000"/>
          <w:sz w:val="28"/>
          <w:szCs w:val="28"/>
          <w:lang w:val="ru-RU"/>
        </w:rPr>
        <w:t>О</w:t>
      </w:r>
      <w:r w:rsidR="00B34B41">
        <w:rPr>
          <w:color w:val="000000"/>
          <w:sz w:val="28"/>
          <w:szCs w:val="28"/>
          <w:lang w:val="ru-RU"/>
        </w:rPr>
        <w:t xml:space="preserve"> МФЦ г. Шахты</w:t>
      </w:r>
      <w:r w:rsidRPr="00483B12">
        <w:rPr>
          <w:color w:val="000000"/>
          <w:sz w:val="28"/>
          <w:szCs w:val="28"/>
          <w:lang w:val="ru-RU"/>
        </w:rPr>
        <w:t>».</w:t>
      </w:r>
    </w:p>
    <w:p w:rsidR="009F32D5" w:rsidRDefault="00631179" w:rsidP="00226A19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2 – С</w:t>
      </w:r>
      <w:r w:rsidR="00122867">
        <w:rPr>
          <w:color w:val="000000"/>
          <w:sz w:val="28"/>
          <w:szCs w:val="28"/>
          <w:lang w:val="ru-RU"/>
        </w:rPr>
        <w:t>тру</w:t>
      </w:r>
      <w:r w:rsidR="00E12DEC">
        <w:rPr>
          <w:color w:val="000000"/>
          <w:sz w:val="28"/>
          <w:szCs w:val="28"/>
          <w:lang w:val="ru-RU"/>
        </w:rPr>
        <w:t>ктура таблицы «Отдел</w:t>
      </w:r>
      <w:r w:rsidR="00122867">
        <w:rPr>
          <w:color w:val="000000"/>
          <w:sz w:val="28"/>
          <w:szCs w:val="28"/>
          <w:lang w:val="ru-RU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191"/>
        <w:gridCol w:w="3216"/>
      </w:tblGrid>
      <w:tr w:rsidR="00F4049D" w:rsidRPr="00483B12" w:rsidTr="00C575EB">
        <w:tc>
          <w:tcPr>
            <w:tcW w:w="3220" w:type="dxa"/>
            <w:shd w:val="clear" w:color="auto" w:fill="auto"/>
          </w:tcPr>
          <w:p w:rsidR="00F4049D" w:rsidRPr="00483B12" w:rsidRDefault="00F4049D" w:rsidP="00C575EB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483B12">
              <w:rPr>
                <w:color w:val="000000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191" w:type="dxa"/>
            <w:shd w:val="clear" w:color="auto" w:fill="auto"/>
          </w:tcPr>
          <w:p w:rsidR="00F4049D" w:rsidRPr="00483B12" w:rsidRDefault="00F4049D" w:rsidP="00C575EB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483B12">
              <w:rPr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3216" w:type="dxa"/>
            <w:shd w:val="clear" w:color="auto" w:fill="auto"/>
          </w:tcPr>
          <w:p w:rsidR="00F4049D" w:rsidRPr="00483B12" w:rsidRDefault="00F4049D" w:rsidP="00C575EB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483B12">
              <w:rPr>
                <w:color w:val="000000"/>
                <w:sz w:val="28"/>
                <w:szCs w:val="28"/>
                <w:lang w:val="ru-RU"/>
              </w:rPr>
              <w:t>Комментарий</w:t>
            </w:r>
          </w:p>
        </w:tc>
      </w:tr>
      <w:tr w:rsidR="00F4049D" w:rsidRPr="00483B12" w:rsidTr="00C575EB">
        <w:tc>
          <w:tcPr>
            <w:tcW w:w="3220" w:type="dxa"/>
            <w:shd w:val="clear" w:color="auto" w:fill="auto"/>
          </w:tcPr>
          <w:p w:rsidR="00F4049D" w:rsidRPr="00483B12" w:rsidRDefault="00F4049D" w:rsidP="00E12DEC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483B12">
              <w:rPr>
                <w:color w:val="000000"/>
                <w:sz w:val="28"/>
                <w:szCs w:val="28"/>
                <w:lang w:val="en-US"/>
              </w:rPr>
              <w:t>ID</w:t>
            </w:r>
            <w:r w:rsidR="00E12DEC">
              <w:rPr>
                <w:color w:val="000000"/>
                <w:sz w:val="28"/>
                <w:szCs w:val="28"/>
                <w:lang w:val="ru-RU"/>
              </w:rPr>
              <w:t xml:space="preserve"> отдела</w:t>
            </w:r>
          </w:p>
        </w:tc>
        <w:tc>
          <w:tcPr>
            <w:tcW w:w="3191" w:type="dxa"/>
            <w:shd w:val="clear" w:color="auto" w:fill="auto"/>
          </w:tcPr>
          <w:p w:rsidR="00F4049D" w:rsidRPr="00483B12" w:rsidRDefault="00436B42" w:rsidP="00483B12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483B12">
              <w:rPr>
                <w:color w:val="000000"/>
                <w:sz w:val="28"/>
                <w:szCs w:val="28"/>
                <w:lang w:val="ru-RU"/>
              </w:rPr>
              <w:t>Счетчик</w:t>
            </w:r>
          </w:p>
        </w:tc>
        <w:tc>
          <w:tcPr>
            <w:tcW w:w="3216" w:type="dxa"/>
            <w:shd w:val="clear" w:color="auto" w:fill="auto"/>
          </w:tcPr>
          <w:p w:rsidR="00F4049D" w:rsidRPr="00483B12" w:rsidRDefault="00436B42" w:rsidP="00483B12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483B12">
              <w:rPr>
                <w:color w:val="000000"/>
                <w:sz w:val="28"/>
                <w:szCs w:val="28"/>
                <w:lang w:val="ru-RU"/>
              </w:rPr>
              <w:t>Первичный ключ</w:t>
            </w:r>
          </w:p>
        </w:tc>
      </w:tr>
      <w:tr w:rsidR="006D36D8" w:rsidRPr="00483B12" w:rsidTr="00C575EB">
        <w:tc>
          <w:tcPr>
            <w:tcW w:w="3220" w:type="dxa"/>
            <w:shd w:val="clear" w:color="auto" w:fill="auto"/>
          </w:tcPr>
          <w:p w:rsidR="006D36D8" w:rsidRPr="00483B12" w:rsidRDefault="006D36D8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Наименование отдела</w:t>
            </w:r>
          </w:p>
        </w:tc>
        <w:tc>
          <w:tcPr>
            <w:tcW w:w="3191" w:type="dxa"/>
            <w:shd w:val="clear" w:color="auto" w:fill="auto"/>
          </w:tcPr>
          <w:p w:rsidR="006D36D8" w:rsidRPr="00483B12" w:rsidRDefault="006D36D8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483B12">
              <w:rPr>
                <w:color w:val="000000"/>
                <w:sz w:val="28"/>
                <w:szCs w:val="28"/>
                <w:lang w:val="ru-RU"/>
              </w:rPr>
              <w:t>Короткий текст</w:t>
            </w:r>
          </w:p>
        </w:tc>
        <w:tc>
          <w:tcPr>
            <w:tcW w:w="3216" w:type="dxa"/>
            <w:shd w:val="clear" w:color="auto" w:fill="auto"/>
          </w:tcPr>
          <w:p w:rsidR="006D36D8" w:rsidRPr="00483B12" w:rsidRDefault="006D36D8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0E612E" w:rsidRDefault="00631179" w:rsidP="00BA4D85">
      <w:pPr>
        <w:pStyle w:val="af1"/>
        <w:spacing w:before="12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F4049D">
        <w:rPr>
          <w:color w:val="000000"/>
          <w:sz w:val="28"/>
          <w:szCs w:val="28"/>
          <w:lang w:val="ru-RU"/>
        </w:rPr>
        <w:t>Таблица 3 – С</w:t>
      </w:r>
      <w:r w:rsidR="00E952C1">
        <w:rPr>
          <w:color w:val="000000"/>
          <w:sz w:val="28"/>
          <w:szCs w:val="28"/>
          <w:lang w:val="ru-RU"/>
        </w:rPr>
        <w:t>труктура таблицы «Отпуск</w:t>
      </w:r>
      <w:r w:rsidR="000E612E" w:rsidRPr="00F4049D">
        <w:rPr>
          <w:color w:val="000000"/>
          <w:sz w:val="28"/>
          <w:szCs w:val="28"/>
          <w:lang w:val="ru-RU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197"/>
        <w:gridCol w:w="3224"/>
      </w:tblGrid>
      <w:tr w:rsidR="00D94394" w:rsidRPr="0096468F" w:rsidTr="0096468F">
        <w:tc>
          <w:tcPr>
            <w:tcW w:w="3284" w:type="dxa"/>
            <w:shd w:val="clear" w:color="auto" w:fill="auto"/>
          </w:tcPr>
          <w:p w:rsidR="00D94394" w:rsidRPr="0096468F" w:rsidRDefault="00D94394" w:rsidP="00A36288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284" w:type="dxa"/>
            <w:shd w:val="clear" w:color="auto" w:fill="auto"/>
          </w:tcPr>
          <w:p w:rsidR="00D94394" w:rsidRPr="0096468F" w:rsidRDefault="00D94394" w:rsidP="00A36288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3285" w:type="dxa"/>
            <w:shd w:val="clear" w:color="auto" w:fill="auto"/>
          </w:tcPr>
          <w:p w:rsidR="00D94394" w:rsidRPr="0096468F" w:rsidRDefault="001C1D29" w:rsidP="00A36288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Комментарий </w:t>
            </w:r>
          </w:p>
        </w:tc>
      </w:tr>
      <w:tr w:rsidR="000E612E" w:rsidRPr="0096468F" w:rsidTr="0096468F">
        <w:tc>
          <w:tcPr>
            <w:tcW w:w="3284" w:type="dxa"/>
            <w:shd w:val="clear" w:color="auto" w:fill="auto"/>
          </w:tcPr>
          <w:p w:rsidR="000E612E" w:rsidRPr="0096468F" w:rsidRDefault="000E612E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en-US"/>
              </w:rPr>
              <w:t>ID</w:t>
            </w:r>
            <w:r w:rsidR="00E952C1">
              <w:rPr>
                <w:color w:val="000000"/>
                <w:sz w:val="28"/>
                <w:szCs w:val="28"/>
                <w:lang w:val="ru-RU"/>
              </w:rPr>
              <w:t xml:space="preserve"> отпуска</w:t>
            </w:r>
          </w:p>
        </w:tc>
        <w:tc>
          <w:tcPr>
            <w:tcW w:w="3284" w:type="dxa"/>
            <w:shd w:val="clear" w:color="auto" w:fill="auto"/>
          </w:tcPr>
          <w:p w:rsidR="000E612E" w:rsidRPr="0096468F" w:rsidRDefault="000E612E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ru-RU"/>
              </w:rPr>
              <w:t>Счетчик</w:t>
            </w:r>
          </w:p>
        </w:tc>
        <w:tc>
          <w:tcPr>
            <w:tcW w:w="3285" w:type="dxa"/>
            <w:shd w:val="clear" w:color="auto" w:fill="auto"/>
          </w:tcPr>
          <w:p w:rsidR="000E612E" w:rsidRPr="0096468F" w:rsidRDefault="001C1D29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Первичный ключ</w:t>
            </w:r>
          </w:p>
        </w:tc>
      </w:tr>
      <w:tr w:rsidR="009E3CD0" w:rsidRPr="0096468F" w:rsidTr="0096468F">
        <w:tc>
          <w:tcPr>
            <w:tcW w:w="3284" w:type="dxa"/>
            <w:shd w:val="clear" w:color="auto" w:fill="auto"/>
          </w:tcPr>
          <w:p w:rsidR="009E3CD0" w:rsidRPr="00E952C1" w:rsidRDefault="009E3CD0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/>
                <w:sz w:val="28"/>
                <w:szCs w:val="28"/>
                <w:lang w:val="ru-RU"/>
              </w:rPr>
              <w:t>сотрудника</w:t>
            </w:r>
          </w:p>
        </w:tc>
        <w:tc>
          <w:tcPr>
            <w:tcW w:w="3284" w:type="dxa"/>
            <w:shd w:val="clear" w:color="auto" w:fill="auto"/>
          </w:tcPr>
          <w:p w:rsidR="009E3CD0" w:rsidRPr="0096468F" w:rsidRDefault="009E3CD0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Числовой</w:t>
            </w:r>
          </w:p>
        </w:tc>
        <w:tc>
          <w:tcPr>
            <w:tcW w:w="3285" w:type="dxa"/>
            <w:shd w:val="clear" w:color="auto" w:fill="auto"/>
          </w:tcPr>
          <w:p w:rsidR="009E3CD0" w:rsidRPr="0096468F" w:rsidRDefault="009E3CD0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Внешний ключ из таблицы «Сотрудники»</w:t>
            </w:r>
          </w:p>
        </w:tc>
      </w:tr>
      <w:tr w:rsidR="009E3CD0" w:rsidRPr="0096468F" w:rsidTr="0096468F">
        <w:tc>
          <w:tcPr>
            <w:tcW w:w="3284" w:type="dxa"/>
            <w:shd w:val="clear" w:color="auto" w:fill="auto"/>
          </w:tcPr>
          <w:p w:rsidR="009E3CD0" w:rsidRPr="0096468F" w:rsidRDefault="009E3CD0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3284" w:type="dxa"/>
            <w:shd w:val="clear" w:color="auto" w:fill="auto"/>
          </w:tcPr>
          <w:p w:rsidR="009E3CD0" w:rsidRPr="0096468F" w:rsidRDefault="009E3CD0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Дата и время</w:t>
            </w:r>
          </w:p>
        </w:tc>
        <w:tc>
          <w:tcPr>
            <w:tcW w:w="3285" w:type="dxa"/>
            <w:shd w:val="clear" w:color="auto" w:fill="auto"/>
          </w:tcPr>
          <w:p w:rsidR="009E3CD0" w:rsidRPr="0096468F" w:rsidRDefault="004C469C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Краткий формат даты</w:t>
            </w:r>
          </w:p>
        </w:tc>
      </w:tr>
      <w:tr w:rsidR="009E3CD0" w:rsidRPr="0096468F" w:rsidTr="0096468F">
        <w:tc>
          <w:tcPr>
            <w:tcW w:w="3284" w:type="dxa"/>
            <w:shd w:val="clear" w:color="auto" w:fill="auto"/>
          </w:tcPr>
          <w:p w:rsidR="009E3CD0" w:rsidRPr="0096468F" w:rsidRDefault="009E3CD0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Дата окончания</w:t>
            </w:r>
          </w:p>
        </w:tc>
        <w:tc>
          <w:tcPr>
            <w:tcW w:w="3284" w:type="dxa"/>
            <w:shd w:val="clear" w:color="auto" w:fill="auto"/>
          </w:tcPr>
          <w:p w:rsidR="009E3CD0" w:rsidRPr="0096468F" w:rsidRDefault="009E3CD0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ru-RU"/>
              </w:rPr>
              <w:t>Дата и время</w:t>
            </w:r>
          </w:p>
        </w:tc>
        <w:tc>
          <w:tcPr>
            <w:tcW w:w="3285" w:type="dxa"/>
            <w:shd w:val="clear" w:color="auto" w:fill="auto"/>
          </w:tcPr>
          <w:p w:rsidR="009E3CD0" w:rsidRPr="0096468F" w:rsidRDefault="009E3CD0" w:rsidP="006D36D8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Краткий формат даты</w:t>
            </w:r>
          </w:p>
        </w:tc>
      </w:tr>
    </w:tbl>
    <w:p w:rsidR="00FD3A4C" w:rsidRPr="00BA4D85" w:rsidRDefault="0018012E" w:rsidP="00BA4D85">
      <w:pPr>
        <w:pStyle w:val="af1"/>
        <w:spacing w:before="24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4</w:t>
      </w:r>
      <w:r w:rsidR="00631179" w:rsidRPr="00BA4D85">
        <w:rPr>
          <w:color w:val="000000"/>
          <w:sz w:val="28"/>
          <w:szCs w:val="28"/>
          <w:lang w:val="ru-RU"/>
        </w:rPr>
        <w:t xml:space="preserve"> – С</w:t>
      </w:r>
      <w:r w:rsidR="00FD3A4C" w:rsidRPr="00BA4D85">
        <w:rPr>
          <w:color w:val="000000"/>
          <w:sz w:val="28"/>
          <w:szCs w:val="28"/>
          <w:lang w:val="ru-RU"/>
        </w:rPr>
        <w:t>труктура таблицы «Сотрудника»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198"/>
        <w:gridCol w:w="3221"/>
      </w:tblGrid>
      <w:tr w:rsidR="000B1F1E" w:rsidRPr="0096468F" w:rsidTr="00651040">
        <w:tc>
          <w:tcPr>
            <w:tcW w:w="3208" w:type="dxa"/>
            <w:shd w:val="clear" w:color="auto" w:fill="auto"/>
          </w:tcPr>
          <w:p w:rsidR="000B1F1E" w:rsidRPr="0096468F" w:rsidRDefault="000B1F1E" w:rsidP="005028A1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198" w:type="dxa"/>
            <w:shd w:val="clear" w:color="auto" w:fill="auto"/>
          </w:tcPr>
          <w:p w:rsidR="000B1F1E" w:rsidRPr="0096468F" w:rsidRDefault="000B1F1E" w:rsidP="005028A1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3221" w:type="dxa"/>
            <w:shd w:val="clear" w:color="auto" w:fill="auto"/>
          </w:tcPr>
          <w:p w:rsidR="000B1F1E" w:rsidRPr="0096468F" w:rsidRDefault="00570FF4" w:rsidP="005028A1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Комментарий</w:t>
            </w:r>
          </w:p>
        </w:tc>
      </w:tr>
      <w:tr w:rsidR="007E3BC7" w:rsidRPr="0096468F" w:rsidTr="00651040">
        <w:tc>
          <w:tcPr>
            <w:tcW w:w="3208" w:type="dxa"/>
            <w:shd w:val="clear" w:color="auto" w:fill="auto"/>
          </w:tcPr>
          <w:p w:rsidR="007E3BC7" w:rsidRPr="0096468F" w:rsidRDefault="000B1F1E" w:rsidP="005028A1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en-US"/>
              </w:rPr>
              <w:t xml:space="preserve">ID </w:t>
            </w:r>
            <w:r w:rsidRPr="0096468F">
              <w:rPr>
                <w:sz w:val="28"/>
                <w:szCs w:val="28"/>
                <w:lang w:val="ru-RU"/>
              </w:rPr>
              <w:t xml:space="preserve">сотрудника </w:t>
            </w:r>
          </w:p>
        </w:tc>
        <w:tc>
          <w:tcPr>
            <w:tcW w:w="3198" w:type="dxa"/>
            <w:shd w:val="clear" w:color="auto" w:fill="auto"/>
          </w:tcPr>
          <w:p w:rsidR="007E3BC7" w:rsidRPr="0096468F" w:rsidRDefault="000B1F1E" w:rsidP="005028A1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>Счетчик</w:t>
            </w:r>
          </w:p>
        </w:tc>
        <w:tc>
          <w:tcPr>
            <w:tcW w:w="3221" w:type="dxa"/>
            <w:shd w:val="clear" w:color="auto" w:fill="auto"/>
          </w:tcPr>
          <w:p w:rsidR="007E3BC7" w:rsidRPr="0096468F" w:rsidRDefault="00570FF4" w:rsidP="005028A1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Первичный ключ</w:t>
            </w:r>
          </w:p>
        </w:tc>
      </w:tr>
      <w:tr w:rsidR="007E3BC7" w:rsidRPr="0096468F" w:rsidTr="00651040">
        <w:tc>
          <w:tcPr>
            <w:tcW w:w="3208" w:type="dxa"/>
            <w:shd w:val="clear" w:color="auto" w:fill="auto"/>
          </w:tcPr>
          <w:p w:rsidR="007E3BC7" w:rsidRPr="0096468F" w:rsidRDefault="000B1F1E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 xml:space="preserve">Фамилия </w:t>
            </w:r>
          </w:p>
        </w:tc>
        <w:tc>
          <w:tcPr>
            <w:tcW w:w="3198" w:type="dxa"/>
            <w:shd w:val="clear" w:color="auto" w:fill="auto"/>
          </w:tcPr>
          <w:p w:rsidR="007E3BC7" w:rsidRPr="0096468F" w:rsidRDefault="000B1F1E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>Короткий текст</w:t>
            </w:r>
          </w:p>
        </w:tc>
        <w:tc>
          <w:tcPr>
            <w:tcW w:w="3221" w:type="dxa"/>
            <w:shd w:val="clear" w:color="auto" w:fill="auto"/>
          </w:tcPr>
          <w:p w:rsidR="007E3BC7" w:rsidRPr="0096468F" w:rsidRDefault="007E3BC7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E3BC7" w:rsidRPr="0096468F" w:rsidTr="00651040">
        <w:tc>
          <w:tcPr>
            <w:tcW w:w="3208" w:type="dxa"/>
            <w:shd w:val="clear" w:color="auto" w:fill="auto"/>
          </w:tcPr>
          <w:p w:rsidR="007E3BC7" w:rsidRPr="0096468F" w:rsidRDefault="000B1F1E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198" w:type="dxa"/>
            <w:shd w:val="clear" w:color="auto" w:fill="auto"/>
          </w:tcPr>
          <w:p w:rsidR="007E3BC7" w:rsidRPr="0096468F" w:rsidRDefault="000B1F1E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>Короткий текст</w:t>
            </w:r>
          </w:p>
        </w:tc>
        <w:tc>
          <w:tcPr>
            <w:tcW w:w="3221" w:type="dxa"/>
            <w:shd w:val="clear" w:color="auto" w:fill="auto"/>
          </w:tcPr>
          <w:p w:rsidR="007E3BC7" w:rsidRPr="0096468F" w:rsidRDefault="007E3BC7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E3BC7" w:rsidRPr="0096468F" w:rsidTr="00651040">
        <w:tc>
          <w:tcPr>
            <w:tcW w:w="3208" w:type="dxa"/>
            <w:shd w:val="clear" w:color="auto" w:fill="auto"/>
          </w:tcPr>
          <w:p w:rsidR="007E3BC7" w:rsidRPr="0096468F" w:rsidRDefault="000B1F1E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3198" w:type="dxa"/>
            <w:shd w:val="clear" w:color="auto" w:fill="auto"/>
          </w:tcPr>
          <w:p w:rsidR="007E3BC7" w:rsidRPr="0096468F" w:rsidRDefault="000B1F1E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>Короткий текст</w:t>
            </w:r>
          </w:p>
        </w:tc>
        <w:tc>
          <w:tcPr>
            <w:tcW w:w="3221" w:type="dxa"/>
            <w:shd w:val="clear" w:color="auto" w:fill="auto"/>
          </w:tcPr>
          <w:p w:rsidR="007E3BC7" w:rsidRPr="0096468F" w:rsidRDefault="007E3BC7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7E3BC7" w:rsidRPr="0096468F" w:rsidTr="00651040">
        <w:tc>
          <w:tcPr>
            <w:tcW w:w="3208" w:type="dxa"/>
            <w:shd w:val="clear" w:color="auto" w:fill="auto"/>
          </w:tcPr>
          <w:p w:rsidR="007E3BC7" w:rsidRPr="0096468F" w:rsidRDefault="000B1F1E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 xml:space="preserve">Должность </w:t>
            </w:r>
          </w:p>
        </w:tc>
        <w:tc>
          <w:tcPr>
            <w:tcW w:w="3198" w:type="dxa"/>
            <w:shd w:val="clear" w:color="auto" w:fill="auto"/>
          </w:tcPr>
          <w:p w:rsidR="007E3BC7" w:rsidRPr="0096468F" w:rsidRDefault="000B1F1E" w:rsidP="00573DB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>Короткий текст</w:t>
            </w:r>
          </w:p>
        </w:tc>
        <w:tc>
          <w:tcPr>
            <w:tcW w:w="3221" w:type="dxa"/>
            <w:shd w:val="clear" w:color="auto" w:fill="auto"/>
          </w:tcPr>
          <w:p w:rsidR="007E3BC7" w:rsidRPr="0096468F" w:rsidRDefault="00570FF4" w:rsidP="002F70E2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Внешний ключ из таблицы </w:t>
            </w:r>
            <w:r w:rsidR="002F70E2">
              <w:rPr>
                <w:sz w:val="28"/>
                <w:szCs w:val="28"/>
                <w:lang w:val="ru-RU"/>
              </w:rPr>
              <w:t>«Должности»</w:t>
            </w:r>
          </w:p>
        </w:tc>
      </w:tr>
      <w:tr w:rsidR="0002347A" w:rsidRPr="0096468F" w:rsidTr="00651040">
        <w:trPr>
          <w:trHeight w:val="364"/>
        </w:trPr>
        <w:tc>
          <w:tcPr>
            <w:tcW w:w="3208" w:type="dxa"/>
            <w:shd w:val="clear" w:color="auto" w:fill="auto"/>
          </w:tcPr>
          <w:p w:rsidR="0002347A" w:rsidRPr="0096468F" w:rsidRDefault="0002347A" w:rsidP="0002347A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>Отдел</w:t>
            </w:r>
          </w:p>
        </w:tc>
        <w:tc>
          <w:tcPr>
            <w:tcW w:w="3198" w:type="dxa"/>
            <w:shd w:val="clear" w:color="auto" w:fill="auto"/>
          </w:tcPr>
          <w:p w:rsidR="0002347A" w:rsidRPr="0096468F" w:rsidRDefault="0002347A" w:rsidP="0002347A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>Короткий текст</w:t>
            </w:r>
          </w:p>
        </w:tc>
        <w:tc>
          <w:tcPr>
            <w:tcW w:w="3221" w:type="dxa"/>
            <w:shd w:val="clear" w:color="auto" w:fill="auto"/>
          </w:tcPr>
          <w:p w:rsidR="0002347A" w:rsidRPr="0096468F" w:rsidRDefault="0002347A" w:rsidP="0002347A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Внешний ключ из таблицы «Отделы»</w:t>
            </w:r>
          </w:p>
        </w:tc>
      </w:tr>
      <w:tr w:rsidR="0002347A" w:rsidRPr="0096468F" w:rsidTr="00651040">
        <w:trPr>
          <w:trHeight w:val="364"/>
        </w:trPr>
        <w:tc>
          <w:tcPr>
            <w:tcW w:w="3208" w:type="dxa"/>
            <w:shd w:val="clear" w:color="auto" w:fill="auto"/>
          </w:tcPr>
          <w:p w:rsidR="0002347A" w:rsidRPr="0096468F" w:rsidRDefault="00651040" w:rsidP="008C313D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</w:t>
            </w:r>
            <w:r w:rsidR="008C313D">
              <w:rPr>
                <w:sz w:val="28"/>
                <w:szCs w:val="28"/>
                <w:lang w:val="ru-RU"/>
              </w:rPr>
              <w:t>б</w:t>
            </w:r>
            <w:r>
              <w:rPr>
                <w:sz w:val="28"/>
                <w:szCs w:val="28"/>
                <w:lang w:val="ru-RU"/>
              </w:rPr>
              <w:t>инет</w:t>
            </w:r>
          </w:p>
        </w:tc>
        <w:tc>
          <w:tcPr>
            <w:tcW w:w="3198" w:type="dxa"/>
            <w:shd w:val="clear" w:color="auto" w:fill="auto"/>
          </w:tcPr>
          <w:p w:rsidR="0002347A" w:rsidRPr="0096468F" w:rsidRDefault="0002347A" w:rsidP="0002347A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 w:rsidRPr="0096468F">
              <w:rPr>
                <w:sz w:val="28"/>
                <w:szCs w:val="28"/>
                <w:lang w:val="ru-RU"/>
              </w:rPr>
              <w:t>Короткий текст</w:t>
            </w:r>
          </w:p>
        </w:tc>
        <w:tc>
          <w:tcPr>
            <w:tcW w:w="3221" w:type="dxa"/>
            <w:shd w:val="clear" w:color="auto" w:fill="auto"/>
          </w:tcPr>
          <w:p w:rsidR="0002347A" w:rsidRPr="0096468F" w:rsidRDefault="0002347A" w:rsidP="0002347A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3C2320" w:rsidRDefault="003C2320" w:rsidP="001D6F21">
      <w:pPr>
        <w:pStyle w:val="af1"/>
        <w:spacing w:before="24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1D6F21" w:rsidRDefault="0018012E" w:rsidP="001D6F21">
      <w:pPr>
        <w:pStyle w:val="af1"/>
        <w:spacing w:before="24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Таблица 5</w:t>
      </w:r>
      <w:r w:rsidR="001D6F21">
        <w:rPr>
          <w:color w:val="000000"/>
          <w:sz w:val="28"/>
          <w:szCs w:val="28"/>
          <w:lang w:val="ru-RU"/>
        </w:rPr>
        <w:t xml:space="preserve"> – </w:t>
      </w:r>
      <w:r w:rsidR="001D6F21" w:rsidRPr="00D02DA3">
        <w:rPr>
          <w:color w:val="000000"/>
          <w:sz w:val="28"/>
          <w:szCs w:val="28"/>
          <w:lang w:val="ru-RU"/>
        </w:rPr>
        <w:t>Структура</w:t>
      </w:r>
      <w:r w:rsidR="001D6F21">
        <w:rPr>
          <w:color w:val="000000"/>
          <w:sz w:val="28"/>
          <w:szCs w:val="28"/>
          <w:lang w:val="ru-RU"/>
        </w:rPr>
        <w:t xml:space="preserve"> таблицы «Должность»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3191"/>
        <w:gridCol w:w="3216"/>
      </w:tblGrid>
      <w:tr w:rsidR="001D6F21" w:rsidRPr="0096468F" w:rsidTr="000E4C6D">
        <w:tc>
          <w:tcPr>
            <w:tcW w:w="3284" w:type="dxa"/>
            <w:shd w:val="clear" w:color="auto" w:fill="auto"/>
          </w:tcPr>
          <w:p w:rsidR="001D6F21" w:rsidRPr="0096468F" w:rsidRDefault="001D6F21" w:rsidP="000E4C6D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3284" w:type="dxa"/>
            <w:shd w:val="clear" w:color="auto" w:fill="auto"/>
          </w:tcPr>
          <w:p w:rsidR="001D6F21" w:rsidRPr="0096468F" w:rsidRDefault="001D6F21" w:rsidP="000E4C6D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3285" w:type="dxa"/>
            <w:shd w:val="clear" w:color="auto" w:fill="auto"/>
          </w:tcPr>
          <w:p w:rsidR="001D6F21" w:rsidRPr="0096468F" w:rsidRDefault="001D6F21" w:rsidP="000E4C6D">
            <w:pPr>
              <w:pStyle w:val="af1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Комментарий</w:t>
            </w:r>
          </w:p>
        </w:tc>
      </w:tr>
      <w:tr w:rsidR="001D6F21" w:rsidRPr="0096468F" w:rsidTr="000E4C6D">
        <w:tc>
          <w:tcPr>
            <w:tcW w:w="3284" w:type="dxa"/>
            <w:shd w:val="clear" w:color="auto" w:fill="auto"/>
          </w:tcPr>
          <w:p w:rsidR="001D6F21" w:rsidRPr="0096468F" w:rsidRDefault="001D6F21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/>
                <w:sz w:val="28"/>
                <w:szCs w:val="28"/>
                <w:lang w:val="ru-RU"/>
              </w:rPr>
              <w:t>Должности</w:t>
            </w:r>
          </w:p>
        </w:tc>
        <w:tc>
          <w:tcPr>
            <w:tcW w:w="3284" w:type="dxa"/>
            <w:shd w:val="clear" w:color="auto" w:fill="auto"/>
          </w:tcPr>
          <w:p w:rsidR="001D6F21" w:rsidRPr="0096468F" w:rsidRDefault="001D6F21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96468F">
              <w:rPr>
                <w:color w:val="000000"/>
                <w:sz w:val="28"/>
                <w:szCs w:val="28"/>
                <w:lang w:val="ru-RU"/>
              </w:rPr>
              <w:t>Счетчик</w:t>
            </w:r>
          </w:p>
        </w:tc>
        <w:tc>
          <w:tcPr>
            <w:tcW w:w="3285" w:type="dxa"/>
            <w:shd w:val="clear" w:color="auto" w:fill="auto"/>
          </w:tcPr>
          <w:p w:rsidR="001D6F21" w:rsidRPr="0096468F" w:rsidRDefault="001D6F21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Первичный ключ</w:t>
            </w:r>
          </w:p>
        </w:tc>
      </w:tr>
      <w:tr w:rsidR="001D6F21" w:rsidRPr="0096468F" w:rsidTr="000E4C6D">
        <w:tc>
          <w:tcPr>
            <w:tcW w:w="3284" w:type="dxa"/>
            <w:shd w:val="clear" w:color="auto" w:fill="auto"/>
          </w:tcPr>
          <w:p w:rsidR="001D6F21" w:rsidRPr="0096468F" w:rsidRDefault="00813DDF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Наименование должности</w:t>
            </w:r>
            <w:r w:rsidR="001D6F21" w:rsidRPr="0096468F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284" w:type="dxa"/>
            <w:shd w:val="clear" w:color="auto" w:fill="auto"/>
          </w:tcPr>
          <w:p w:rsidR="001D6F21" w:rsidRPr="0096468F" w:rsidRDefault="004C469C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Короткий текст</w:t>
            </w:r>
          </w:p>
        </w:tc>
        <w:tc>
          <w:tcPr>
            <w:tcW w:w="3285" w:type="dxa"/>
            <w:shd w:val="clear" w:color="auto" w:fill="auto"/>
          </w:tcPr>
          <w:p w:rsidR="001D6F21" w:rsidRPr="0096468F" w:rsidRDefault="001D6F21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1D6F21" w:rsidRPr="0096468F" w:rsidTr="000E4C6D">
        <w:tc>
          <w:tcPr>
            <w:tcW w:w="3284" w:type="dxa"/>
            <w:shd w:val="clear" w:color="auto" w:fill="auto"/>
          </w:tcPr>
          <w:p w:rsidR="001D6F21" w:rsidRPr="00D12CAA" w:rsidRDefault="001D6F21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День недели</w:t>
            </w:r>
          </w:p>
        </w:tc>
        <w:tc>
          <w:tcPr>
            <w:tcW w:w="3284" w:type="dxa"/>
            <w:shd w:val="clear" w:color="auto" w:fill="auto"/>
          </w:tcPr>
          <w:p w:rsidR="001D6F21" w:rsidRPr="0096468F" w:rsidRDefault="001A2A32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Дата и время</w:t>
            </w:r>
          </w:p>
        </w:tc>
        <w:tc>
          <w:tcPr>
            <w:tcW w:w="3285" w:type="dxa"/>
            <w:shd w:val="clear" w:color="auto" w:fill="auto"/>
          </w:tcPr>
          <w:p w:rsidR="001D6F21" w:rsidRPr="0096468F" w:rsidRDefault="001244C8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Краткий формат даты</w:t>
            </w:r>
          </w:p>
        </w:tc>
      </w:tr>
      <w:tr w:rsidR="001D6F21" w:rsidRPr="0096468F" w:rsidTr="000E4C6D">
        <w:tc>
          <w:tcPr>
            <w:tcW w:w="3284" w:type="dxa"/>
            <w:shd w:val="clear" w:color="auto" w:fill="auto"/>
          </w:tcPr>
          <w:p w:rsidR="001D6F21" w:rsidRPr="0096468F" w:rsidRDefault="001D6F21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Время начала</w:t>
            </w:r>
          </w:p>
        </w:tc>
        <w:tc>
          <w:tcPr>
            <w:tcW w:w="3284" w:type="dxa"/>
            <w:shd w:val="clear" w:color="auto" w:fill="auto"/>
          </w:tcPr>
          <w:p w:rsidR="001D6F21" w:rsidRPr="0096468F" w:rsidRDefault="001A2A32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Дата и время </w:t>
            </w:r>
          </w:p>
        </w:tc>
        <w:tc>
          <w:tcPr>
            <w:tcW w:w="3285" w:type="dxa"/>
            <w:shd w:val="clear" w:color="auto" w:fill="auto"/>
          </w:tcPr>
          <w:p w:rsidR="001D6F21" w:rsidRPr="0096468F" w:rsidRDefault="001244C8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Краткий формат даты</w:t>
            </w:r>
          </w:p>
        </w:tc>
      </w:tr>
      <w:tr w:rsidR="001D6F21" w:rsidRPr="0096468F" w:rsidTr="000E4C6D">
        <w:tc>
          <w:tcPr>
            <w:tcW w:w="3284" w:type="dxa"/>
            <w:shd w:val="clear" w:color="auto" w:fill="auto"/>
          </w:tcPr>
          <w:p w:rsidR="001D6F21" w:rsidRPr="0096468F" w:rsidRDefault="001D6F21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Время окончания</w:t>
            </w:r>
          </w:p>
        </w:tc>
        <w:tc>
          <w:tcPr>
            <w:tcW w:w="3284" w:type="dxa"/>
            <w:shd w:val="clear" w:color="auto" w:fill="auto"/>
          </w:tcPr>
          <w:p w:rsidR="001D6F21" w:rsidRPr="00AF42F0" w:rsidRDefault="001A2A32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Дата и время</w:t>
            </w:r>
          </w:p>
        </w:tc>
        <w:tc>
          <w:tcPr>
            <w:tcW w:w="3285" w:type="dxa"/>
            <w:shd w:val="clear" w:color="auto" w:fill="auto"/>
          </w:tcPr>
          <w:p w:rsidR="001D6F21" w:rsidRPr="0096468F" w:rsidRDefault="001244C8" w:rsidP="000E4C6D">
            <w:pPr>
              <w:pStyle w:val="af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Краткий формат даты</w:t>
            </w:r>
          </w:p>
        </w:tc>
      </w:tr>
    </w:tbl>
    <w:p w:rsidR="002301A7" w:rsidRDefault="00914A12" w:rsidP="00950729">
      <w:pPr>
        <w:pStyle w:val="af1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noProof/>
        </w:rPr>
      </w:pPr>
      <w:r>
        <w:rPr>
          <w:sz w:val="28"/>
          <w:szCs w:val="28"/>
          <w:lang w:val="ru-RU"/>
        </w:rPr>
        <w:t>На рисунке 2 показана созданная и заполненная данными таблица «Со</w:t>
      </w:r>
      <w:r w:rsidR="000C71A8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рудники»</w:t>
      </w:r>
      <w:r w:rsidRPr="00914A12">
        <w:rPr>
          <w:noProof/>
        </w:rPr>
        <w:t xml:space="preserve"> </w:t>
      </w:r>
      <w:r w:rsidRPr="00914A12">
        <w:rPr>
          <w:sz w:val="28"/>
          <w:szCs w:val="28"/>
          <w:lang w:val="ru-RU"/>
        </w:rPr>
        <w:drawing>
          <wp:inline distT="0" distB="0" distL="0" distR="0" wp14:anchorId="4FF96867" wp14:editId="60EDC65E">
            <wp:extent cx="6119495" cy="3079750"/>
            <wp:effectExtent l="0" t="0" r="0" b="63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8F" w:rsidRDefault="002301A7" w:rsidP="00950729">
      <w:pPr>
        <w:pStyle w:val="af1"/>
        <w:shd w:val="clear" w:color="auto" w:fill="FFFFFF"/>
        <w:spacing w:before="0" w:beforeAutospacing="0" w:after="240" w:afterAutospacing="0"/>
        <w:ind w:firstLine="709"/>
        <w:jc w:val="center"/>
        <w:rPr>
          <w:noProof/>
          <w:sz w:val="28"/>
          <w:lang w:val="ru-RU"/>
        </w:rPr>
      </w:pPr>
      <w:r w:rsidRPr="002301A7">
        <w:rPr>
          <w:noProof/>
          <w:sz w:val="28"/>
          <w:lang w:val="ru-RU"/>
        </w:rPr>
        <w:t>Рисунок 2 – таблица «Сортудники»</w:t>
      </w:r>
    </w:p>
    <w:p w:rsidR="008E718F" w:rsidRDefault="008E718F" w:rsidP="0020046D">
      <w:pPr>
        <w:pStyle w:val="af1"/>
        <w:shd w:val="clear" w:color="auto" w:fill="FFFFFF"/>
        <w:spacing w:before="240" w:beforeAutospacing="0" w:after="0" w:afterAutospacing="0" w:line="360" w:lineRule="auto"/>
        <w:ind w:firstLine="709"/>
        <w:jc w:val="center"/>
        <w:rPr>
          <w:noProof/>
        </w:rPr>
      </w:pPr>
      <w:r>
        <w:rPr>
          <w:sz w:val="28"/>
          <w:szCs w:val="28"/>
          <w:lang w:val="ru-RU"/>
        </w:rPr>
        <w:lastRenderedPageBreak/>
        <w:t xml:space="preserve">На рисунке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показана созданная и заполненная данными таблица «</w:t>
      </w:r>
      <w:r w:rsidR="006F7FD6">
        <w:rPr>
          <w:sz w:val="28"/>
          <w:szCs w:val="28"/>
          <w:lang w:val="ru-RU"/>
        </w:rPr>
        <w:t>Отпуск</w:t>
      </w:r>
      <w:r>
        <w:rPr>
          <w:sz w:val="28"/>
          <w:szCs w:val="28"/>
          <w:lang w:val="ru-RU"/>
        </w:rPr>
        <w:t>»</w:t>
      </w:r>
      <w:r w:rsidRPr="00914A12">
        <w:rPr>
          <w:noProof/>
        </w:rPr>
        <w:t xml:space="preserve"> </w:t>
      </w:r>
      <w:r w:rsidRPr="008E718F">
        <w:rPr>
          <w:noProof/>
        </w:rPr>
        <w:drawing>
          <wp:inline distT="0" distB="0" distL="0" distR="0" wp14:anchorId="3487A235" wp14:editId="777B2019">
            <wp:extent cx="5706271" cy="401058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8F" w:rsidRDefault="008E718F" w:rsidP="00195A6C">
      <w:pPr>
        <w:pStyle w:val="af1"/>
        <w:shd w:val="clear" w:color="auto" w:fill="FFFFFF"/>
        <w:spacing w:before="0" w:beforeAutospacing="0" w:after="240" w:afterAutospacing="0"/>
        <w:ind w:firstLine="709"/>
        <w:jc w:val="center"/>
        <w:rPr>
          <w:noProof/>
          <w:sz w:val="28"/>
          <w:lang w:val="ru-RU"/>
        </w:rPr>
      </w:pPr>
      <w:r>
        <w:rPr>
          <w:noProof/>
          <w:sz w:val="28"/>
          <w:lang w:val="ru-RU"/>
        </w:rPr>
        <w:t>Рисунок 3</w:t>
      </w:r>
      <w:r w:rsidRPr="002301A7">
        <w:rPr>
          <w:noProof/>
          <w:sz w:val="28"/>
          <w:lang w:val="ru-RU"/>
        </w:rPr>
        <w:t xml:space="preserve"> – таблица «</w:t>
      </w:r>
      <w:r w:rsidR="00C909AA">
        <w:rPr>
          <w:noProof/>
          <w:sz w:val="28"/>
          <w:lang w:val="ru-RU"/>
        </w:rPr>
        <w:t>Отпуск</w:t>
      </w:r>
      <w:r w:rsidRPr="002301A7">
        <w:rPr>
          <w:noProof/>
          <w:sz w:val="28"/>
          <w:lang w:val="ru-RU"/>
        </w:rPr>
        <w:t>»</w:t>
      </w:r>
    </w:p>
    <w:p w:rsidR="00C909AA" w:rsidRDefault="00C909AA" w:rsidP="00005C64">
      <w:pPr>
        <w:pStyle w:val="af1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noProof/>
        </w:rPr>
      </w:pPr>
      <w:r>
        <w:rPr>
          <w:sz w:val="28"/>
          <w:szCs w:val="28"/>
          <w:lang w:val="ru-RU"/>
        </w:rPr>
        <w:lastRenderedPageBreak/>
        <w:t xml:space="preserve">На рисунке </w:t>
      </w:r>
      <w:r w:rsidR="00E50A2A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показана созданная и заполненная данными таблица «</w:t>
      </w:r>
      <w:r w:rsidR="00E50A2A">
        <w:rPr>
          <w:sz w:val="28"/>
          <w:szCs w:val="28"/>
          <w:lang w:val="ru-RU"/>
        </w:rPr>
        <w:t>Должности</w:t>
      </w:r>
      <w:r>
        <w:rPr>
          <w:sz w:val="28"/>
          <w:szCs w:val="28"/>
          <w:lang w:val="ru-RU"/>
        </w:rPr>
        <w:t>»</w:t>
      </w:r>
      <w:r w:rsidRPr="00914A12">
        <w:rPr>
          <w:noProof/>
        </w:rPr>
        <w:t xml:space="preserve"> </w:t>
      </w:r>
      <w:r w:rsidR="00005C64" w:rsidRPr="00005C64">
        <w:rPr>
          <w:noProof/>
        </w:rPr>
        <w:drawing>
          <wp:inline distT="0" distB="0" distL="0" distR="0" wp14:anchorId="3DF9FDA8" wp14:editId="6970EFE8">
            <wp:extent cx="5858693" cy="3686689"/>
            <wp:effectExtent l="0" t="0" r="889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AA" w:rsidRDefault="00C909AA" w:rsidP="000C71A8">
      <w:pPr>
        <w:pStyle w:val="af1"/>
        <w:shd w:val="clear" w:color="auto" w:fill="FFFFFF"/>
        <w:spacing w:before="0" w:beforeAutospacing="0" w:after="240" w:afterAutospacing="0" w:line="360" w:lineRule="auto"/>
        <w:ind w:firstLine="709"/>
        <w:jc w:val="center"/>
        <w:rPr>
          <w:noProof/>
          <w:sz w:val="28"/>
          <w:lang w:val="ru-RU"/>
        </w:rPr>
      </w:pPr>
      <w:r>
        <w:rPr>
          <w:noProof/>
          <w:sz w:val="28"/>
          <w:lang w:val="ru-RU"/>
        </w:rPr>
        <w:t xml:space="preserve">Рисунок </w:t>
      </w:r>
      <w:r w:rsidR="00AB6DCD">
        <w:rPr>
          <w:noProof/>
          <w:sz w:val="28"/>
          <w:lang w:val="ru-RU"/>
        </w:rPr>
        <w:t>4</w:t>
      </w:r>
      <w:r w:rsidRPr="002301A7">
        <w:rPr>
          <w:noProof/>
          <w:sz w:val="28"/>
          <w:lang w:val="ru-RU"/>
        </w:rPr>
        <w:t xml:space="preserve"> – таблица «</w:t>
      </w:r>
      <w:r w:rsidR="00B779A3">
        <w:rPr>
          <w:noProof/>
          <w:sz w:val="28"/>
          <w:lang w:val="ru-RU"/>
        </w:rPr>
        <w:t>Должности</w:t>
      </w:r>
      <w:r w:rsidRPr="002301A7">
        <w:rPr>
          <w:noProof/>
          <w:sz w:val="28"/>
          <w:lang w:val="ru-RU"/>
        </w:rPr>
        <w:t>»</w:t>
      </w:r>
    </w:p>
    <w:p w:rsidR="0043479B" w:rsidRPr="008E718F" w:rsidRDefault="0043479B" w:rsidP="0032446F">
      <w:pPr>
        <w:pStyle w:val="af1"/>
        <w:shd w:val="clear" w:color="auto" w:fill="FFFFFF"/>
        <w:spacing w:before="0" w:beforeAutospacing="0" w:after="240" w:afterAutospacing="0"/>
        <w:jc w:val="both"/>
        <w:rPr>
          <w:noProof/>
          <w:sz w:val="28"/>
          <w:lang w:val="ru-RU"/>
        </w:rPr>
      </w:pPr>
      <w:r>
        <w:rPr>
          <w:noProof/>
          <w:sz w:val="28"/>
          <w:lang w:val="ru-RU"/>
        </w:rPr>
        <w:t>На рисунке 5 показана созданая и заполненная данными таблица «Отделы»</w:t>
      </w:r>
    </w:p>
    <w:p w:rsidR="008E718F" w:rsidRDefault="00586A57" w:rsidP="003E5543">
      <w:pPr>
        <w:pStyle w:val="af1"/>
        <w:shd w:val="clear" w:color="auto" w:fill="FFFFFF"/>
        <w:spacing w:before="0" w:beforeAutospacing="0" w:after="0" w:afterAutospacing="0"/>
        <w:jc w:val="both"/>
        <w:rPr>
          <w:noProof/>
          <w:sz w:val="28"/>
          <w:lang w:val="ru-RU"/>
        </w:rPr>
      </w:pPr>
      <w:r w:rsidRPr="00586A57">
        <w:rPr>
          <w:noProof/>
          <w:sz w:val="28"/>
          <w:lang w:val="ru-RU"/>
        </w:rPr>
        <w:drawing>
          <wp:inline distT="0" distB="0" distL="0" distR="0" wp14:anchorId="33CBB4C8" wp14:editId="12A0FEE1">
            <wp:extent cx="6087325" cy="2715004"/>
            <wp:effectExtent l="0" t="0" r="889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57" w:rsidRPr="008E718F" w:rsidRDefault="00586A57" w:rsidP="003E5543">
      <w:pPr>
        <w:pStyle w:val="af1"/>
        <w:shd w:val="clear" w:color="auto" w:fill="FFFFFF"/>
        <w:spacing w:before="0" w:beforeAutospacing="0" w:after="240" w:afterAutospacing="0"/>
        <w:jc w:val="center"/>
        <w:rPr>
          <w:noProof/>
          <w:sz w:val="28"/>
          <w:lang w:val="ru-RU"/>
        </w:rPr>
      </w:pPr>
      <w:r>
        <w:rPr>
          <w:noProof/>
          <w:sz w:val="28"/>
          <w:lang w:val="ru-RU"/>
        </w:rPr>
        <w:t>Рисунок 5 – таблица «Отделы»</w:t>
      </w:r>
    </w:p>
    <w:sectPr w:rsidR="00586A57" w:rsidRPr="008E718F" w:rsidSect="00445458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822" w:right="851" w:bottom="1418" w:left="1418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F42" w:rsidRDefault="008F1F42">
      <w:r>
        <w:separator/>
      </w:r>
    </w:p>
    <w:p w:rsidR="008F1F42" w:rsidRDefault="008F1F42"/>
  </w:endnote>
  <w:endnote w:type="continuationSeparator" w:id="0">
    <w:p w:rsidR="008F1F42" w:rsidRDefault="008F1F42">
      <w:r>
        <w:continuationSeparator/>
      </w:r>
    </w:p>
    <w:p w:rsidR="008F1F42" w:rsidRDefault="008F1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AE" w:rsidRDefault="00137B1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8DE4533" wp14:editId="121198CF">
              <wp:simplePos x="0" y="0"/>
              <wp:positionH relativeFrom="column">
                <wp:posOffset>5993765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5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515DB7">
                          <w:pPr>
                            <w:pStyle w:val="a7"/>
                          </w:pPr>
                          <w:r>
                            <w:t>Лист</w:t>
                          </w:r>
                        </w:p>
                        <w:p w:rsidR="00C95CAE" w:rsidRDefault="00C95CAE"/>
                        <w:p w:rsidR="00C95CAE" w:rsidRDefault="00C95CAE" w:rsidP="0037008E">
                          <w:pPr>
                            <w:pStyle w:val="a8"/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7008E">
                            <w:rPr>
                              <w:sz w:val="20"/>
                            </w:rPr>
                            <w:t>ИСОиП</w:t>
                          </w:r>
                          <w:proofErr w:type="spellEnd"/>
                          <w:r w:rsidRPr="0037008E">
                            <w:rPr>
                              <w:sz w:val="20"/>
                            </w:rPr>
                            <w:t xml:space="preserve"> (филиал)ДГТУ </w:t>
                          </w:r>
                        </w:p>
                        <w:p w:rsidR="00C95CAE" w:rsidRPr="0037008E" w:rsidRDefault="00C95CAE" w:rsidP="0037008E">
                          <w:pPr>
                            <w:pStyle w:val="a8"/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Кафедра Информатики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DE453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71.9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" filled="f" stroked="f">
              <v:textbox inset="0,0,0,0">
                <w:txbxContent>
                  <w:p w:rsidR="00C95CAE" w:rsidRDefault="00C95CAE" w:rsidP="00515DB7">
                    <w:pPr>
                      <w:pStyle w:val="a7"/>
                    </w:pPr>
                    <w:r>
                      <w:t>Лист</w:t>
                    </w:r>
                  </w:p>
                  <w:p w:rsidR="00C95CAE" w:rsidRDefault="00C95CAE"/>
                  <w:p w:rsidR="00C95CAE" w:rsidRDefault="00C95CAE" w:rsidP="0037008E">
                    <w:pPr>
                      <w:pStyle w:val="a8"/>
                      <w:spacing w:line="240" w:lineRule="auto"/>
                      <w:ind w:firstLine="0"/>
                      <w:jc w:val="center"/>
                      <w:rPr>
                        <w:sz w:val="20"/>
                      </w:rPr>
                    </w:pPr>
                    <w:proofErr w:type="spellStart"/>
                    <w:r w:rsidRPr="0037008E">
                      <w:rPr>
                        <w:sz w:val="20"/>
                      </w:rPr>
                      <w:t>ИСОиП</w:t>
                    </w:r>
                    <w:proofErr w:type="spellEnd"/>
                    <w:r w:rsidRPr="0037008E">
                      <w:rPr>
                        <w:sz w:val="20"/>
                      </w:rPr>
                      <w:t xml:space="preserve"> (филиал)ДГТУ </w:t>
                    </w:r>
                  </w:p>
                  <w:p w:rsidR="00C95CAE" w:rsidRPr="0037008E" w:rsidRDefault="00C95CAE" w:rsidP="0037008E">
                    <w:pPr>
                      <w:pStyle w:val="a8"/>
                      <w:spacing w:line="240" w:lineRule="auto"/>
                      <w:ind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Кафедра Информатики</w:t>
                    </w:r>
                  </w:p>
                </w:txbxContent>
              </v:textbox>
            </v:shape>
          </w:pict>
        </mc:Fallback>
      </mc:AlternateContent>
    </w:r>
    <w:r w:rsidR="00005372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278770E6" wp14:editId="1202F0EA">
              <wp:simplePos x="0" y="0"/>
              <wp:positionH relativeFrom="rightMargin">
                <wp:align>left</wp:align>
              </wp:positionH>
              <wp:positionV relativeFrom="paragraph">
                <wp:posOffset>102870</wp:posOffset>
              </wp:positionV>
              <wp:extent cx="180975" cy="170180"/>
              <wp:effectExtent l="0" t="0" r="9525" b="1270"/>
              <wp:wrapNone/>
              <wp:docPr id="6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Pr="00114B23" w:rsidRDefault="00C95CAE" w:rsidP="00035851"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137B11">
                            <w:rPr>
                              <w:rStyle w:val="a4"/>
                              <w:noProof/>
                            </w:rPr>
                            <w:t>5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770E6" id="Text Box 4" o:spid="_x0000_s1027" type="#_x0000_t202" style="position:absolute;margin-left:0;margin-top:8.1pt;width:14.25pt;height:13.4pt;z-index:2516925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" filled="f" stroked="f">
              <v:textbox inset="0,0,0,0">
                <w:txbxContent>
                  <w:p w:rsidR="00C95CAE" w:rsidRPr="00114B23" w:rsidRDefault="00C95CAE" w:rsidP="00035851"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137B11">
                      <w:rPr>
                        <w:rStyle w:val="a4"/>
                        <w:noProof/>
                      </w:rPr>
                      <w:t>5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C211C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15E0EDD1" wp14:editId="7110363A">
              <wp:simplePos x="0" y="0"/>
              <wp:positionH relativeFrom="column">
                <wp:posOffset>1882140</wp:posOffset>
              </wp:positionH>
              <wp:positionV relativeFrom="paragraph">
                <wp:posOffset>211455</wp:posOffset>
              </wp:positionV>
              <wp:extent cx="342900" cy="113665"/>
              <wp:effectExtent l="0" t="1905" r="3810" b="0"/>
              <wp:wrapNone/>
              <wp:docPr id="6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Pr="00F9335B" w:rsidRDefault="00C95CAE" w:rsidP="00515DB7">
                          <w:pPr>
                            <w:pStyle w:val="a7"/>
                            <w:jc w:val="left"/>
                          </w:pPr>
                          <w:r w:rsidRPr="00F9335B">
                            <w:t>Дата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0EDD1" id="Text Box 9" o:spid="_x0000_s1028" type="#_x0000_t202" style="position:absolute;margin-left:148.2pt;margin-top:16.65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" filled="f" stroked="f">
              <v:textbox inset="0,0,0,0">
                <w:txbxContent>
                  <w:p w:rsidR="00C95CAE" w:rsidRPr="00F9335B" w:rsidRDefault="00C95CAE" w:rsidP="00515DB7">
                    <w:pPr>
                      <w:pStyle w:val="a7"/>
                      <w:jc w:val="left"/>
                    </w:pPr>
                    <w:r w:rsidRPr="00F9335B">
                      <w:t>Дата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 w:rsidR="00BC211C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15FD3DF8" wp14:editId="2F3EFFFA">
              <wp:simplePos x="0" y="0"/>
              <wp:positionH relativeFrom="column">
                <wp:posOffset>1346200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515DB7">
                          <w:pPr>
                            <w:pStyle w:val="a7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D3DF8" id="Text Box 8" o:spid="_x0000_s1029" type="#_x0000_t202" style="position:absolute;margin-left:106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2bArwIAALA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" filled="f" stroked="f">
              <v:textbox inset="0,0,0,0">
                <w:txbxContent>
                  <w:p w:rsidR="00C95CAE" w:rsidRDefault="00C95CAE" w:rsidP="00515DB7">
                    <w:pPr>
                      <w:pStyle w:val="a7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 w:rsidR="00BC211C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1EEEEC18" wp14:editId="4EE41921">
              <wp:simplePos x="0" y="0"/>
              <wp:positionH relativeFrom="column">
                <wp:posOffset>-203835</wp:posOffset>
              </wp:positionH>
              <wp:positionV relativeFrom="paragraph">
                <wp:posOffset>211455</wp:posOffset>
              </wp:positionV>
              <wp:extent cx="228600" cy="125730"/>
              <wp:effectExtent l="0" t="1905" r="3810" b="0"/>
              <wp:wrapNone/>
              <wp:docPr id="6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515DB7">
                          <w:pPr>
                            <w:pStyle w:val="a7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  <w:p w:rsidR="00C95CAE" w:rsidRDefault="00C95CA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EEC18" id="Text Box 5" o:spid="_x0000_s1030" type="#_x0000_t202" style="position:absolute;margin-left:-16.05pt;margin-top:16.65pt;width:18pt;height:9.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Oxsg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" filled="f" stroked="f">
              <v:textbox inset="0,0,0,0">
                <w:txbxContent>
                  <w:p w:rsidR="00C95CAE" w:rsidRDefault="00C95CAE" w:rsidP="00515DB7">
                    <w:pPr>
                      <w:pStyle w:val="a7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  <w:p w:rsidR="00C95CAE" w:rsidRDefault="00C95CAE"/>
                </w:txbxContent>
              </v:textbox>
            </v:shape>
          </w:pict>
        </mc:Fallback>
      </mc:AlternateContent>
    </w:r>
    <w:r w:rsidR="00BC211C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FA4DA9C" wp14:editId="1263616D">
              <wp:simplePos x="0" y="0"/>
              <wp:positionH relativeFrom="column">
                <wp:posOffset>53340</wp:posOffset>
              </wp:positionH>
              <wp:positionV relativeFrom="paragraph">
                <wp:posOffset>220980</wp:posOffset>
              </wp:positionV>
              <wp:extent cx="377825" cy="125730"/>
              <wp:effectExtent l="0" t="1905" r="0" b="0"/>
              <wp:wrapNone/>
              <wp:docPr id="6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515DB7">
                          <w:pPr>
                            <w:pStyle w:val="a7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A4DA9C" id="Text Box 6" o:spid="_x0000_s1031" type="#_x0000_t202" style="position:absolute;margin-left:4.2pt;margin-top:17.4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0h5swIAALA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" filled="f" stroked="f">
              <v:textbox inset="0,0,0,0">
                <w:txbxContent>
                  <w:p w:rsidR="00C95CAE" w:rsidRDefault="00C95CAE" w:rsidP="00515DB7">
                    <w:pPr>
                      <w:pStyle w:val="a7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99D4268" wp14:editId="71093EE9">
              <wp:simplePos x="0" y="0"/>
              <wp:positionH relativeFrom="column">
                <wp:posOffset>2232025</wp:posOffset>
              </wp:positionH>
              <wp:positionV relativeFrom="paragraph">
                <wp:posOffset>-110490</wp:posOffset>
              </wp:positionV>
              <wp:extent cx="3731895" cy="393065"/>
              <wp:effectExtent l="3175" t="3810" r="0" b="3175"/>
              <wp:wrapNone/>
              <wp:docPr id="6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393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Pr="0079440E" w:rsidRDefault="000276E5" w:rsidP="00E36E9B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ПП</w:t>
                          </w:r>
                          <w:r w:rsidR="00C95CAE" w:rsidRPr="00FC2F82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.8</w:t>
                          </w:r>
                          <w:r w:rsidR="00C95CAE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1</w:t>
                          </w:r>
                          <w:r w:rsidR="00C95CAE" w:rsidRPr="00FC2F82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</w:t>
                          </w:r>
                          <w:r w:rsidR="00C95CAE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.000 ПЗ</w:t>
                          </w:r>
                        </w:p>
                        <w:p w:rsidR="00C95CAE" w:rsidRDefault="00C95CAE"/>
                        <w:p w:rsidR="00C95CAE" w:rsidRPr="00D82BE6" w:rsidRDefault="00C95CAE" w:rsidP="00035851">
                          <w:r w:rsidRPr="00D82BE6">
                            <w:t>КР.И.</w:t>
                          </w:r>
                          <w:r w:rsidRPr="00E04B60">
                            <w:t>190</w:t>
                          </w:r>
                          <w:r>
                            <w:t>6</w:t>
                          </w:r>
                          <w:r w:rsidRPr="00E04B60">
                            <w:t>0</w:t>
                          </w:r>
                          <w:r>
                            <w:rPr>
                              <w:lang w:val="en-US"/>
                            </w:rPr>
                            <w:t>0</w:t>
                          </w:r>
                          <w:r w:rsidRPr="00D82BE6">
                            <w:t>.ПЗ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D4268" id="Text Box 10" o:spid="_x0000_s1032" type="#_x0000_t202" style="position:absolute;margin-left:175.75pt;margin-top:-8.7pt;width:293.85pt;height:30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" filled="f" stroked="f">
              <v:textbox>
                <w:txbxContent>
                  <w:p w:rsidR="00C95CAE" w:rsidRPr="0079440E" w:rsidRDefault="000276E5" w:rsidP="00E36E9B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ПП</w:t>
                    </w:r>
                    <w:r w:rsidR="00C95CAE" w:rsidRPr="00FC2F82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.8</w:t>
                    </w:r>
                    <w:r w:rsidR="00C95CAE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1</w:t>
                    </w:r>
                    <w:r w:rsidR="00C95CAE" w:rsidRPr="00FC2F82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</w:t>
                    </w:r>
                    <w:r w:rsidR="00C95CAE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.000 ПЗ</w:t>
                    </w:r>
                  </w:p>
                  <w:p w:rsidR="00C95CAE" w:rsidRDefault="00C95CAE"/>
                  <w:p w:rsidR="00C95CAE" w:rsidRPr="00D82BE6" w:rsidRDefault="00C95CAE" w:rsidP="00035851">
                    <w:r w:rsidRPr="00D82BE6">
                      <w:t>КР.И.</w:t>
                    </w:r>
                    <w:r w:rsidRPr="00E04B60">
                      <w:t>190</w:t>
                    </w:r>
                    <w:r>
                      <w:t>6</w:t>
                    </w:r>
                    <w:r w:rsidRPr="00E04B60">
                      <w:t>0</w:t>
                    </w:r>
                    <w:r>
                      <w:rPr>
                        <w:lang w:val="en-US"/>
                      </w:rPr>
                      <w:t>0</w:t>
                    </w:r>
                    <w:r w:rsidRPr="00D82BE6">
                      <w:t>.ПЗ</w:t>
                    </w:r>
                  </w:p>
                </w:txbxContent>
              </v:textbox>
            </v:shap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ABF5427" wp14:editId="690C1809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F5427" id="Text Box 7" o:spid="_x0000_s1033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" filled="f" stroked="f">
              <v:textbox inset="0,0,0,0">
                <w:txbxContent>
                  <w:p w:rsidR="00C95CAE" w:rsidRDefault="00C95CAE" w:rsidP="000D2B8A">
                    <w:pPr>
                      <w:pStyle w:val="a7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5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CDFFC" id="Line 1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NW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">
              <w10:wrap anchorx="page" anchory="page"/>
            </v:lin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7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23681" id="Line 13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096EgIAACo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">
              <w10:wrap anchorx="page" anchory="page"/>
            </v:lin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51C9A" id="Line 14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1EkEgIAACo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">
              <w10:wrap anchorx="page" anchory="page"/>
            </v:lin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08E868" id="Line 1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">
              <w10:wrap anchorx="page" anchory="page"/>
            </v:lin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61F00" id="Line 1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">
              <w10:wrap anchorx="page" anchory="page"/>
            </v:lin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7EC8F" id="Line 17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">
              <w10:wrap anchorx="page" anchory="page"/>
            </v:lin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2EE825" id="Line 1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">
              <w10:wrap anchorx="page" anchory="page"/>
            </v:lin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page">
                <wp:posOffset>915670</wp:posOffset>
              </wp:positionH>
              <wp:positionV relativeFrom="page">
                <wp:posOffset>9921240</wp:posOffset>
              </wp:positionV>
              <wp:extent cx="0" cy="522605"/>
              <wp:effectExtent l="10795" t="5715" r="8255" b="5080"/>
              <wp:wrapNone/>
              <wp:docPr id="5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50C5" id="Line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1pt,781.2pt" to="72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">
              <w10:wrap anchorx="page" anchory="page"/>
            </v:lin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556EB9" id="Line 2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">
              <w10:wrap anchorx="page" anchory="page"/>
            </v:lin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4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15616" id="Line 2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">
              <w10:wrap anchorx="page" anchory="page"/>
            </v:line>
          </w:pict>
        </mc:Fallback>
      </mc:AlternateContent>
    </w:r>
    <w:r w:rsidR="00504AA0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4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FD6D4" id="Line 2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AE" w:rsidRDefault="00504AA0" w:rsidP="007F5EEA">
    <w:pPr>
      <w:pStyle w:val="a5"/>
      <w:tabs>
        <w:tab w:val="clear" w:pos="4153"/>
        <w:tab w:val="clear" w:pos="8306"/>
        <w:tab w:val="left" w:pos="170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column">
                <wp:posOffset>456565</wp:posOffset>
              </wp:positionH>
              <wp:positionV relativeFrom="paragraph">
                <wp:posOffset>-406400</wp:posOffset>
              </wp:positionV>
              <wp:extent cx="1017905" cy="228600"/>
              <wp:effectExtent l="0" t="3175" r="1905" b="0"/>
              <wp:wrapNone/>
              <wp:docPr id="4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Pr="00345360" w:rsidRDefault="00C95CAE" w:rsidP="00386B0E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Завгородняя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 Л.В.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4" type="#_x0000_t202" style="position:absolute;margin-left:35.95pt;margin-top:-32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" stroked="f">
              <v:textbox>
                <w:txbxContent>
                  <w:p w:rsidR="00C95CAE" w:rsidRPr="00345360" w:rsidRDefault="00C95CAE" w:rsidP="00386B0E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Завгородняя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 Л.В.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456565</wp:posOffset>
              </wp:positionH>
              <wp:positionV relativeFrom="paragraph">
                <wp:posOffset>-593725</wp:posOffset>
              </wp:positionV>
              <wp:extent cx="1134110" cy="228600"/>
              <wp:effectExtent l="0" t="0" r="0" b="3175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41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Pr="00345360" w:rsidRDefault="00C95CAE" w:rsidP="00035851">
                          <w:pP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4"/>
                            </w:rPr>
                            <w:t>Мядзелец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4"/>
                            </w:rPr>
                            <w:t xml:space="preserve"> Я.Д.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35" type="#_x0000_t202" style="position:absolute;margin-left:35.95pt;margin-top:-46.75pt;width:89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" stroked="f">
              <v:textbox>
                <w:txbxContent>
                  <w:p w:rsidR="00C95CAE" w:rsidRPr="00345360" w:rsidRDefault="00C95CAE" w:rsidP="00035851">
                    <w:pPr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4"/>
                      </w:rPr>
                      <w:t>Мядзелец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4"/>
                      </w:rPr>
                      <w:t xml:space="preserve"> Я.Д.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265680" cy="865505"/>
              <wp:effectExtent l="0" t="1270" r="0" b="0"/>
              <wp:wrapNone/>
              <wp:docPr id="4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680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Pr="00260C4C" w:rsidRDefault="00C95CAE" w:rsidP="00761D21">
                          <w:pP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357398">
                            <w:rPr>
                              <w:rFonts w:ascii="Arial" w:hAnsi="Arial" w:cs="Arial"/>
                              <w:i/>
                            </w:rPr>
                            <w:t xml:space="preserve">Разработка базы данных </w:t>
                          </w:r>
                          <w:r w:rsidR="00445458">
                            <w:rPr>
                              <w:rFonts w:ascii="Arial" w:hAnsi="Arial" w:cs="Arial"/>
                              <w:i/>
                            </w:rPr>
                            <w:t>«Учет сотрудников МАО МФЦ г. Шахты</w:t>
                          </w:r>
                          <w:r w:rsidRPr="00761D21">
                            <w:rPr>
                              <w:rFonts w:ascii="Arial" w:hAnsi="Arial" w:cs="Arial"/>
                              <w:i/>
                            </w:rPr>
                            <w:t>»</w:t>
                          </w:r>
                        </w:p>
                        <w:p w:rsidR="00C95CAE" w:rsidRPr="00357398" w:rsidRDefault="00C95CAE" w:rsidP="003451B6">
                          <w:pPr>
                            <w:suppressAutoHyphens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  <w:p w:rsidR="00C95CAE" w:rsidRPr="00357398" w:rsidRDefault="00C95CAE" w:rsidP="003451B6">
                          <w:pPr>
                            <w:suppressAutoHyphens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  <w:p w:rsidR="00C95CAE" w:rsidRPr="00357398" w:rsidRDefault="00C95CAE" w:rsidP="00345360">
                          <w:pPr>
                            <w:suppressAutoHyphens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357398">
                            <w:rPr>
                              <w:rFonts w:ascii="Arial" w:hAnsi="Arial" w:cs="Arial"/>
                              <w:i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6" type="#_x0000_t202" style="position:absolute;margin-left:178.9pt;margin-top:-43.4pt;width:178.4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hPhwIAABk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" stroked="f">
              <v:textbox>
                <w:txbxContent>
                  <w:p w:rsidR="00C95CAE" w:rsidRPr="00260C4C" w:rsidRDefault="00C95CAE" w:rsidP="00761D21">
                    <w:pPr>
                      <w:spacing w:line="276" w:lineRule="auto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357398">
                      <w:rPr>
                        <w:rFonts w:ascii="Arial" w:hAnsi="Arial" w:cs="Arial"/>
                        <w:i/>
                      </w:rPr>
                      <w:t xml:space="preserve">Разработка базы данных </w:t>
                    </w:r>
                    <w:r w:rsidR="00445458">
                      <w:rPr>
                        <w:rFonts w:ascii="Arial" w:hAnsi="Arial" w:cs="Arial"/>
                        <w:i/>
                      </w:rPr>
                      <w:t>«Учет сотрудников МАО МФЦ г. Шахты</w:t>
                    </w:r>
                    <w:r w:rsidRPr="00761D21">
                      <w:rPr>
                        <w:rFonts w:ascii="Arial" w:hAnsi="Arial" w:cs="Arial"/>
                        <w:i/>
                      </w:rPr>
                      <w:t>»</w:t>
                    </w:r>
                  </w:p>
                  <w:p w:rsidR="00C95CAE" w:rsidRPr="00357398" w:rsidRDefault="00C95CAE" w:rsidP="003451B6">
                    <w:pPr>
                      <w:suppressAutoHyphens/>
                      <w:jc w:val="center"/>
                      <w:rPr>
                        <w:rFonts w:ascii="Arial" w:hAnsi="Arial" w:cs="Arial"/>
                        <w:i/>
                      </w:rPr>
                    </w:pPr>
                  </w:p>
                  <w:p w:rsidR="00C95CAE" w:rsidRPr="00357398" w:rsidRDefault="00C95CAE" w:rsidP="003451B6">
                    <w:pPr>
                      <w:suppressAutoHyphens/>
                      <w:jc w:val="center"/>
                      <w:rPr>
                        <w:rFonts w:ascii="Arial" w:hAnsi="Arial" w:cs="Arial"/>
                        <w:i/>
                      </w:rPr>
                    </w:pPr>
                  </w:p>
                  <w:p w:rsidR="00C95CAE" w:rsidRPr="00357398" w:rsidRDefault="00C95CAE" w:rsidP="00345360">
                    <w:pPr>
                      <w:suppressAutoHyphens/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357398">
                      <w:rPr>
                        <w:rFonts w:ascii="Arial" w:hAnsi="Arial" w:cs="Arial"/>
                        <w:i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column">
                <wp:posOffset>2974975</wp:posOffset>
              </wp:positionH>
              <wp:positionV relativeFrom="paragraph">
                <wp:posOffset>-1025525</wp:posOffset>
              </wp:positionV>
              <wp:extent cx="2992755" cy="457200"/>
              <wp:effectExtent l="3175" t="3175" r="4445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275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Pr="00AC416C" w:rsidRDefault="00434B93" w:rsidP="00311715">
                          <w:pPr>
                            <w:pStyle w:val="a8"/>
                            <w:ind w:firstLine="0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ПП</w:t>
                          </w:r>
                          <w:r w:rsidR="00C95CAE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11.</w:t>
                          </w:r>
                          <w:r w:rsidR="00C95CAE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81</w:t>
                          </w:r>
                          <w:r w:rsidR="00C95CAE" w:rsidRPr="00D42E97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</w:t>
                          </w:r>
                          <w:r w:rsidR="00C95CAE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000.000 ПЗ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7" type="#_x0000_t202" style="position:absolute;margin-left:234.25pt;margin-top:-80.75pt;width:235.65pt;height:3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" stroked="f">
              <v:textbox>
                <w:txbxContent>
                  <w:p w:rsidR="00C95CAE" w:rsidRPr="00AC416C" w:rsidRDefault="00434B93" w:rsidP="00311715">
                    <w:pPr>
                      <w:pStyle w:val="a8"/>
                      <w:ind w:firstLine="0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ПП</w:t>
                    </w:r>
                    <w:r w:rsidR="00C95CAE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11.</w:t>
                    </w:r>
                    <w:r w:rsidR="00C95CAE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81</w:t>
                    </w:r>
                    <w:r w:rsidR="00C95CAE" w:rsidRPr="00D42E97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</w:t>
                    </w:r>
                    <w:r w:rsidR="00C95CAE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000.000 ПЗ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4618355</wp:posOffset>
              </wp:positionH>
              <wp:positionV relativeFrom="paragraph">
                <wp:posOffset>-142875</wp:posOffset>
              </wp:positionV>
              <wp:extent cx="1800225" cy="457200"/>
              <wp:effectExtent l="0" t="0" r="1270" b="0"/>
              <wp:wrapNone/>
              <wp:docPr id="4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735E74">
                          <w:pPr>
                            <w:pStyle w:val="a8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ИСОиП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 xml:space="preserve"> (филиал) ДГТУ </w:t>
                          </w:r>
                        </w:p>
                        <w:p w:rsidR="00C95CAE" w:rsidRPr="0082068A" w:rsidRDefault="00023539" w:rsidP="00735E74">
                          <w:pPr>
                            <w:pStyle w:val="a8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в г. Шахты КЭС КИС9-3</w:t>
                          </w:r>
                          <w:r w:rsidR="00C95CAE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22Б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8" type="#_x0000_t202" style="position:absolute;margin-left:363.65pt;margin-top:-11.25pt;width:141.75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" stroked="f">
              <v:textbox>
                <w:txbxContent>
                  <w:p w:rsidR="00C95CAE" w:rsidRDefault="00C95CAE" w:rsidP="00735E74">
                    <w:pPr>
                      <w:pStyle w:val="a8"/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ИСОиП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 xml:space="preserve"> (филиал) ДГТУ </w:t>
                    </w:r>
                  </w:p>
                  <w:p w:rsidR="00C95CAE" w:rsidRPr="0082068A" w:rsidRDefault="00023539" w:rsidP="00735E74">
                    <w:pPr>
                      <w:pStyle w:val="a8"/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в г. Шахты КЭС КИС9-3</w:t>
                    </w:r>
                    <w:r w:rsidR="00C95CAE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22Б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3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0A0D42">
                          <w:r>
                            <w:rPr>
                              <w:rFonts w:ascii="Arial" w:hAnsi="Arial" w:cs="Arial"/>
                              <w:i/>
                            </w:rPr>
                            <w:t>31</w:t>
                          </w:r>
                        </w:p>
                        <w:p w:rsidR="00C95CAE" w:rsidRPr="00114B23" w:rsidRDefault="00C95CAE" w:rsidP="00515DB7">
                          <w:pPr>
                            <w:rPr>
                              <w:szCs w:val="28"/>
                            </w:rPr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137B11">
                            <w:rPr>
                              <w:rStyle w:val="a4"/>
                              <w:noProof/>
                            </w:rPr>
                            <w:t>3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9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" stroked="f">
              <v:textbox inset=".5mm,.3mm,.5mm">
                <w:txbxContent>
                  <w:p w:rsidR="00C95CAE" w:rsidRDefault="000A0D42">
                    <w:r>
                      <w:rPr>
                        <w:rFonts w:ascii="Arial" w:hAnsi="Arial" w:cs="Arial"/>
                        <w:i/>
                      </w:rPr>
                      <w:t>31</w:t>
                    </w:r>
                  </w:p>
                  <w:p w:rsidR="00C95CAE" w:rsidRPr="00114B23" w:rsidRDefault="00C95CAE" w:rsidP="00515DB7">
                    <w:pPr>
                      <w:rPr>
                        <w:szCs w:val="28"/>
                      </w:rPr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137B11">
                      <w:rPr>
                        <w:rStyle w:val="a4"/>
                        <w:noProof/>
                      </w:rPr>
                      <w:t>3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38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>
                          <w:r>
                            <w:rPr>
                              <w:rStyle w:val="a4"/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  <w:p w:rsidR="00C95CAE" w:rsidRPr="00D82BE6" w:rsidRDefault="00C95CAE" w:rsidP="00035851">
                          <w:r w:rsidRPr="00D82BE6">
                            <w:t>3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0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" stroked="f">
              <v:textbox inset=",.3mm">
                <w:txbxContent>
                  <w:p w:rsidR="00C95CAE" w:rsidRDefault="00C95CAE">
                    <w:r>
                      <w:rPr>
                        <w:rStyle w:val="a4"/>
                        <w:rFonts w:ascii="Arial" w:hAnsi="Arial" w:cs="Arial"/>
                        <w:i/>
                      </w:rPr>
                      <w:t>3</w:t>
                    </w:r>
                  </w:p>
                  <w:p w:rsidR="00C95CAE" w:rsidRPr="00D82BE6" w:rsidRDefault="00C95CAE" w:rsidP="00035851">
                    <w:r w:rsidRPr="00D82BE6"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37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</w:pPr>
                          <w:r>
                            <w:t>У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" o:spid="_x0000_s1041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" stroked="f">
              <v:textbox inset=".5mm,.1mm,.5mm">
                <w:txbxContent>
                  <w:p w:rsidR="00C95CAE" w:rsidRDefault="00C95CAE" w:rsidP="000D2B8A">
                    <w:pPr>
                      <w:pStyle w:val="a7"/>
                    </w:pPr>
                    <w:r>
                      <w:t>У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386B0E">
                          <w:pPr>
                            <w:pStyle w:val="a7"/>
                            <w:ind w:left="-142" w:right="-178"/>
                            <w:jc w:val="left"/>
                          </w:pPr>
                          <w:r>
                            <w:t>Москвитин ЕЮ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042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5ziA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" stroked="f">
              <v:textbox>
                <w:txbxContent>
                  <w:p w:rsidR="00C95CAE" w:rsidRDefault="00C95CAE" w:rsidP="00386B0E">
                    <w:pPr>
                      <w:pStyle w:val="a7"/>
                      <w:ind w:left="-142" w:right="-178"/>
                      <w:jc w:val="left"/>
                    </w:pPr>
                    <w:r>
                      <w:t>Москвитин ЕЮ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  <w:jc w:val="left"/>
                          </w:pP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43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" stroked="f">
              <v:textbox>
                <w:txbxContent>
                  <w:p w:rsidR="00C95CAE" w:rsidRDefault="00C95CAE" w:rsidP="000D2B8A">
                    <w:pPr>
                      <w:pStyle w:val="a7"/>
                      <w:jc w:val="left"/>
                    </w:pP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Pr="00803C8C" w:rsidRDefault="00C95CAE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  <w:p w:rsidR="00C95CAE" w:rsidRDefault="00C95CAE"/>
                        <w:p w:rsidR="00C95CAE" w:rsidRPr="00803C8C" w:rsidRDefault="00C95CAE" w:rsidP="00035851">
                          <w:proofErr w:type="spellStart"/>
                          <w:r w:rsidRPr="00803C8C">
                            <w:t>Утв</w:t>
                          </w:r>
                          <w: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44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" stroked="f">
              <v:textbox inset=",.3mm">
                <w:txbxContent>
                  <w:p w:rsidR="00C95CAE" w:rsidRPr="00803C8C" w:rsidRDefault="00C95CAE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  <w:p w:rsidR="00C95CAE" w:rsidRDefault="00C95CAE"/>
                  <w:p w:rsidR="00C95CAE" w:rsidRPr="00803C8C" w:rsidRDefault="00C95CAE" w:rsidP="00035851">
                    <w:proofErr w:type="spellStart"/>
                    <w:r w:rsidRPr="00803C8C">
                      <w:t>Утв</w:t>
                    </w:r>
                    <w: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  <w:jc w:val="left"/>
                          </w:pPr>
                          <w:r>
                            <w:t>Н. контр.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45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" stroked="f">
              <v:textbox inset=",.3mm">
                <w:txbxContent>
                  <w:p w:rsidR="00C95CAE" w:rsidRDefault="00C95CAE" w:rsidP="000D2B8A">
                    <w:pPr>
                      <w:pStyle w:val="a7"/>
                      <w:jc w:val="left"/>
                    </w:pPr>
                    <w:r>
                      <w:t>Н. контр.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2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46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NFhgIAABg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" stroked="f">
              <v:textbox>
                <w:txbxContent>
                  <w:p w:rsidR="00C95CAE" w:rsidRDefault="00C95CAE" w:rsidP="000D2B8A">
                    <w:pPr>
                      <w:pStyle w:val="a7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EHhgIAABg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" stroked="f">
              <v:textbox>
                <w:txbxContent>
                  <w:p w:rsidR="00C95CAE" w:rsidRDefault="00C95CAE" w:rsidP="000D2B8A">
                    <w:pPr>
                      <w:pStyle w:val="a7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" stroked="f">
              <v:textbox>
                <w:txbxContent>
                  <w:p w:rsidR="00C95CAE" w:rsidRDefault="00C95CAE" w:rsidP="000D2B8A">
                    <w:pPr>
                      <w:pStyle w:val="a7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2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</w:pPr>
                          <w:r>
                            <w:t>Листов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" stroked="f">
              <v:textbox>
                <w:txbxContent>
                  <w:p w:rsidR="00C95CAE" w:rsidRDefault="00C95CAE" w:rsidP="000D2B8A">
                    <w:pPr>
                      <w:pStyle w:val="a7"/>
                    </w:pPr>
                    <w:r>
                      <w:t>Листов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2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</w:pPr>
                          <w:r>
                            <w:t>Литера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2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" stroked="f">
              <v:textbox inset=".5mm,,.5mm">
                <w:txbxContent>
                  <w:p w:rsidR="00C95CAE" w:rsidRDefault="00C95CAE" w:rsidP="000D2B8A">
                    <w:pPr>
                      <w:pStyle w:val="a7"/>
                    </w:pPr>
                    <w:r>
                      <w:t>Литера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CC488" id="Line 43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98B76" id="Line 44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5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1B969" id="Line 4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4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24180" id="Line 4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dTpEQIAACk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FC68F" id="Line 4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zT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2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63A4A" id="Line 4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SLEgIAACo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1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09782" id="Line 49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7mEgIAACo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0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32A3F" id="Line 5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19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5F414" id="Line 51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1356995</wp:posOffset>
              </wp:positionH>
              <wp:positionV relativeFrom="paragraph">
                <wp:posOffset>-1133475</wp:posOffset>
              </wp:positionV>
              <wp:extent cx="0" cy="1464310"/>
              <wp:effectExtent l="13970" t="9525" r="5080" b="12065"/>
              <wp:wrapNone/>
              <wp:docPr id="18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B9C77" id="Line 52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85pt,-89.25pt" to="106.8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17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203CF" id="Line 53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6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6C8B7" id="Line 54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RXGgIAADQEAAAOAAAAZHJzL2Uyb0RvYy54bWysU8GO2jAQvVfqP1i+QxI2U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5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1E258" id="Line 55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0M2FA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4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856D3" id="Line 56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3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8BF27" id="Line 57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D4B4B" id="Line 58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A7121" id="Line 59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w3EwIAACoEAAAOAAAAZHJzL2Uyb0RvYy54bWysU8GO2jAQvVfqP1i+QxKW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</w:pPr>
                          <w:r>
                            <w:t>Лист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" stroked="f">
              <v:textbox>
                <w:txbxContent>
                  <w:p w:rsidR="00C95CAE" w:rsidRDefault="00C95CAE" w:rsidP="000D2B8A">
                    <w:pPr>
                      <w:pStyle w:val="a7"/>
                    </w:pPr>
                    <w:r>
                      <w:t>Лист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9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</w:pPr>
                          <w:r>
                            <w:t>Дата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" stroked="f">
              <v:textbox>
                <w:txbxContent>
                  <w:p w:rsidR="00C95CAE" w:rsidRDefault="00C95CAE" w:rsidP="000D2B8A">
                    <w:pPr>
                      <w:pStyle w:val="a7"/>
                    </w:pPr>
                    <w:r>
                      <w:t>Дата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</w:pPr>
                          <w:r>
                            <w:t>Подпись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ydhQIAABc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" stroked="f">
              <v:textbox>
                <w:txbxContent>
                  <w:p w:rsidR="00C95CAE" w:rsidRDefault="00C95CAE" w:rsidP="000D2B8A">
                    <w:pPr>
                      <w:pStyle w:val="a7"/>
                    </w:pPr>
                    <w:r>
                      <w:t>Подпись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</w:pPr>
                          <w:r>
                            <w:t>№ докум.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3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" stroked="f">
              <v:textbox>
                <w:txbxContent>
                  <w:p w:rsidR="00C95CAE" w:rsidRDefault="00C95CAE" w:rsidP="000D2B8A">
                    <w:pPr>
                      <w:pStyle w:val="a7"/>
                    </w:pPr>
                    <w:r>
                      <w:t>№ докум.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6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</w:pPr>
                          <w:r>
                            <w:t>Лист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" stroked="f">
              <v:textbox>
                <w:txbxContent>
                  <w:p w:rsidR="00C95CAE" w:rsidRDefault="00C95CAE" w:rsidP="000D2B8A">
                    <w:pPr>
                      <w:pStyle w:val="a7"/>
                    </w:pPr>
                    <w:r>
                      <w:t>Лист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CAE" w:rsidRDefault="00C95CAE" w:rsidP="000D2B8A">
                          <w:pPr>
                            <w:pStyle w:val="a7"/>
                          </w:pPr>
                          <w:r>
                            <w:t>Изм.</w:t>
                          </w:r>
                        </w:p>
                        <w:p w:rsidR="00C95CAE" w:rsidRDefault="00C95CA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5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" stroked="f">
              <v:textbox>
                <w:txbxContent>
                  <w:p w:rsidR="00C95CAE" w:rsidRDefault="00C95CAE" w:rsidP="000D2B8A">
                    <w:pPr>
                      <w:pStyle w:val="a7"/>
                    </w:pPr>
                    <w:r>
                      <w:t>Изм.</w:t>
                    </w:r>
                  </w:p>
                  <w:p w:rsidR="00C95CAE" w:rsidRDefault="00C95CA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4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61774" id="Line 66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ClFAIAACk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33703" id="Line 67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7Bh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CSJEO&#10;JNoIxdH0KbSmN66AiEptbSiOntSr2Wj63SGlq5aoPY8U384G8rKQkbxLCRtn4IJd/0UziCEHr2Of&#10;To3tAiR0AJ2iHOe7HPzkEYXDfDSZ5Nk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2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F547F" id="Line 68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ew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1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858EB" id="Line 69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/Pa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ZIrSmN66AiEptbSiOntSredb0u0NKVy1Rex4pvp0N5GUhI3mXEjbOwAW7/otmEEMOXsc+&#10;nRrbBUjoADpFOc43OfjJIwqHs+lDunicYkQ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"/>
          </w:pict>
        </mc:Fallback>
      </mc:AlternateContent>
    </w:r>
    <w:r w:rsidR="00C95CA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F42" w:rsidRDefault="008F1F42">
      <w:r>
        <w:separator/>
      </w:r>
    </w:p>
    <w:p w:rsidR="008F1F42" w:rsidRDefault="008F1F42"/>
  </w:footnote>
  <w:footnote w:type="continuationSeparator" w:id="0">
    <w:p w:rsidR="008F1F42" w:rsidRDefault="008F1F42">
      <w:r>
        <w:continuationSeparator/>
      </w:r>
    </w:p>
    <w:p w:rsidR="008F1F42" w:rsidRDefault="008F1F4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AE" w:rsidRDefault="00C95CA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C95CAE" w:rsidRDefault="00C95CAE">
    <w:pPr>
      <w:pStyle w:val="a3"/>
      <w:ind w:right="360"/>
    </w:pPr>
  </w:p>
  <w:p w:rsidR="00C95CAE" w:rsidRDefault="00C95CAE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AE" w:rsidRDefault="00504AA0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6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F4E1C4" id="Line 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6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8781D" id="Line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2xEgIAACoEAAAOAAAAZHJzL2Uyb0RvYy54bWysU02P2jAQvVfqf7Byh3w0s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6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0E6D2" id="Line 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/0Z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AE" w:rsidRDefault="00504AA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47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35C0" id="Line 2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1DF05" id="Line 24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iaFQ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65D4D" id="Line 25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574"/>
    <w:multiLevelType w:val="multilevel"/>
    <w:tmpl w:val="66B497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01FA7"/>
    <w:multiLevelType w:val="multilevel"/>
    <w:tmpl w:val="FB9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47A58"/>
    <w:multiLevelType w:val="multilevel"/>
    <w:tmpl w:val="CCE296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733BE"/>
    <w:multiLevelType w:val="multilevel"/>
    <w:tmpl w:val="55E0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1134A2"/>
    <w:multiLevelType w:val="hybridMultilevel"/>
    <w:tmpl w:val="ACF85ADA"/>
    <w:lvl w:ilvl="0" w:tplc="CF662F4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1DE7"/>
    <w:multiLevelType w:val="multilevel"/>
    <w:tmpl w:val="B43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A195E"/>
    <w:multiLevelType w:val="multilevel"/>
    <w:tmpl w:val="E5F2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6664B"/>
    <w:multiLevelType w:val="multilevel"/>
    <w:tmpl w:val="4C7818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63CC3"/>
    <w:multiLevelType w:val="hybridMultilevel"/>
    <w:tmpl w:val="A3765E06"/>
    <w:lvl w:ilvl="0" w:tplc="CF662F4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CF662F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cs="Times New Roman"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none"/>
      <w:lvlRestart w:val="0"/>
      <w:lvlText w:val="2"/>
      <w:lvlJc w:val="left"/>
      <w:pPr>
        <w:tabs>
          <w:tab w:val="num" w:pos="2304"/>
        </w:tabs>
        <w:ind w:left="2304" w:hanging="864"/>
      </w:pPr>
      <w:rPr>
        <w:rFonts w:cs="Times New Roman" w:hint="default"/>
      </w:rPr>
    </w:lvl>
    <w:lvl w:ilvl="4">
      <w:start w:val="1"/>
      <w:numFmt w:val="none"/>
      <w:lvlRestart w:val="0"/>
      <w:lvlText w:val="%52.1"/>
      <w:lvlJc w:val="left"/>
      <w:pPr>
        <w:tabs>
          <w:tab w:val="num" w:pos="2448"/>
        </w:tabs>
        <w:ind w:left="2448" w:hanging="1008"/>
      </w:pPr>
      <w:rPr>
        <w:rFonts w:cs="Times New Roman" w:hint="default"/>
      </w:rPr>
    </w:lvl>
    <w:lvl w:ilvl="5">
      <w:start w:val="1"/>
      <w:numFmt w:val="none"/>
      <w:lvlRestart w:val="0"/>
      <w:lvlText w:val="2.1.1"/>
      <w:lvlJc w:val="left"/>
      <w:pPr>
        <w:tabs>
          <w:tab w:val="num" w:pos="2592"/>
        </w:tabs>
        <w:ind w:left="2592" w:hanging="1152"/>
      </w:pPr>
      <w:rPr>
        <w:rFonts w:cs="Times New Roman" w:hint="default"/>
      </w:rPr>
    </w:lvl>
    <w:lvl w:ilvl="6">
      <w:start w:val="1"/>
      <w:numFmt w:val="none"/>
      <w:lvlRestart w:val="0"/>
      <w:lvlText w:val="3"/>
      <w:lvlJc w:val="left"/>
      <w:pPr>
        <w:tabs>
          <w:tab w:val="num" w:pos="2736"/>
        </w:tabs>
        <w:ind w:left="2736" w:hanging="1296"/>
      </w:pPr>
      <w:rPr>
        <w:rFonts w:cs="Times New Roman" w:hint="default"/>
      </w:rPr>
    </w:lvl>
    <w:lvl w:ilvl="7">
      <w:start w:val="1"/>
      <w:numFmt w:val="none"/>
      <w:lvlRestart w:val="0"/>
      <w:lvlText w:val="3.1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8">
      <w:start w:val="1"/>
      <w:numFmt w:val="none"/>
      <w:lvlRestart w:val="0"/>
      <w:lvlText w:val="3.1.1"/>
      <w:lvlJc w:val="left"/>
      <w:pPr>
        <w:tabs>
          <w:tab w:val="num" w:pos="3024"/>
        </w:tabs>
        <w:ind w:left="3024" w:hanging="1584"/>
      </w:pPr>
      <w:rPr>
        <w:rFonts w:cs="Times New Roman" w:hint="default"/>
      </w:rPr>
    </w:lvl>
  </w:abstractNum>
  <w:abstractNum w:abstractNumId="10" w15:restartNumberingAfterBreak="0">
    <w:nsid w:val="359716F5"/>
    <w:multiLevelType w:val="multilevel"/>
    <w:tmpl w:val="55E0E55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CC101E"/>
    <w:multiLevelType w:val="multilevel"/>
    <w:tmpl w:val="EB2239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EA747C"/>
    <w:multiLevelType w:val="multilevel"/>
    <w:tmpl w:val="F87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D1A77"/>
    <w:multiLevelType w:val="multilevel"/>
    <w:tmpl w:val="F3D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073E8"/>
    <w:multiLevelType w:val="hybridMultilevel"/>
    <w:tmpl w:val="95E4C24C"/>
    <w:lvl w:ilvl="0" w:tplc="CF662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1462FB"/>
    <w:multiLevelType w:val="hybridMultilevel"/>
    <w:tmpl w:val="270A25FC"/>
    <w:lvl w:ilvl="0" w:tplc="57E0A4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07A98"/>
    <w:multiLevelType w:val="multilevel"/>
    <w:tmpl w:val="E3AC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520BF2"/>
    <w:multiLevelType w:val="hybridMultilevel"/>
    <w:tmpl w:val="04F0A588"/>
    <w:lvl w:ilvl="0" w:tplc="57E0A4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D19B2"/>
    <w:multiLevelType w:val="multilevel"/>
    <w:tmpl w:val="10E4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0524A6"/>
    <w:multiLevelType w:val="hybridMultilevel"/>
    <w:tmpl w:val="7AA69AD4"/>
    <w:lvl w:ilvl="0" w:tplc="57E0A4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27303"/>
    <w:multiLevelType w:val="multilevel"/>
    <w:tmpl w:val="1082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15BE8"/>
    <w:multiLevelType w:val="multilevel"/>
    <w:tmpl w:val="57E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F74C4"/>
    <w:multiLevelType w:val="multilevel"/>
    <w:tmpl w:val="21EEFA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FF576D3"/>
    <w:multiLevelType w:val="multilevel"/>
    <w:tmpl w:val="94949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FF6D25"/>
    <w:multiLevelType w:val="multilevel"/>
    <w:tmpl w:val="EAC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B1A6C"/>
    <w:multiLevelType w:val="multilevel"/>
    <w:tmpl w:val="B4EC3E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DB7B20"/>
    <w:multiLevelType w:val="multilevel"/>
    <w:tmpl w:val="B8F0725A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cs="Times New Roman" w:hint="default"/>
      </w:rPr>
    </w:lvl>
    <w:lvl w:ilvl="1">
      <w:start w:val="1"/>
      <w:numFmt w:val="decimal"/>
      <w:pStyle w:val="1"/>
      <w:lvlText w:val="%1.%2"/>
      <w:lvlJc w:val="left"/>
      <w:pPr>
        <w:tabs>
          <w:tab w:val="num" w:pos="1370"/>
        </w:tabs>
        <w:ind w:left="1370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4"/>
      <w:lvlJc w:val="left"/>
      <w:pPr>
        <w:tabs>
          <w:tab w:val="num" w:pos="2304"/>
        </w:tabs>
        <w:ind w:left="2304" w:hanging="864"/>
      </w:pPr>
      <w:rPr>
        <w:rFonts w:cs="Times New Roman" w:hint="default"/>
      </w:rPr>
    </w:lvl>
    <w:lvl w:ilvl="4">
      <w:start w:val="1"/>
      <w:numFmt w:val="none"/>
      <w:lvlRestart w:val="0"/>
      <w:lvlText w:val="%52.1"/>
      <w:lvlJc w:val="left"/>
      <w:pPr>
        <w:tabs>
          <w:tab w:val="num" w:pos="2448"/>
        </w:tabs>
        <w:ind w:left="2448" w:hanging="1008"/>
      </w:pPr>
      <w:rPr>
        <w:rFonts w:cs="Times New Roman" w:hint="default"/>
      </w:rPr>
    </w:lvl>
    <w:lvl w:ilvl="5">
      <w:start w:val="1"/>
      <w:numFmt w:val="none"/>
      <w:lvlRestart w:val="0"/>
      <w:lvlText w:val="2.1.1"/>
      <w:lvlJc w:val="left"/>
      <w:pPr>
        <w:tabs>
          <w:tab w:val="num" w:pos="2592"/>
        </w:tabs>
        <w:ind w:left="2592" w:hanging="1152"/>
      </w:pPr>
      <w:rPr>
        <w:rFonts w:cs="Times New Roman" w:hint="default"/>
      </w:rPr>
    </w:lvl>
    <w:lvl w:ilvl="6">
      <w:start w:val="1"/>
      <w:numFmt w:val="none"/>
      <w:lvlRestart w:val="0"/>
      <w:lvlText w:val="3"/>
      <w:lvlJc w:val="left"/>
      <w:pPr>
        <w:tabs>
          <w:tab w:val="num" w:pos="2736"/>
        </w:tabs>
        <w:ind w:left="2736" w:hanging="1296"/>
      </w:pPr>
      <w:rPr>
        <w:rFonts w:cs="Times New Roman" w:hint="default"/>
      </w:rPr>
    </w:lvl>
    <w:lvl w:ilvl="7">
      <w:start w:val="1"/>
      <w:numFmt w:val="none"/>
      <w:lvlRestart w:val="0"/>
      <w:lvlText w:val="3.1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8">
      <w:start w:val="1"/>
      <w:numFmt w:val="none"/>
      <w:lvlRestart w:val="0"/>
      <w:lvlText w:val="3.1.1"/>
      <w:lvlJc w:val="left"/>
      <w:pPr>
        <w:tabs>
          <w:tab w:val="num" w:pos="3024"/>
        </w:tabs>
        <w:ind w:left="3024" w:hanging="1584"/>
      </w:pPr>
      <w:rPr>
        <w:rFonts w:cs="Times New Roman" w:hint="default"/>
      </w:rPr>
    </w:lvl>
  </w:abstractNum>
  <w:abstractNum w:abstractNumId="27" w15:restartNumberingAfterBreak="0">
    <w:nsid w:val="75E51757"/>
    <w:multiLevelType w:val="hybridMultilevel"/>
    <w:tmpl w:val="338A7F4A"/>
    <w:lvl w:ilvl="0" w:tplc="CF662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7F0B8F"/>
    <w:multiLevelType w:val="multilevel"/>
    <w:tmpl w:val="5F14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31749E"/>
    <w:multiLevelType w:val="multilevel"/>
    <w:tmpl w:val="47C0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6"/>
  </w:num>
  <w:num w:numId="3">
    <w:abstractNumId w:val="11"/>
  </w:num>
  <w:num w:numId="4">
    <w:abstractNumId w:val="28"/>
  </w:num>
  <w:num w:numId="5">
    <w:abstractNumId w:val="18"/>
  </w:num>
  <w:num w:numId="6">
    <w:abstractNumId w:val="13"/>
  </w:num>
  <w:num w:numId="7">
    <w:abstractNumId w:val="23"/>
  </w:num>
  <w:num w:numId="8">
    <w:abstractNumId w:val="12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"/>
  </w:num>
  <w:num w:numId="14">
    <w:abstractNumId w:val="5"/>
  </w:num>
  <w:num w:numId="15">
    <w:abstractNumId w:val="7"/>
  </w:num>
  <w:num w:numId="16">
    <w:abstractNumId w:val="1"/>
  </w:num>
  <w:num w:numId="17">
    <w:abstractNumId w:val="3"/>
  </w:num>
  <w:num w:numId="18">
    <w:abstractNumId w:val="20"/>
  </w:num>
  <w:num w:numId="19">
    <w:abstractNumId w:val="16"/>
  </w:num>
  <w:num w:numId="20">
    <w:abstractNumId w:val="10"/>
  </w:num>
  <w:num w:numId="21">
    <w:abstractNumId w:val="22"/>
  </w:num>
  <w:num w:numId="22">
    <w:abstractNumId w:val="29"/>
  </w:num>
  <w:num w:numId="23">
    <w:abstractNumId w:val="6"/>
  </w:num>
  <w:num w:numId="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4"/>
  </w:num>
  <w:num w:numId="26">
    <w:abstractNumId w:val="8"/>
  </w:num>
  <w:num w:numId="27">
    <w:abstractNumId w:val="14"/>
  </w:num>
  <w:num w:numId="28">
    <w:abstractNumId w:val="27"/>
  </w:num>
  <w:num w:numId="29">
    <w:abstractNumId w:val="15"/>
  </w:num>
  <w:num w:numId="30">
    <w:abstractNumId w:val="17"/>
  </w:num>
  <w:num w:numId="31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oNotHyphenateCaps/>
  <w:drawingGridHorizontalSpacing w:val="794"/>
  <w:drawingGridVerticalSpacing w:val="851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B4E"/>
    <w:rsid w:val="00001C44"/>
    <w:rsid w:val="00001D40"/>
    <w:rsid w:val="00002456"/>
    <w:rsid w:val="00002DF5"/>
    <w:rsid w:val="0000400F"/>
    <w:rsid w:val="00005372"/>
    <w:rsid w:val="00005B58"/>
    <w:rsid w:val="00005C64"/>
    <w:rsid w:val="000068DA"/>
    <w:rsid w:val="00006C57"/>
    <w:rsid w:val="000070FD"/>
    <w:rsid w:val="00007B62"/>
    <w:rsid w:val="000109E8"/>
    <w:rsid w:val="000133E7"/>
    <w:rsid w:val="00013842"/>
    <w:rsid w:val="00013917"/>
    <w:rsid w:val="000148E9"/>
    <w:rsid w:val="00014FED"/>
    <w:rsid w:val="000161C9"/>
    <w:rsid w:val="0001757D"/>
    <w:rsid w:val="00017BCF"/>
    <w:rsid w:val="00021577"/>
    <w:rsid w:val="00021938"/>
    <w:rsid w:val="0002200E"/>
    <w:rsid w:val="0002347A"/>
    <w:rsid w:val="00023539"/>
    <w:rsid w:val="00023875"/>
    <w:rsid w:val="00024DF7"/>
    <w:rsid w:val="0002535B"/>
    <w:rsid w:val="0002588C"/>
    <w:rsid w:val="00025A4F"/>
    <w:rsid w:val="00026ED1"/>
    <w:rsid w:val="00027154"/>
    <w:rsid w:val="00027497"/>
    <w:rsid w:val="000276E5"/>
    <w:rsid w:val="0002782F"/>
    <w:rsid w:val="00027C0B"/>
    <w:rsid w:val="0003071A"/>
    <w:rsid w:val="00030F13"/>
    <w:rsid w:val="000312FB"/>
    <w:rsid w:val="00032E3B"/>
    <w:rsid w:val="00033086"/>
    <w:rsid w:val="00034B4B"/>
    <w:rsid w:val="00034C42"/>
    <w:rsid w:val="00035851"/>
    <w:rsid w:val="00036557"/>
    <w:rsid w:val="00037D4E"/>
    <w:rsid w:val="00040010"/>
    <w:rsid w:val="0004097D"/>
    <w:rsid w:val="00040B75"/>
    <w:rsid w:val="00040D4A"/>
    <w:rsid w:val="00042DA9"/>
    <w:rsid w:val="00042EC2"/>
    <w:rsid w:val="00043997"/>
    <w:rsid w:val="00046A96"/>
    <w:rsid w:val="00047432"/>
    <w:rsid w:val="0004761F"/>
    <w:rsid w:val="00050411"/>
    <w:rsid w:val="000510A1"/>
    <w:rsid w:val="00051284"/>
    <w:rsid w:val="00051F01"/>
    <w:rsid w:val="00056C03"/>
    <w:rsid w:val="000577C2"/>
    <w:rsid w:val="00062B92"/>
    <w:rsid w:val="00064805"/>
    <w:rsid w:val="00067F47"/>
    <w:rsid w:val="00070627"/>
    <w:rsid w:val="00070D01"/>
    <w:rsid w:val="00070E3A"/>
    <w:rsid w:val="00071158"/>
    <w:rsid w:val="00072BD8"/>
    <w:rsid w:val="0007500B"/>
    <w:rsid w:val="00075126"/>
    <w:rsid w:val="00076084"/>
    <w:rsid w:val="000764B7"/>
    <w:rsid w:val="00076EF7"/>
    <w:rsid w:val="0007756C"/>
    <w:rsid w:val="00080069"/>
    <w:rsid w:val="00081B48"/>
    <w:rsid w:val="00084C6D"/>
    <w:rsid w:val="00085228"/>
    <w:rsid w:val="000859BB"/>
    <w:rsid w:val="0008687D"/>
    <w:rsid w:val="00086CA2"/>
    <w:rsid w:val="0008796C"/>
    <w:rsid w:val="000879DC"/>
    <w:rsid w:val="00090025"/>
    <w:rsid w:val="000903B3"/>
    <w:rsid w:val="00090B66"/>
    <w:rsid w:val="000913C8"/>
    <w:rsid w:val="00094665"/>
    <w:rsid w:val="00094778"/>
    <w:rsid w:val="0009478A"/>
    <w:rsid w:val="00094E7F"/>
    <w:rsid w:val="00097954"/>
    <w:rsid w:val="00097DF6"/>
    <w:rsid w:val="000A00DD"/>
    <w:rsid w:val="000A0D42"/>
    <w:rsid w:val="000A2555"/>
    <w:rsid w:val="000A274B"/>
    <w:rsid w:val="000A2C47"/>
    <w:rsid w:val="000A3745"/>
    <w:rsid w:val="000A3B30"/>
    <w:rsid w:val="000A70AB"/>
    <w:rsid w:val="000B0728"/>
    <w:rsid w:val="000B1F1E"/>
    <w:rsid w:val="000B2A66"/>
    <w:rsid w:val="000B4BF1"/>
    <w:rsid w:val="000B4C86"/>
    <w:rsid w:val="000B53C0"/>
    <w:rsid w:val="000B5588"/>
    <w:rsid w:val="000B58FD"/>
    <w:rsid w:val="000B6379"/>
    <w:rsid w:val="000B7B0F"/>
    <w:rsid w:val="000C266E"/>
    <w:rsid w:val="000C29E1"/>
    <w:rsid w:val="000C2D0E"/>
    <w:rsid w:val="000C2F84"/>
    <w:rsid w:val="000C36C0"/>
    <w:rsid w:val="000C45B3"/>
    <w:rsid w:val="000C507E"/>
    <w:rsid w:val="000C5E7F"/>
    <w:rsid w:val="000C7083"/>
    <w:rsid w:val="000C71A8"/>
    <w:rsid w:val="000C743D"/>
    <w:rsid w:val="000C7B4D"/>
    <w:rsid w:val="000D0B4B"/>
    <w:rsid w:val="000D2B8A"/>
    <w:rsid w:val="000D31C7"/>
    <w:rsid w:val="000D58A9"/>
    <w:rsid w:val="000D710D"/>
    <w:rsid w:val="000E0481"/>
    <w:rsid w:val="000E1264"/>
    <w:rsid w:val="000E157C"/>
    <w:rsid w:val="000E18D4"/>
    <w:rsid w:val="000E1A8B"/>
    <w:rsid w:val="000E1CBD"/>
    <w:rsid w:val="000E2149"/>
    <w:rsid w:val="000E2D27"/>
    <w:rsid w:val="000E3488"/>
    <w:rsid w:val="000E3767"/>
    <w:rsid w:val="000E441A"/>
    <w:rsid w:val="000E4CFD"/>
    <w:rsid w:val="000E5857"/>
    <w:rsid w:val="000E612E"/>
    <w:rsid w:val="000E6B24"/>
    <w:rsid w:val="000F029D"/>
    <w:rsid w:val="000F11F2"/>
    <w:rsid w:val="000F1CD9"/>
    <w:rsid w:val="000F3858"/>
    <w:rsid w:val="000F4E0E"/>
    <w:rsid w:val="000F5D05"/>
    <w:rsid w:val="001008C9"/>
    <w:rsid w:val="00101CE4"/>
    <w:rsid w:val="001023FA"/>
    <w:rsid w:val="00102B11"/>
    <w:rsid w:val="00102D4E"/>
    <w:rsid w:val="00103366"/>
    <w:rsid w:val="00106778"/>
    <w:rsid w:val="00106A4A"/>
    <w:rsid w:val="0010766D"/>
    <w:rsid w:val="001100A8"/>
    <w:rsid w:val="0011038F"/>
    <w:rsid w:val="001111E3"/>
    <w:rsid w:val="0011324E"/>
    <w:rsid w:val="00113DC5"/>
    <w:rsid w:val="00113DEB"/>
    <w:rsid w:val="00114B23"/>
    <w:rsid w:val="00116758"/>
    <w:rsid w:val="001175F3"/>
    <w:rsid w:val="00117ABD"/>
    <w:rsid w:val="0012026D"/>
    <w:rsid w:val="00122730"/>
    <w:rsid w:val="00122867"/>
    <w:rsid w:val="00122DCC"/>
    <w:rsid w:val="00123DE6"/>
    <w:rsid w:val="00123F70"/>
    <w:rsid w:val="001244C8"/>
    <w:rsid w:val="00124B03"/>
    <w:rsid w:val="001262E0"/>
    <w:rsid w:val="00126310"/>
    <w:rsid w:val="00126965"/>
    <w:rsid w:val="00126BE5"/>
    <w:rsid w:val="00127224"/>
    <w:rsid w:val="001308A1"/>
    <w:rsid w:val="0013151F"/>
    <w:rsid w:val="00131A8D"/>
    <w:rsid w:val="0013401D"/>
    <w:rsid w:val="00135ADD"/>
    <w:rsid w:val="00136685"/>
    <w:rsid w:val="00136D13"/>
    <w:rsid w:val="00136D74"/>
    <w:rsid w:val="0013779F"/>
    <w:rsid w:val="00137B11"/>
    <w:rsid w:val="00137BBB"/>
    <w:rsid w:val="00137D06"/>
    <w:rsid w:val="00140AB9"/>
    <w:rsid w:val="00140E2F"/>
    <w:rsid w:val="00141273"/>
    <w:rsid w:val="00141C9A"/>
    <w:rsid w:val="0014250A"/>
    <w:rsid w:val="0014287A"/>
    <w:rsid w:val="0014317D"/>
    <w:rsid w:val="0014427E"/>
    <w:rsid w:val="0014561A"/>
    <w:rsid w:val="001467B0"/>
    <w:rsid w:val="00146ADA"/>
    <w:rsid w:val="00146D56"/>
    <w:rsid w:val="0014751E"/>
    <w:rsid w:val="00150BC7"/>
    <w:rsid w:val="00151081"/>
    <w:rsid w:val="0015278A"/>
    <w:rsid w:val="00152BAC"/>
    <w:rsid w:val="00153DB4"/>
    <w:rsid w:val="0015521F"/>
    <w:rsid w:val="001553F2"/>
    <w:rsid w:val="00155638"/>
    <w:rsid w:val="001561AF"/>
    <w:rsid w:val="001562C5"/>
    <w:rsid w:val="001566BB"/>
    <w:rsid w:val="001568C8"/>
    <w:rsid w:val="001604CB"/>
    <w:rsid w:val="00160F40"/>
    <w:rsid w:val="0016111E"/>
    <w:rsid w:val="00164D3F"/>
    <w:rsid w:val="0016544D"/>
    <w:rsid w:val="001659DE"/>
    <w:rsid w:val="0016645D"/>
    <w:rsid w:val="001664E8"/>
    <w:rsid w:val="00166C44"/>
    <w:rsid w:val="00166D18"/>
    <w:rsid w:val="0017073F"/>
    <w:rsid w:val="00170E5B"/>
    <w:rsid w:val="001726FF"/>
    <w:rsid w:val="001729BA"/>
    <w:rsid w:val="0017306F"/>
    <w:rsid w:val="0017313A"/>
    <w:rsid w:val="00173592"/>
    <w:rsid w:val="0017368D"/>
    <w:rsid w:val="00173CAB"/>
    <w:rsid w:val="00174C21"/>
    <w:rsid w:val="00175195"/>
    <w:rsid w:val="00176FB7"/>
    <w:rsid w:val="00177590"/>
    <w:rsid w:val="00177ACC"/>
    <w:rsid w:val="00177BAE"/>
    <w:rsid w:val="00177E6C"/>
    <w:rsid w:val="0018012E"/>
    <w:rsid w:val="0018119F"/>
    <w:rsid w:val="0018403C"/>
    <w:rsid w:val="001849DA"/>
    <w:rsid w:val="0018539D"/>
    <w:rsid w:val="001869C8"/>
    <w:rsid w:val="00186E7D"/>
    <w:rsid w:val="00187CEA"/>
    <w:rsid w:val="00190F6E"/>
    <w:rsid w:val="0019199E"/>
    <w:rsid w:val="00191FE3"/>
    <w:rsid w:val="001941DC"/>
    <w:rsid w:val="00194275"/>
    <w:rsid w:val="001942F5"/>
    <w:rsid w:val="001958EC"/>
    <w:rsid w:val="00195A6C"/>
    <w:rsid w:val="0019632B"/>
    <w:rsid w:val="001A1785"/>
    <w:rsid w:val="001A1C31"/>
    <w:rsid w:val="001A1E66"/>
    <w:rsid w:val="001A2A32"/>
    <w:rsid w:val="001A2D42"/>
    <w:rsid w:val="001A525F"/>
    <w:rsid w:val="001A5471"/>
    <w:rsid w:val="001A5910"/>
    <w:rsid w:val="001A6D23"/>
    <w:rsid w:val="001B079E"/>
    <w:rsid w:val="001B0D78"/>
    <w:rsid w:val="001B1E54"/>
    <w:rsid w:val="001B320E"/>
    <w:rsid w:val="001B3326"/>
    <w:rsid w:val="001B362D"/>
    <w:rsid w:val="001B40CE"/>
    <w:rsid w:val="001B45EE"/>
    <w:rsid w:val="001B4804"/>
    <w:rsid w:val="001B4A7F"/>
    <w:rsid w:val="001B5656"/>
    <w:rsid w:val="001B5AAB"/>
    <w:rsid w:val="001B5B1F"/>
    <w:rsid w:val="001B62E1"/>
    <w:rsid w:val="001B784F"/>
    <w:rsid w:val="001C029B"/>
    <w:rsid w:val="001C0A7F"/>
    <w:rsid w:val="001C164E"/>
    <w:rsid w:val="001C1B5F"/>
    <w:rsid w:val="001C1D29"/>
    <w:rsid w:val="001C2791"/>
    <w:rsid w:val="001C2955"/>
    <w:rsid w:val="001C2B32"/>
    <w:rsid w:val="001C33A7"/>
    <w:rsid w:val="001C4351"/>
    <w:rsid w:val="001C45A6"/>
    <w:rsid w:val="001C62EA"/>
    <w:rsid w:val="001C7B14"/>
    <w:rsid w:val="001C7E1F"/>
    <w:rsid w:val="001D0D73"/>
    <w:rsid w:val="001D1E5E"/>
    <w:rsid w:val="001D266B"/>
    <w:rsid w:val="001D3447"/>
    <w:rsid w:val="001D421E"/>
    <w:rsid w:val="001D42E5"/>
    <w:rsid w:val="001D608D"/>
    <w:rsid w:val="001D6F21"/>
    <w:rsid w:val="001D7569"/>
    <w:rsid w:val="001D7CCD"/>
    <w:rsid w:val="001E10BA"/>
    <w:rsid w:val="001E1EAB"/>
    <w:rsid w:val="001E2BA2"/>
    <w:rsid w:val="001E3088"/>
    <w:rsid w:val="001E39A7"/>
    <w:rsid w:val="001E469E"/>
    <w:rsid w:val="001F049C"/>
    <w:rsid w:val="001F0AE3"/>
    <w:rsid w:val="001F0F14"/>
    <w:rsid w:val="001F230F"/>
    <w:rsid w:val="001F29FE"/>
    <w:rsid w:val="001F2CF4"/>
    <w:rsid w:val="001F3889"/>
    <w:rsid w:val="001F3EFD"/>
    <w:rsid w:val="001F5E0B"/>
    <w:rsid w:val="001F66D0"/>
    <w:rsid w:val="001F68F7"/>
    <w:rsid w:val="001F7359"/>
    <w:rsid w:val="0020005E"/>
    <w:rsid w:val="0020013F"/>
    <w:rsid w:val="0020046D"/>
    <w:rsid w:val="002011E3"/>
    <w:rsid w:val="002016FE"/>
    <w:rsid w:val="00201FD2"/>
    <w:rsid w:val="00202BC1"/>
    <w:rsid w:val="002040D4"/>
    <w:rsid w:val="002050A9"/>
    <w:rsid w:val="00205940"/>
    <w:rsid w:val="00206EC3"/>
    <w:rsid w:val="002073FF"/>
    <w:rsid w:val="00207BAB"/>
    <w:rsid w:val="00210029"/>
    <w:rsid w:val="00213D84"/>
    <w:rsid w:val="00213E07"/>
    <w:rsid w:val="00214DC7"/>
    <w:rsid w:val="00215A98"/>
    <w:rsid w:val="00217B42"/>
    <w:rsid w:val="00217D79"/>
    <w:rsid w:val="00217DEC"/>
    <w:rsid w:val="0022020A"/>
    <w:rsid w:val="00220639"/>
    <w:rsid w:val="0022099A"/>
    <w:rsid w:val="00220D44"/>
    <w:rsid w:val="00220E7F"/>
    <w:rsid w:val="002216F3"/>
    <w:rsid w:val="002228B2"/>
    <w:rsid w:val="00223E41"/>
    <w:rsid w:val="002240CC"/>
    <w:rsid w:val="00225276"/>
    <w:rsid w:val="00226A19"/>
    <w:rsid w:val="00226BA9"/>
    <w:rsid w:val="00226F56"/>
    <w:rsid w:val="002276D1"/>
    <w:rsid w:val="00227ABD"/>
    <w:rsid w:val="002301A7"/>
    <w:rsid w:val="002310C3"/>
    <w:rsid w:val="0023118F"/>
    <w:rsid w:val="00232929"/>
    <w:rsid w:val="00232BFD"/>
    <w:rsid w:val="002332EF"/>
    <w:rsid w:val="0023517D"/>
    <w:rsid w:val="00236A21"/>
    <w:rsid w:val="00236B16"/>
    <w:rsid w:val="00236E18"/>
    <w:rsid w:val="00237A56"/>
    <w:rsid w:val="00240679"/>
    <w:rsid w:val="00240EA6"/>
    <w:rsid w:val="00241DD8"/>
    <w:rsid w:val="00243BB9"/>
    <w:rsid w:val="00245F59"/>
    <w:rsid w:val="0024658E"/>
    <w:rsid w:val="00246BB1"/>
    <w:rsid w:val="00247271"/>
    <w:rsid w:val="00247501"/>
    <w:rsid w:val="00247EC3"/>
    <w:rsid w:val="0025042E"/>
    <w:rsid w:val="0025439F"/>
    <w:rsid w:val="00254F21"/>
    <w:rsid w:val="002601DA"/>
    <w:rsid w:val="00262D04"/>
    <w:rsid w:val="002639FD"/>
    <w:rsid w:val="00263A4A"/>
    <w:rsid w:val="00263E05"/>
    <w:rsid w:val="0026439E"/>
    <w:rsid w:val="00264FD6"/>
    <w:rsid w:val="0026576B"/>
    <w:rsid w:val="00265BAA"/>
    <w:rsid w:val="002663E0"/>
    <w:rsid w:val="00267102"/>
    <w:rsid w:val="00267166"/>
    <w:rsid w:val="0026723B"/>
    <w:rsid w:val="00267BC5"/>
    <w:rsid w:val="00270CC4"/>
    <w:rsid w:val="00271826"/>
    <w:rsid w:val="00271EAA"/>
    <w:rsid w:val="00275A01"/>
    <w:rsid w:val="0027635B"/>
    <w:rsid w:val="00276D91"/>
    <w:rsid w:val="002771B4"/>
    <w:rsid w:val="002776BA"/>
    <w:rsid w:val="00277BEE"/>
    <w:rsid w:val="0028036E"/>
    <w:rsid w:val="00280C23"/>
    <w:rsid w:val="00281204"/>
    <w:rsid w:val="00282A46"/>
    <w:rsid w:val="00282E89"/>
    <w:rsid w:val="00283437"/>
    <w:rsid w:val="00284580"/>
    <w:rsid w:val="002848B6"/>
    <w:rsid w:val="002859B0"/>
    <w:rsid w:val="002869F7"/>
    <w:rsid w:val="0029017A"/>
    <w:rsid w:val="0029030D"/>
    <w:rsid w:val="002907C2"/>
    <w:rsid w:val="00290E7F"/>
    <w:rsid w:val="002934F9"/>
    <w:rsid w:val="002951DD"/>
    <w:rsid w:val="002A0F19"/>
    <w:rsid w:val="002A1737"/>
    <w:rsid w:val="002A1FF9"/>
    <w:rsid w:val="002A2B3A"/>
    <w:rsid w:val="002A3BB4"/>
    <w:rsid w:val="002A434F"/>
    <w:rsid w:val="002A4812"/>
    <w:rsid w:val="002A4EEC"/>
    <w:rsid w:val="002A50A8"/>
    <w:rsid w:val="002A7993"/>
    <w:rsid w:val="002A7B5F"/>
    <w:rsid w:val="002A7B81"/>
    <w:rsid w:val="002B1320"/>
    <w:rsid w:val="002B1965"/>
    <w:rsid w:val="002B2451"/>
    <w:rsid w:val="002B3CB3"/>
    <w:rsid w:val="002B3DCF"/>
    <w:rsid w:val="002B68B4"/>
    <w:rsid w:val="002B6BAC"/>
    <w:rsid w:val="002B7E2D"/>
    <w:rsid w:val="002B7EDD"/>
    <w:rsid w:val="002C0B88"/>
    <w:rsid w:val="002C4ADA"/>
    <w:rsid w:val="002C4E9A"/>
    <w:rsid w:val="002C5110"/>
    <w:rsid w:val="002C543C"/>
    <w:rsid w:val="002C5D8D"/>
    <w:rsid w:val="002C78CC"/>
    <w:rsid w:val="002C7983"/>
    <w:rsid w:val="002C79EE"/>
    <w:rsid w:val="002C7DEE"/>
    <w:rsid w:val="002D1FF4"/>
    <w:rsid w:val="002D2B32"/>
    <w:rsid w:val="002D2F0E"/>
    <w:rsid w:val="002D3100"/>
    <w:rsid w:val="002D3266"/>
    <w:rsid w:val="002D46DB"/>
    <w:rsid w:val="002D4829"/>
    <w:rsid w:val="002D4F94"/>
    <w:rsid w:val="002D6505"/>
    <w:rsid w:val="002D66CE"/>
    <w:rsid w:val="002D673C"/>
    <w:rsid w:val="002D7AFC"/>
    <w:rsid w:val="002E10D0"/>
    <w:rsid w:val="002E25C0"/>
    <w:rsid w:val="002E26AE"/>
    <w:rsid w:val="002E2971"/>
    <w:rsid w:val="002E2B91"/>
    <w:rsid w:val="002E2D97"/>
    <w:rsid w:val="002E37BD"/>
    <w:rsid w:val="002E5E37"/>
    <w:rsid w:val="002E75CE"/>
    <w:rsid w:val="002F0903"/>
    <w:rsid w:val="002F1B7A"/>
    <w:rsid w:val="002F1ECC"/>
    <w:rsid w:val="002F1EFC"/>
    <w:rsid w:val="002F6ECC"/>
    <w:rsid w:val="002F6F3F"/>
    <w:rsid w:val="002F70E2"/>
    <w:rsid w:val="002F70EA"/>
    <w:rsid w:val="002F7A28"/>
    <w:rsid w:val="0030018E"/>
    <w:rsid w:val="003041D2"/>
    <w:rsid w:val="003069E3"/>
    <w:rsid w:val="00307FC6"/>
    <w:rsid w:val="0031044F"/>
    <w:rsid w:val="003110E1"/>
    <w:rsid w:val="00311288"/>
    <w:rsid w:val="00311678"/>
    <w:rsid w:val="00311715"/>
    <w:rsid w:val="00311D1B"/>
    <w:rsid w:val="003129B2"/>
    <w:rsid w:val="003141E9"/>
    <w:rsid w:val="00314424"/>
    <w:rsid w:val="003146A9"/>
    <w:rsid w:val="00314D44"/>
    <w:rsid w:val="00315962"/>
    <w:rsid w:val="00315C80"/>
    <w:rsid w:val="00317ADB"/>
    <w:rsid w:val="003208D0"/>
    <w:rsid w:val="003222A1"/>
    <w:rsid w:val="00322DB8"/>
    <w:rsid w:val="003235D2"/>
    <w:rsid w:val="00323F50"/>
    <w:rsid w:val="003240AC"/>
    <w:rsid w:val="0032446F"/>
    <w:rsid w:val="00326246"/>
    <w:rsid w:val="00326685"/>
    <w:rsid w:val="003269ED"/>
    <w:rsid w:val="0033058A"/>
    <w:rsid w:val="00330A0C"/>
    <w:rsid w:val="00330A1E"/>
    <w:rsid w:val="00331050"/>
    <w:rsid w:val="003315F8"/>
    <w:rsid w:val="00331DB0"/>
    <w:rsid w:val="00333333"/>
    <w:rsid w:val="003339A4"/>
    <w:rsid w:val="00334520"/>
    <w:rsid w:val="00335FD1"/>
    <w:rsid w:val="003360A5"/>
    <w:rsid w:val="00336F57"/>
    <w:rsid w:val="003372D6"/>
    <w:rsid w:val="0033731F"/>
    <w:rsid w:val="00341434"/>
    <w:rsid w:val="00341E6D"/>
    <w:rsid w:val="00342953"/>
    <w:rsid w:val="00342C0F"/>
    <w:rsid w:val="00343793"/>
    <w:rsid w:val="00343846"/>
    <w:rsid w:val="00344F7C"/>
    <w:rsid w:val="00345113"/>
    <w:rsid w:val="003451B6"/>
    <w:rsid w:val="00345321"/>
    <w:rsid w:val="00345360"/>
    <w:rsid w:val="00350932"/>
    <w:rsid w:val="003521C1"/>
    <w:rsid w:val="00353098"/>
    <w:rsid w:val="00355528"/>
    <w:rsid w:val="00356668"/>
    <w:rsid w:val="003570E0"/>
    <w:rsid w:val="00357398"/>
    <w:rsid w:val="0035749E"/>
    <w:rsid w:val="00357524"/>
    <w:rsid w:val="00362745"/>
    <w:rsid w:val="00362CC4"/>
    <w:rsid w:val="003636A2"/>
    <w:rsid w:val="00363740"/>
    <w:rsid w:val="003645D2"/>
    <w:rsid w:val="0036548A"/>
    <w:rsid w:val="00365FF4"/>
    <w:rsid w:val="0036742E"/>
    <w:rsid w:val="0037008E"/>
    <w:rsid w:val="0037107E"/>
    <w:rsid w:val="003710AF"/>
    <w:rsid w:val="00371152"/>
    <w:rsid w:val="0037455E"/>
    <w:rsid w:val="00374D7C"/>
    <w:rsid w:val="003759A8"/>
    <w:rsid w:val="00375A37"/>
    <w:rsid w:val="00376A89"/>
    <w:rsid w:val="00376BBB"/>
    <w:rsid w:val="00377EEC"/>
    <w:rsid w:val="003802F0"/>
    <w:rsid w:val="0038069C"/>
    <w:rsid w:val="00382396"/>
    <w:rsid w:val="0038300E"/>
    <w:rsid w:val="003838CB"/>
    <w:rsid w:val="003843D0"/>
    <w:rsid w:val="00384770"/>
    <w:rsid w:val="00385541"/>
    <w:rsid w:val="00385DDC"/>
    <w:rsid w:val="003860E8"/>
    <w:rsid w:val="00386B0E"/>
    <w:rsid w:val="00392105"/>
    <w:rsid w:val="00392248"/>
    <w:rsid w:val="003923BB"/>
    <w:rsid w:val="003924CE"/>
    <w:rsid w:val="00392EA6"/>
    <w:rsid w:val="0039319D"/>
    <w:rsid w:val="003931A2"/>
    <w:rsid w:val="00396037"/>
    <w:rsid w:val="00397855"/>
    <w:rsid w:val="00397B8E"/>
    <w:rsid w:val="003A0093"/>
    <w:rsid w:val="003A10EE"/>
    <w:rsid w:val="003A1527"/>
    <w:rsid w:val="003A1CE2"/>
    <w:rsid w:val="003A1E39"/>
    <w:rsid w:val="003A296A"/>
    <w:rsid w:val="003A345F"/>
    <w:rsid w:val="003A3E4D"/>
    <w:rsid w:val="003A495A"/>
    <w:rsid w:val="003A49B6"/>
    <w:rsid w:val="003A51AC"/>
    <w:rsid w:val="003A5525"/>
    <w:rsid w:val="003A6782"/>
    <w:rsid w:val="003A6A22"/>
    <w:rsid w:val="003A6C13"/>
    <w:rsid w:val="003A7565"/>
    <w:rsid w:val="003B0C84"/>
    <w:rsid w:val="003B1D72"/>
    <w:rsid w:val="003B225E"/>
    <w:rsid w:val="003B23D5"/>
    <w:rsid w:val="003B25AF"/>
    <w:rsid w:val="003B2C8D"/>
    <w:rsid w:val="003B2E4D"/>
    <w:rsid w:val="003B34F8"/>
    <w:rsid w:val="003B38ED"/>
    <w:rsid w:val="003B45C4"/>
    <w:rsid w:val="003B4654"/>
    <w:rsid w:val="003B5A96"/>
    <w:rsid w:val="003B61A3"/>
    <w:rsid w:val="003B65E8"/>
    <w:rsid w:val="003C0F33"/>
    <w:rsid w:val="003C2320"/>
    <w:rsid w:val="003C2562"/>
    <w:rsid w:val="003C304D"/>
    <w:rsid w:val="003C352F"/>
    <w:rsid w:val="003C370B"/>
    <w:rsid w:val="003C4195"/>
    <w:rsid w:val="003C7275"/>
    <w:rsid w:val="003C72E1"/>
    <w:rsid w:val="003D02CC"/>
    <w:rsid w:val="003D04B1"/>
    <w:rsid w:val="003D152D"/>
    <w:rsid w:val="003D19D6"/>
    <w:rsid w:val="003D1B8D"/>
    <w:rsid w:val="003D23A5"/>
    <w:rsid w:val="003D3B53"/>
    <w:rsid w:val="003D3FD1"/>
    <w:rsid w:val="003D4027"/>
    <w:rsid w:val="003D4453"/>
    <w:rsid w:val="003D47DA"/>
    <w:rsid w:val="003D4A49"/>
    <w:rsid w:val="003D539E"/>
    <w:rsid w:val="003D5BE5"/>
    <w:rsid w:val="003D662C"/>
    <w:rsid w:val="003E101D"/>
    <w:rsid w:val="003E11CC"/>
    <w:rsid w:val="003E1EEB"/>
    <w:rsid w:val="003E3DA2"/>
    <w:rsid w:val="003E4D01"/>
    <w:rsid w:val="003E5543"/>
    <w:rsid w:val="003F011B"/>
    <w:rsid w:val="003F0C54"/>
    <w:rsid w:val="003F1B95"/>
    <w:rsid w:val="003F25D0"/>
    <w:rsid w:val="003F278A"/>
    <w:rsid w:val="003F2ADC"/>
    <w:rsid w:val="003F4458"/>
    <w:rsid w:val="003F53DB"/>
    <w:rsid w:val="003F55E0"/>
    <w:rsid w:val="003F5B05"/>
    <w:rsid w:val="003F6215"/>
    <w:rsid w:val="003F6518"/>
    <w:rsid w:val="003F6D0F"/>
    <w:rsid w:val="003F740F"/>
    <w:rsid w:val="003F76B9"/>
    <w:rsid w:val="00400DA7"/>
    <w:rsid w:val="0040141E"/>
    <w:rsid w:val="0040240E"/>
    <w:rsid w:val="00402EE8"/>
    <w:rsid w:val="0040423C"/>
    <w:rsid w:val="00404533"/>
    <w:rsid w:val="004045C2"/>
    <w:rsid w:val="00405329"/>
    <w:rsid w:val="0040582E"/>
    <w:rsid w:val="00406298"/>
    <w:rsid w:val="004065AE"/>
    <w:rsid w:val="00406FCF"/>
    <w:rsid w:val="00407D35"/>
    <w:rsid w:val="00411D32"/>
    <w:rsid w:val="00412505"/>
    <w:rsid w:val="00412924"/>
    <w:rsid w:val="00413F46"/>
    <w:rsid w:val="0041400F"/>
    <w:rsid w:val="00414FE1"/>
    <w:rsid w:val="00416212"/>
    <w:rsid w:val="00417027"/>
    <w:rsid w:val="004208E7"/>
    <w:rsid w:val="00421D37"/>
    <w:rsid w:val="00422F3B"/>
    <w:rsid w:val="00424CA0"/>
    <w:rsid w:val="0042513E"/>
    <w:rsid w:val="00425D81"/>
    <w:rsid w:val="00425E13"/>
    <w:rsid w:val="00426121"/>
    <w:rsid w:val="00431EBE"/>
    <w:rsid w:val="00431F60"/>
    <w:rsid w:val="00432CD2"/>
    <w:rsid w:val="00433CF8"/>
    <w:rsid w:val="0043479B"/>
    <w:rsid w:val="00434B93"/>
    <w:rsid w:val="004354D2"/>
    <w:rsid w:val="0043676E"/>
    <w:rsid w:val="00436B42"/>
    <w:rsid w:val="00437593"/>
    <w:rsid w:val="004376D5"/>
    <w:rsid w:val="004377C6"/>
    <w:rsid w:val="00441AD5"/>
    <w:rsid w:val="0044269B"/>
    <w:rsid w:val="00442891"/>
    <w:rsid w:val="00445458"/>
    <w:rsid w:val="00445650"/>
    <w:rsid w:val="00446416"/>
    <w:rsid w:val="00447120"/>
    <w:rsid w:val="0044719D"/>
    <w:rsid w:val="004474EA"/>
    <w:rsid w:val="00447A96"/>
    <w:rsid w:val="00450C3C"/>
    <w:rsid w:val="00452D95"/>
    <w:rsid w:val="0045358E"/>
    <w:rsid w:val="004544D0"/>
    <w:rsid w:val="00454916"/>
    <w:rsid w:val="00454A4E"/>
    <w:rsid w:val="00455871"/>
    <w:rsid w:val="00455D43"/>
    <w:rsid w:val="00455D7A"/>
    <w:rsid w:val="00456B87"/>
    <w:rsid w:val="00457728"/>
    <w:rsid w:val="00460486"/>
    <w:rsid w:val="004618FF"/>
    <w:rsid w:val="00462715"/>
    <w:rsid w:val="00462798"/>
    <w:rsid w:val="00462AF7"/>
    <w:rsid w:val="004633DE"/>
    <w:rsid w:val="0046498E"/>
    <w:rsid w:val="004661D1"/>
    <w:rsid w:val="0046643D"/>
    <w:rsid w:val="00467432"/>
    <w:rsid w:val="00470158"/>
    <w:rsid w:val="0047194C"/>
    <w:rsid w:val="00471D65"/>
    <w:rsid w:val="00473EDC"/>
    <w:rsid w:val="00476814"/>
    <w:rsid w:val="00476CE7"/>
    <w:rsid w:val="00477BD8"/>
    <w:rsid w:val="004816F7"/>
    <w:rsid w:val="00481EFB"/>
    <w:rsid w:val="00482CB8"/>
    <w:rsid w:val="0048325D"/>
    <w:rsid w:val="00483B12"/>
    <w:rsid w:val="00483C09"/>
    <w:rsid w:val="00483DB9"/>
    <w:rsid w:val="00484164"/>
    <w:rsid w:val="004859BD"/>
    <w:rsid w:val="00486085"/>
    <w:rsid w:val="00490E7A"/>
    <w:rsid w:val="00491A40"/>
    <w:rsid w:val="00494DC2"/>
    <w:rsid w:val="004955FF"/>
    <w:rsid w:val="00495F9F"/>
    <w:rsid w:val="004A1308"/>
    <w:rsid w:val="004A50FB"/>
    <w:rsid w:val="004A571B"/>
    <w:rsid w:val="004A5787"/>
    <w:rsid w:val="004A5B54"/>
    <w:rsid w:val="004A7027"/>
    <w:rsid w:val="004A7E7A"/>
    <w:rsid w:val="004B05FE"/>
    <w:rsid w:val="004B0D94"/>
    <w:rsid w:val="004B1137"/>
    <w:rsid w:val="004B174D"/>
    <w:rsid w:val="004B35D5"/>
    <w:rsid w:val="004B38ED"/>
    <w:rsid w:val="004B522D"/>
    <w:rsid w:val="004B559D"/>
    <w:rsid w:val="004B59ED"/>
    <w:rsid w:val="004B5C58"/>
    <w:rsid w:val="004C0646"/>
    <w:rsid w:val="004C1BFF"/>
    <w:rsid w:val="004C469C"/>
    <w:rsid w:val="004C5B81"/>
    <w:rsid w:val="004C5BF3"/>
    <w:rsid w:val="004C64BA"/>
    <w:rsid w:val="004C66D0"/>
    <w:rsid w:val="004C7480"/>
    <w:rsid w:val="004C76F9"/>
    <w:rsid w:val="004D019B"/>
    <w:rsid w:val="004D01A0"/>
    <w:rsid w:val="004D067B"/>
    <w:rsid w:val="004D0B55"/>
    <w:rsid w:val="004D11BD"/>
    <w:rsid w:val="004D28E3"/>
    <w:rsid w:val="004D2C17"/>
    <w:rsid w:val="004D40B9"/>
    <w:rsid w:val="004D4AC4"/>
    <w:rsid w:val="004D6976"/>
    <w:rsid w:val="004D6A0B"/>
    <w:rsid w:val="004D6AE1"/>
    <w:rsid w:val="004D6D3E"/>
    <w:rsid w:val="004E016B"/>
    <w:rsid w:val="004E15DB"/>
    <w:rsid w:val="004E1905"/>
    <w:rsid w:val="004E302C"/>
    <w:rsid w:val="004E3230"/>
    <w:rsid w:val="004E3344"/>
    <w:rsid w:val="004E395B"/>
    <w:rsid w:val="004E3D89"/>
    <w:rsid w:val="004E416F"/>
    <w:rsid w:val="004E4B1B"/>
    <w:rsid w:val="004E4CD5"/>
    <w:rsid w:val="004E4E46"/>
    <w:rsid w:val="004E533F"/>
    <w:rsid w:val="004F0D9A"/>
    <w:rsid w:val="004F1ACB"/>
    <w:rsid w:val="004F20D0"/>
    <w:rsid w:val="004F2B6A"/>
    <w:rsid w:val="004F525B"/>
    <w:rsid w:val="004F55B7"/>
    <w:rsid w:val="004F5C7D"/>
    <w:rsid w:val="004F6078"/>
    <w:rsid w:val="004F79D4"/>
    <w:rsid w:val="004F7F95"/>
    <w:rsid w:val="0050226B"/>
    <w:rsid w:val="005028A1"/>
    <w:rsid w:val="00503896"/>
    <w:rsid w:val="00503B07"/>
    <w:rsid w:val="005048B7"/>
    <w:rsid w:val="00504AA0"/>
    <w:rsid w:val="0050732E"/>
    <w:rsid w:val="005073E3"/>
    <w:rsid w:val="005074D2"/>
    <w:rsid w:val="00507F30"/>
    <w:rsid w:val="00510483"/>
    <w:rsid w:val="00510927"/>
    <w:rsid w:val="005118F2"/>
    <w:rsid w:val="00512828"/>
    <w:rsid w:val="005133B1"/>
    <w:rsid w:val="00513F72"/>
    <w:rsid w:val="005144E6"/>
    <w:rsid w:val="005146B1"/>
    <w:rsid w:val="00514FB5"/>
    <w:rsid w:val="005151CF"/>
    <w:rsid w:val="00515318"/>
    <w:rsid w:val="00515DB7"/>
    <w:rsid w:val="005160F8"/>
    <w:rsid w:val="005162A2"/>
    <w:rsid w:val="005168DC"/>
    <w:rsid w:val="00517357"/>
    <w:rsid w:val="00521424"/>
    <w:rsid w:val="00523526"/>
    <w:rsid w:val="00523665"/>
    <w:rsid w:val="00524598"/>
    <w:rsid w:val="00524892"/>
    <w:rsid w:val="00524A01"/>
    <w:rsid w:val="00525CD5"/>
    <w:rsid w:val="00527A54"/>
    <w:rsid w:val="00530637"/>
    <w:rsid w:val="00530885"/>
    <w:rsid w:val="00530F77"/>
    <w:rsid w:val="005312B2"/>
    <w:rsid w:val="005313FE"/>
    <w:rsid w:val="005320A6"/>
    <w:rsid w:val="005331A7"/>
    <w:rsid w:val="00533CD1"/>
    <w:rsid w:val="00535586"/>
    <w:rsid w:val="00535A9A"/>
    <w:rsid w:val="005376E1"/>
    <w:rsid w:val="005400EF"/>
    <w:rsid w:val="005405B5"/>
    <w:rsid w:val="00541B65"/>
    <w:rsid w:val="00542973"/>
    <w:rsid w:val="005431A9"/>
    <w:rsid w:val="00544301"/>
    <w:rsid w:val="00545D7E"/>
    <w:rsid w:val="005460CC"/>
    <w:rsid w:val="005466D1"/>
    <w:rsid w:val="00547127"/>
    <w:rsid w:val="00547B46"/>
    <w:rsid w:val="00547D68"/>
    <w:rsid w:val="005508EB"/>
    <w:rsid w:val="0055260E"/>
    <w:rsid w:val="00553C7A"/>
    <w:rsid w:val="00553E0F"/>
    <w:rsid w:val="00554015"/>
    <w:rsid w:val="00554B24"/>
    <w:rsid w:val="005568A5"/>
    <w:rsid w:val="0055767A"/>
    <w:rsid w:val="005604C5"/>
    <w:rsid w:val="0056140D"/>
    <w:rsid w:val="00562030"/>
    <w:rsid w:val="00562047"/>
    <w:rsid w:val="00562F27"/>
    <w:rsid w:val="00563158"/>
    <w:rsid w:val="00565CBE"/>
    <w:rsid w:val="00566D15"/>
    <w:rsid w:val="0056733A"/>
    <w:rsid w:val="00567655"/>
    <w:rsid w:val="00567940"/>
    <w:rsid w:val="00567F92"/>
    <w:rsid w:val="005709D5"/>
    <w:rsid w:val="00570A4F"/>
    <w:rsid w:val="00570FF4"/>
    <w:rsid w:val="00571143"/>
    <w:rsid w:val="005716B9"/>
    <w:rsid w:val="005724D0"/>
    <w:rsid w:val="00572EE6"/>
    <w:rsid w:val="00573261"/>
    <w:rsid w:val="0057388F"/>
    <w:rsid w:val="00573C80"/>
    <w:rsid w:val="00573DBE"/>
    <w:rsid w:val="00574B79"/>
    <w:rsid w:val="00574D13"/>
    <w:rsid w:val="00575188"/>
    <w:rsid w:val="00576081"/>
    <w:rsid w:val="0057798E"/>
    <w:rsid w:val="00580B69"/>
    <w:rsid w:val="00580E9C"/>
    <w:rsid w:val="00581101"/>
    <w:rsid w:val="00581A34"/>
    <w:rsid w:val="00581C23"/>
    <w:rsid w:val="005829EC"/>
    <w:rsid w:val="0058356D"/>
    <w:rsid w:val="005857C1"/>
    <w:rsid w:val="00585ADC"/>
    <w:rsid w:val="00586A57"/>
    <w:rsid w:val="005900D1"/>
    <w:rsid w:val="00590428"/>
    <w:rsid w:val="0059141B"/>
    <w:rsid w:val="00591BB4"/>
    <w:rsid w:val="005922FB"/>
    <w:rsid w:val="005925A6"/>
    <w:rsid w:val="00592CCD"/>
    <w:rsid w:val="00593360"/>
    <w:rsid w:val="00593529"/>
    <w:rsid w:val="00593846"/>
    <w:rsid w:val="00594634"/>
    <w:rsid w:val="005946B8"/>
    <w:rsid w:val="00594960"/>
    <w:rsid w:val="00595205"/>
    <w:rsid w:val="0059593A"/>
    <w:rsid w:val="00595B02"/>
    <w:rsid w:val="00597293"/>
    <w:rsid w:val="005A0356"/>
    <w:rsid w:val="005A08FD"/>
    <w:rsid w:val="005A0C38"/>
    <w:rsid w:val="005A106C"/>
    <w:rsid w:val="005A48BD"/>
    <w:rsid w:val="005A4E40"/>
    <w:rsid w:val="005A6AEB"/>
    <w:rsid w:val="005A7879"/>
    <w:rsid w:val="005B061A"/>
    <w:rsid w:val="005B0D1A"/>
    <w:rsid w:val="005B0F48"/>
    <w:rsid w:val="005B15C5"/>
    <w:rsid w:val="005B186F"/>
    <w:rsid w:val="005B371B"/>
    <w:rsid w:val="005B4830"/>
    <w:rsid w:val="005B4DA1"/>
    <w:rsid w:val="005B4DDC"/>
    <w:rsid w:val="005B5F32"/>
    <w:rsid w:val="005B6008"/>
    <w:rsid w:val="005B761B"/>
    <w:rsid w:val="005B778F"/>
    <w:rsid w:val="005C04C3"/>
    <w:rsid w:val="005C0D28"/>
    <w:rsid w:val="005C1079"/>
    <w:rsid w:val="005C24B4"/>
    <w:rsid w:val="005C274C"/>
    <w:rsid w:val="005C299E"/>
    <w:rsid w:val="005C30FC"/>
    <w:rsid w:val="005C35A8"/>
    <w:rsid w:val="005C3624"/>
    <w:rsid w:val="005C3884"/>
    <w:rsid w:val="005C534A"/>
    <w:rsid w:val="005C5FEF"/>
    <w:rsid w:val="005C60AF"/>
    <w:rsid w:val="005C68C1"/>
    <w:rsid w:val="005C754C"/>
    <w:rsid w:val="005C7C3A"/>
    <w:rsid w:val="005D047C"/>
    <w:rsid w:val="005D1D7F"/>
    <w:rsid w:val="005D305A"/>
    <w:rsid w:val="005D361A"/>
    <w:rsid w:val="005D3865"/>
    <w:rsid w:val="005D4FFD"/>
    <w:rsid w:val="005D60F1"/>
    <w:rsid w:val="005D64EB"/>
    <w:rsid w:val="005E08D1"/>
    <w:rsid w:val="005E17F2"/>
    <w:rsid w:val="005E1B03"/>
    <w:rsid w:val="005E245A"/>
    <w:rsid w:val="005E2EDA"/>
    <w:rsid w:val="005E3AA9"/>
    <w:rsid w:val="005E474E"/>
    <w:rsid w:val="005E5E0F"/>
    <w:rsid w:val="005E6086"/>
    <w:rsid w:val="005E6253"/>
    <w:rsid w:val="005E67DA"/>
    <w:rsid w:val="005E685F"/>
    <w:rsid w:val="005E7025"/>
    <w:rsid w:val="005E7499"/>
    <w:rsid w:val="005F0F39"/>
    <w:rsid w:val="005F12B9"/>
    <w:rsid w:val="005F17E3"/>
    <w:rsid w:val="005F2A56"/>
    <w:rsid w:val="005F3406"/>
    <w:rsid w:val="005F343C"/>
    <w:rsid w:val="005F4723"/>
    <w:rsid w:val="005F5400"/>
    <w:rsid w:val="005F5ADC"/>
    <w:rsid w:val="005F61F5"/>
    <w:rsid w:val="005F627C"/>
    <w:rsid w:val="005F69F2"/>
    <w:rsid w:val="005F7920"/>
    <w:rsid w:val="00600679"/>
    <w:rsid w:val="00600CEB"/>
    <w:rsid w:val="00602741"/>
    <w:rsid w:val="00606862"/>
    <w:rsid w:val="00606D0F"/>
    <w:rsid w:val="006077E9"/>
    <w:rsid w:val="00607F3A"/>
    <w:rsid w:val="00610707"/>
    <w:rsid w:val="006110D7"/>
    <w:rsid w:val="0061124A"/>
    <w:rsid w:val="00611A88"/>
    <w:rsid w:val="006125F5"/>
    <w:rsid w:val="00612F9B"/>
    <w:rsid w:val="00613367"/>
    <w:rsid w:val="00613B42"/>
    <w:rsid w:val="00613BCE"/>
    <w:rsid w:val="00613FAE"/>
    <w:rsid w:val="00614215"/>
    <w:rsid w:val="0061695B"/>
    <w:rsid w:val="00616B99"/>
    <w:rsid w:val="00616DDD"/>
    <w:rsid w:val="00621428"/>
    <w:rsid w:val="00621554"/>
    <w:rsid w:val="006259B9"/>
    <w:rsid w:val="00626B4C"/>
    <w:rsid w:val="00631179"/>
    <w:rsid w:val="0063190A"/>
    <w:rsid w:val="00631D53"/>
    <w:rsid w:val="00632A74"/>
    <w:rsid w:val="0063322B"/>
    <w:rsid w:val="0063469C"/>
    <w:rsid w:val="00636277"/>
    <w:rsid w:val="006372D4"/>
    <w:rsid w:val="0063734D"/>
    <w:rsid w:val="00637545"/>
    <w:rsid w:val="006418F7"/>
    <w:rsid w:val="0064286E"/>
    <w:rsid w:val="00644D4A"/>
    <w:rsid w:val="00644F26"/>
    <w:rsid w:val="00645726"/>
    <w:rsid w:val="006461EA"/>
    <w:rsid w:val="00647B4F"/>
    <w:rsid w:val="00650A54"/>
    <w:rsid w:val="00651040"/>
    <w:rsid w:val="006515A3"/>
    <w:rsid w:val="0065174B"/>
    <w:rsid w:val="006531C2"/>
    <w:rsid w:val="006541F6"/>
    <w:rsid w:val="00655406"/>
    <w:rsid w:val="006571BC"/>
    <w:rsid w:val="006574DF"/>
    <w:rsid w:val="00657BD5"/>
    <w:rsid w:val="00657D47"/>
    <w:rsid w:val="006621BE"/>
    <w:rsid w:val="006626A3"/>
    <w:rsid w:val="0066281E"/>
    <w:rsid w:val="00662875"/>
    <w:rsid w:val="006633C3"/>
    <w:rsid w:val="0066416A"/>
    <w:rsid w:val="00665D93"/>
    <w:rsid w:val="00666A3C"/>
    <w:rsid w:val="006675AB"/>
    <w:rsid w:val="0066799A"/>
    <w:rsid w:val="00670319"/>
    <w:rsid w:val="006703CE"/>
    <w:rsid w:val="00671122"/>
    <w:rsid w:val="0067115E"/>
    <w:rsid w:val="00671AAC"/>
    <w:rsid w:val="006733D0"/>
    <w:rsid w:val="00673651"/>
    <w:rsid w:val="006738CA"/>
    <w:rsid w:val="00674699"/>
    <w:rsid w:val="006773AC"/>
    <w:rsid w:val="006805CF"/>
    <w:rsid w:val="006822FB"/>
    <w:rsid w:val="00682B8C"/>
    <w:rsid w:val="00683465"/>
    <w:rsid w:val="0068348C"/>
    <w:rsid w:val="0068570B"/>
    <w:rsid w:val="006871BE"/>
    <w:rsid w:val="00687565"/>
    <w:rsid w:val="00687A07"/>
    <w:rsid w:val="00687D3E"/>
    <w:rsid w:val="0069188B"/>
    <w:rsid w:val="00691A36"/>
    <w:rsid w:val="00691F0F"/>
    <w:rsid w:val="00693088"/>
    <w:rsid w:val="00693483"/>
    <w:rsid w:val="006943E2"/>
    <w:rsid w:val="0069458D"/>
    <w:rsid w:val="00694DFD"/>
    <w:rsid w:val="006961BD"/>
    <w:rsid w:val="006966D4"/>
    <w:rsid w:val="00697A3C"/>
    <w:rsid w:val="006A2625"/>
    <w:rsid w:val="006A347B"/>
    <w:rsid w:val="006A3713"/>
    <w:rsid w:val="006A384F"/>
    <w:rsid w:val="006A3E4A"/>
    <w:rsid w:val="006A44E7"/>
    <w:rsid w:val="006A6B27"/>
    <w:rsid w:val="006B006E"/>
    <w:rsid w:val="006B023C"/>
    <w:rsid w:val="006B141B"/>
    <w:rsid w:val="006B1D4E"/>
    <w:rsid w:val="006B25FF"/>
    <w:rsid w:val="006B2763"/>
    <w:rsid w:val="006B289A"/>
    <w:rsid w:val="006B299D"/>
    <w:rsid w:val="006B3895"/>
    <w:rsid w:val="006B3E00"/>
    <w:rsid w:val="006B450A"/>
    <w:rsid w:val="006B4FBD"/>
    <w:rsid w:val="006B56AD"/>
    <w:rsid w:val="006B5E59"/>
    <w:rsid w:val="006B661B"/>
    <w:rsid w:val="006B6D05"/>
    <w:rsid w:val="006C284E"/>
    <w:rsid w:val="006C2950"/>
    <w:rsid w:val="006C32A8"/>
    <w:rsid w:val="006C36E8"/>
    <w:rsid w:val="006C3AF5"/>
    <w:rsid w:val="006C404E"/>
    <w:rsid w:val="006C4D2C"/>
    <w:rsid w:val="006C594C"/>
    <w:rsid w:val="006C61FC"/>
    <w:rsid w:val="006C6D04"/>
    <w:rsid w:val="006D0D22"/>
    <w:rsid w:val="006D36C7"/>
    <w:rsid w:val="006D36D8"/>
    <w:rsid w:val="006D4164"/>
    <w:rsid w:val="006D57B0"/>
    <w:rsid w:val="006D594F"/>
    <w:rsid w:val="006D6233"/>
    <w:rsid w:val="006D691D"/>
    <w:rsid w:val="006E004D"/>
    <w:rsid w:val="006E0E93"/>
    <w:rsid w:val="006E1A3A"/>
    <w:rsid w:val="006E31EA"/>
    <w:rsid w:val="006E3753"/>
    <w:rsid w:val="006E4514"/>
    <w:rsid w:val="006E56DF"/>
    <w:rsid w:val="006E6464"/>
    <w:rsid w:val="006E6BBD"/>
    <w:rsid w:val="006F07DE"/>
    <w:rsid w:val="006F1F70"/>
    <w:rsid w:val="006F27F8"/>
    <w:rsid w:val="006F43C2"/>
    <w:rsid w:val="006F58AE"/>
    <w:rsid w:val="006F5FAC"/>
    <w:rsid w:val="006F6677"/>
    <w:rsid w:val="006F7FD6"/>
    <w:rsid w:val="007006D8"/>
    <w:rsid w:val="00700BD9"/>
    <w:rsid w:val="00700D67"/>
    <w:rsid w:val="007010B7"/>
    <w:rsid w:val="007020A4"/>
    <w:rsid w:val="00702651"/>
    <w:rsid w:val="00702880"/>
    <w:rsid w:val="007037EC"/>
    <w:rsid w:val="00704166"/>
    <w:rsid w:val="0070437A"/>
    <w:rsid w:val="00706EFD"/>
    <w:rsid w:val="00706F60"/>
    <w:rsid w:val="0070740A"/>
    <w:rsid w:val="00707DD1"/>
    <w:rsid w:val="007105AD"/>
    <w:rsid w:val="00710B34"/>
    <w:rsid w:val="00712239"/>
    <w:rsid w:val="00712E6B"/>
    <w:rsid w:val="00713A88"/>
    <w:rsid w:val="00713B98"/>
    <w:rsid w:val="0071568B"/>
    <w:rsid w:val="007161C8"/>
    <w:rsid w:val="0072036A"/>
    <w:rsid w:val="007205EA"/>
    <w:rsid w:val="0072084A"/>
    <w:rsid w:val="00720A03"/>
    <w:rsid w:val="00721110"/>
    <w:rsid w:val="00722625"/>
    <w:rsid w:val="0072294D"/>
    <w:rsid w:val="0072389F"/>
    <w:rsid w:val="00723BC0"/>
    <w:rsid w:val="00725240"/>
    <w:rsid w:val="007268F2"/>
    <w:rsid w:val="00726B75"/>
    <w:rsid w:val="00726E94"/>
    <w:rsid w:val="0072705C"/>
    <w:rsid w:val="00727CC3"/>
    <w:rsid w:val="00727FC0"/>
    <w:rsid w:val="00730BAE"/>
    <w:rsid w:val="0073144A"/>
    <w:rsid w:val="00731683"/>
    <w:rsid w:val="00734C28"/>
    <w:rsid w:val="00735E74"/>
    <w:rsid w:val="0073704B"/>
    <w:rsid w:val="00737C27"/>
    <w:rsid w:val="0074043D"/>
    <w:rsid w:val="00741002"/>
    <w:rsid w:val="007411D0"/>
    <w:rsid w:val="00742840"/>
    <w:rsid w:val="00743AFA"/>
    <w:rsid w:val="00743CD2"/>
    <w:rsid w:val="00743E30"/>
    <w:rsid w:val="0074517A"/>
    <w:rsid w:val="00745EA2"/>
    <w:rsid w:val="007462DD"/>
    <w:rsid w:val="00746E69"/>
    <w:rsid w:val="0074799F"/>
    <w:rsid w:val="007503ED"/>
    <w:rsid w:val="00750E09"/>
    <w:rsid w:val="00751825"/>
    <w:rsid w:val="00753926"/>
    <w:rsid w:val="007544A5"/>
    <w:rsid w:val="007548E7"/>
    <w:rsid w:val="00754A9A"/>
    <w:rsid w:val="00755946"/>
    <w:rsid w:val="00755FAD"/>
    <w:rsid w:val="007562D6"/>
    <w:rsid w:val="00756C3C"/>
    <w:rsid w:val="0076097C"/>
    <w:rsid w:val="00761CB2"/>
    <w:rsid w:val="00761D21"/>
    <w:rsid w:val="007624C4"/>
    <w:rsid w:val="007624D8"/>
    <w:rsid w:val="00762542"/>
    <w:rsid w:val="00762EAC"/>
    <w:rsid w:val="00763115"/>
    <w:rsid w:val="0076380D"/>
    <w:rsid w:val="00764377"/>
    <w:rsid w:val="00764A58"/>
    <w:rsid w:val="00766E27"/>
    <w:rsid w:val="00767215"/>
    <w:rsid w:val="00767864"/>
    <w:rsid w:val="00770292"/>
    <w:rsid w:val="007728C2"/>
    <w:rsid w:val="0077426B"/>
    <w:rsid w:val="00774CDB"/>
    <w:rsid w:val="00775746"/>
    <w:rsid w:val="007758BD"/>
    <w:rsid w:val="007762E8"/>
    <w:rsid w:val="007769C7"/>
    <w:rsid w:val="00780DAA"/>
    <w:rsid w:val="00782ACA"/>
    <w:rsid w:val="007847F9"/>
    <w:rsid w:val="00786EE5"/>
    <w:rsid w:val="00787603"/>
    <w:rsid w:val="00787F70"/>
    <w:rsid w:val="00790AF8"/>
    <w:rsid w:val="00791515"/>
    <w:rsid w:val="00791A0B"/>
    <w:rsid w:val="007923E2"/>
    <w:rsid w:val="00794131"/>
    <w:rsid w:val="0079440E"/>
    <w:rsid w:val="007946EA"/>
    <w:rsid w:val="007960E7"/>
    <w:rsid w:val="00796345"/>
    <w:rsid w:val="00796360"/>
    <w:rsid w:val="00797235"/>
    <w:rsid w:val="007A018C"/>
    <w:rsid w:val="007A1229"/>
    <w:rsid w:val="007A12BF"/>
    <w:rsid w:val="007A2A68"/>
    <w:rsid w:val="007A331B"/>
    <w:rsid w:val="007A3383"/>
    <w:rsid w:val="007A3B50"/>
    <w:rsid w:val="007A452C"/>
    <w:rsid w:val="007A4742"/>
    <w:rsid w:val="007A5831"/>
    <w:rsid w:val="007A7004"/>
    <w:rsid w:val="007A70A4"/>
    <w:rsid w:val="007A7A71"/>
    <w:rsid w:val="007A7B34"/>
    <w:rsid w:val="007B0067"/>
    <w:rsid w:val="007B1F4C"/>
    <w:rsid w:val="007B29B4"/>
    <w:rsid w:val="007B3090"/>
    <w:rsid w:val="007B3C47"/>
    <w:rsid w:val="007B4065"/>
    <w:rsid w:val="007B44AB"/>
    <w:rsid w:val="007B5BAC"/>
    <w:rsid w:val="007B5F55"/>
    <w:rsid w:val="007B6771"/>
    <w:rsid w:val="007B6F98"/>
    <w:rsid w:val="007B7DE0"/>
    <w:rsid w:val="007C0485"/>
    <w:rsid w:val="007C0845"/>
    <w:rsid w:val="007C0F56"/>
    <w:rsid w:val="007C115B"/>
    <w:rsid w:val="007C144C"/>
    <w:rsid w:val="007C16A6"/>
    <w:rsid w:val="007C1BB9"/>
    <w:rsid w:val="007C3718"/>
    <w:rsid w:val="007C3B1D"/>
    <w:rsid w:val="007C4F49"/>
    <w:rsid w:val="007C57D6"/>
    <w:rsid w:val="007C5EAB"/>
    <w:rsid w:val="007C61ED"/>
    <w:rsid w:val="007C7B9B"/>
    <w:rsid w:val="007D1026"/>
    <w:rsid w:val="007D3569"/>
    <w:rsid w:val="007D4157"/>
    <w:rsid w:val="007D5D14"/>
    <w:rsid w:val="007D6E59"/>
    <w:rsid w:val="007E0FB0"/>
    <w:rsid w:val="007E0FB2"/>
    <w:rsid w:val="007E1485"/>
    <w:rsid w:val="007E220F"/>
    <w:rsid w:val="007E3A71"/>
    <w:rsid w:val="007E3BC7"/>
    <w:rsid w:val="007E3FED"/>
    <w:rsid w:val="007E5E76"/>
    <w:rsid w:val="007E728F"/>
    <w:rsid w:val="007F009E"/>
    <w:rsid w:val="007F047B"/>
    <w:rsid w:val="007F1C5A"/>
    <w:rsid w:val="007F27BA"/>
    <w:rsid w:val="007F2EF7"/>
    <w:rsid w:val="007F3868"/>
    <w:rsid w:val="007F427F"/>
    <w:rsid w:val="007F4981"/>
    <w:rsid w:val="007F51CF"/>
    <w:rsid w:val="007F57C2"/>
    <w:rsid w:val="007F5EEA"/>
    <w:rsid w:val="007F61B2"/>
    <w:rsid w:val="007F73F1"/>
    <w:rsid w:val="007F76E0"/>
    <w:rsid w:val="007F786D"/>
    <w:rsid w:val="008004F2"/>
    <w:rsid w:val="00801A89"/>
    <w:rsid w:val="00802830"/>
    <w:rsid w:val="008039A4"/>
    <w:rsid w:val="00803C8C"/>
    <w:rsid w:val="0080445E"/>
    <w:rsid w:val="008044BA"/>
    <w:rsid w:val="008061A0"/>
    <w:rsid w:val="0081121D"/>
    <w:rsid w:val="008114C4"/>
    <w:rsid w:val="00811F2A"/>
    <w:rsid w:val="00812C46"/>
    <w:rsid w:val="00813042"/>
    <w:rsid w:val="0081378E"/>
    <w:rsid w:val="00813DDF"/>
    <w:rsid w:val="00814540"/>
    <w:rsid w:val="00814F42"/>
    <w:rsid w:val="00815D59"/>
    <w:rsid w:val="00815E65"/>
    <w:rsid w:val="00816651"/>
    <w:rsid w:val="00816D11"/>
    <w:rsid w:val="0082068A"/>
    <w:rsid w:val="00820F16"/>
    <w:rsid w:val="0082267E"/>
    <w:rsid w:val="00822FC6"/>
    <w:rsid w:val="00823294"/>
    <w:rsid w:val="00824162"/>
    <w:rsid w:val="00824DFC"/>
    <w:rsid w:val="008267DF"/>
    <w:rsid w:val="00827CEE"/>
    <w:rsid w:val="00832050"/>
    <w:rsid w:val="00832BA2"/>
    <w:rsid w:val="00832E5D"/>
    <w:rsid w:val="00834E9A"/>
    <w:rsid w:val="00835FBC"/>
    <w:rsid w:val="008360F2"/>
    <w:rsid w:val="00837A15"/>
    <w:rsid w:val="00837C14"/>
    <w:rsid w:val="00837E47"/>
    <w:rsid w:val="0084061A"/>
    <w:rsid w:val="00840B85"/>
    <w:rsid w:val="008412C2"/>
    <w:rsid w:val="008413F8"/>
    <w:rsid w:val="00842347"/>
    <w:rsid w:val="00842B47"/>
    <w:rsid w:val="00843554"/>
    <w:rsid w:val="00843D20"/>
    <w:rsid w:val="00843D29"/>
    <w:rsid w:val="00843F4E"/>
    <w:rsid w:val="00843FE3"/>
    <w:rsid w:val="008448A7"/>
    <w:rsid w:val="008479A0"/>
    <w:rsid w:val="00847C05"/>
    <w:rsid w:val="00847CB7"/>
    <w:rsid w:val="0085092B"/>
    <w:rsid w:val="00850989"/>
    <w:rsid w:val="00854FB9"/>
    <w:rsid w:val="0085516B"/>
    <w:rsid w:val="008556D0"/>
    <w:rsid w:val="00855AA1"/>
    <w:rsid w:val="00856BF9"/>
    <w:rsid w:val="00857196"/>
    <w:rsid w:val="008572FA"/>
    <w:rsid w:val="00857EBD"/>
    <w:rsid w:val="008612A4"/>
    <w:rsid w:val="00861B45"/>
    <w:rsid w:val="00861D41"/>
    <w:rsid w:val="00862606"/>
    <w:rsid w:val="00862741"/>
    <w:rsid w:val="00862B53"/>
    <w:rsid w:val="00862D69"/>
    <w:rsid w:val="00864677"/>
    <w:rsid w:val="00864C35"/>
    <w:rsid w:val="00866429"/>
    <w:rsid w:val="00867011"/>
    <w:rsid w:val="008701D4"/>
    <w:rsid w:val="00870264"/>
    <w:rsid w:val="00870893"/>
    <w:rsid w:val="00871C5B"/>
    <w:rsid w:val="00873820"/>
    <w:rsid w:val="00873A6E"/>
    <w:rsid w:val="00873B4C"/>
    <w:rsid w:val="008744AB"/>
    <w:rsid w:val="00874FDF"/>
    <w:rsid w:val="0087604D"/>
    <w:rsid w:val="008813B8"/>
    <w:rsid w:val="008813C8"/>
    <w:rsid w:val="00883464"/>
    <w:rsid w:val="00883682"/>
    <w:rsid w:val="00883C87"/>
    <w:rsid w:val="00883C94"/>
    <w:rsid w:val="0088408B"/>
    <w:rsid w:val="0088575E"/>
    <w:rsid w:val="00886268"/>
    <w:rsid w:val="00886C4E"/>
    <w:rsid w:val="0088776A"/>
    <w:rsid w:val="008908AC"/>
    <w:rsid w:val="008916E5"/>
    <w:rsid w:val="00891FC9"/>
    <w:rsid w:val="0089357D"/>
    <w:rsid w:val="008941C9"/>
    <w:rsid w:val="008948B7"/>
    <w:rsid w:val="00894ABD"/>
    <w:rsid w:val="00894D0B"/>
    <w:rsid w:val="00894F80"/>
    <w:rsid w:val="00895A7B"/>
    <w:rsid w:val="00896E8F"/>
    <w:rsid w:val="0089742A"/>
    <w:rsid w:val="008A0565"/>
    <w:rsid w:val="008A22DF"/>
    <w:rsid w:val="008A2EA3"/>
    <w:rsid w:val="008A330D"/>
    <w:rsid w:val="008A5C09"/>
    <w:rsid w:val="008A608A"/>
    <w:rsid w:val="008B0D00"/>
    <w:rsid w:val="008B11DF"/>
    <w:rsid w:val="008B2A19"/>
    <w:rsid w:val="008B3BB9"/>
    <w:rsid w:val="008B555C"/>
    <w:rsid w:val="008B5E26"/>
    <w:rsid w:val="008B5FC1"/>
    <w:rsid w:val="008B6354"/>
    <w:rsid w:val="008C055A"/>
    <w:rsid w:val="008C083F"/>
    <w:rsid w:val="008C0C32"/>
    <w:rsid w:val="008C0CD7"/>
    <w:rsid w:val="008C2C8B"/>
    <w:rsid w:val="008C313D"/>
    <w:rsid w:val="008C4974"/>
    <w:rsid w:val="008C4AEB"/>
    <w:rsid w:val="008C5EDF"/>
    <w:rsid w:val="008C674C"/>
    <w:rsid w:val="008C6A75"/>
    <w:rsid w:val="008C7CDD"/>
    <w:rsid w:val="008D00A3"/>
    <w:rsid w:val="008D04A7"/>
    <w:rsid w:val="008D0A5F"/>
    <w:rsid w:val="008D146D"/>
    <w:rsid w:val="008D1A0F"/>
    <w:rsid w:val="008D2F1B"/>
    <w:rsid w:val="008D30B8"/>
    <w:rsid w:val="008D3463"/>
    <w:rsid w:val="008D6C23"/>
    <w:rsid w:val="008D6EDB"/>
    <w:rsid w:val="008D78D6"/>
    <w:rsid w:val="008E0C6B"/>
    <w:rsid w:val="008E0F9C"/>
    <w:rsid w:val="008E31C0"/>
    <w:rsid w:val="008E34E0"/>
    <w:rsid w:val="008E3685"/>
    <w:rsid w:val="008E3AAF"/>
    <w:rsid w:val="008E45D1"/>
    <w:rsid w:val="008E52C6"/>
    <w:rsid w:val="008E7051"/>
    <w:rsid w:val="008E7077"/>
    <w:rsid w:val="008E718F"/>
    <w:rsid w:val="008E7892"/>
    <w:rsid w:val="008E7F6C"/>
    <w:rsid w:val="008F054D"/>
    <w:rsid w:val="008F119A"/>
    <w:rsid w:val="008F1F42"/>
    <w:rsid w:val="008F2806"/>
    <w:rsid w:val="008F4053"/>
    <w:rsid w:val="008F49E7"/>
    <w:rsid w:val="008F4CC0"/>
    <w:rsid w:val="008F6075"/>
    <w:rsid w:val="008F6AC4"/>
    <w:rsid w:val="008F6EAC"/>
    <w:rsid w:val="008F7674"/>
    <w:rsid w:val="0090030A"/>
    <w:rsid w:val="0090205F"/>
    <w:rsid w:val="009025F6"/>
    <w:rsid w:val="0090350D"/>
    <w:rsid w:val="009042A8"/>
    <w:rsid w:val="00905676"/>
    <w:rsid w:val="00906180"/>
    <w:rsid w:val="00906854"/>
    <w:rsid w:val="009079DF"/>
    <w:rsid w:val="0091013E"/>
    <w:rsid w:val="00910177"/>
    <w:rsid w:val="00911CF6"/>
    <w:rsid w:val="00911D79"/>
    <w:rsid w:val="00912E2F"/>
    <w:rsid w:val="009132F3"/>
    <w:rsid w:val="00913A59"/>
    <w:rsid w:val="00913BD2"/>
    <w:rsid w:val="0091415E"/>
    <w:rsid w:val="00914A12"/>
    <w:rsid w:val="009151CC"/>
    <w:rsid w:val="00915482"/>
    <w:rsid w:val="009162BC"/>
    <w:rsid w:val="00916521"/>
    <w:rsid w:val="00917D25"/>
    <w:rsid w:val="009213F2"/>
    <w:rsid w:val="00922F31"/>
    <w:rsid w:val="009248D0"/>
    <w:rsid w:val="0092627B"/>
    <w:rsid w:val="009270B7"/>
    <w:rsid w:val="0092764A"/>
    <w:rsid w:val="0093054D"/>
    <w:rsid w:val="009305FC"/>
    <w:rsid w:val="0093325A"/>
    <w:rsid w:val="00934FF5"/>
    <w:rsid w:val="00936ED8"/>
    <w:rsid w:val="009403B8"/>
    <w:rsid w:val="00940B4C"/>
    <w:rsid w:val="0094106C"/>
    <w:rsid w:val="00941805"/>
    <w:rsid w:val="009428E7"/>
    <w:rsid w:val="00943431"/>
    <w:rsid w:val="009436DF"/>
    <w:rsid w:val="00943723"/>
    <w:rsid w:val="00943908"/>
    <w:rsid w:val="00943BB9"/>
    <w:rsid w:val="0094495C"/>
    <w:rsid w:val="00947AE5"/>
    <w:rsid w:val="00950729"/>
    <w:rsid w:val="0095094F"/>
    <w:rsid w:val="00951CBC"/>
    <w:rsid w:val="0095314F"/>
    <w:rsid w:val="009532FA"/>
    <w:rsid w:val="0095568E"/>
    <w:rsid w:val="00955997"/>
    <w:rsid w:val="009561F7"/>
    <w:rsid w:val="00960585"/>
    <w:rsid w:val="009616AA"/>
    <w:rsid w:val="00961A47"/>
    <w:rsid w:val="00961DCE"/>
    <w:rsid w:val="00962463"/>
    <w:rsid w:val="00962BC7"/>
    <w:rsid w:val="00963001"/>
    <w:rsid w:val="0096310A"/>
    <w:rsid w:val="0096468F"/>
    <w:rsid w:val="00965CAE"/>
    <w:rsid w:val="0096695F"/>
    <w:rsid w:val="00966C29"/>
    <w:rsid w:val="00967E6F"/>
    <w:rsid w:val="00970360"/>
    <w:rsid w:val="0097101D"/>
    <w:rsid w:val="00971351"/>
    <w:rsid w:val="009720A9"/>
    <w:rsid w:val="0097238D"/>
    <w:rsid w:val="009738E4"/>
    <w:rsid w:val="00973AAE"/>
    <w:rsid w:val="00974385"/>
    <w:rsid w:val="0097534B"/>
    <w:rsid w:val="00976389"/>
    <w:rsid w:val="0097685B"/>
    <w:rsid w:val="00977144"/>
    <w:rsid w:val="0098234D"/>
    <w:rsid w:val="00982D97"/>
    <w:rsid w:val="00983328"/>
    <w:rsid w:val="0098472D"/>
    <w:rsid w:val="00985E95"/>
    <w:rsid w:val="00990303"/>
    <w:rsid w:val="00990685"/>
    <w:rsid w:val="00992806"/>
    <w:rsid w:val="0099315E"/>
    <w:rsid w:val="009931AC"/>
    <w:rsid w:val="00993ACA"/>
    <w:rsid w:val="00993B7B"/>
    <w:rsid w:val="00994457"/>
    <w:rsid w:val="00996107"/>
    <w:rsid w:val="0099739A"/>
    <w:rsid w:val="009A12C6"/>
    <w:rsid w:val="009A156D"/>
    <w:rsid w:val="009A1866"/>
    <w:rsid w:val="009A1D02"/>
    <w:rsid w:val="009A4BE4"/>
    <w:rsid w:val="009A69B2"/>
    <w:rsid w:val="009A7022"/>
    <w:rsid w:val="009A7636"/>
    <w:rsid w:val="009B110F"/>
    <w:rsid w:val="009B2E83"/>
    <w:rsid w:val="009B3E5F"/>
    <w:rsid w:val="009B4DC9"/>
    <w:rsid w:val="009B53A3"/>
    <w:rsid w:val="009B564D"/>
    <w:rsid w:val="009B6246"/>
    <w:rsid w:val="009B6B9C"/>
    <w:rsid w:val="009C0CBC"/>
    <w:rsid w:val="009C0E93"/>
    <w:rsid w:val="009C0EC7"/>
    <w:rsid w:val="009C26C7"/>
    <w:rsid w:val="009C3F4F"/>
    <w:rsid w:val="009C6047"/>
    <w:rsid w:val="009C63E4"/>
    <w:rsid w:val="009C75C8"/>
    <w:rsid w:val="009C78BF"/>
    <w:rsid w:val="009C7A70"/>
    <w:rsid w:val="009D181C"/>
    <w:rsid w:val="009D4AD5"/>
    <w:rsid w:val="009D4EDD"/>
    <w:rsid w:val="009D550D"/>
    <w:rsid w:val="009D5FE3"/>
    <w:rsid w:val="009D7153"/>
    <w:rsid w:val="009D7612"/>
    <w:rsid w:val="009E02FC"/>
    <w:rsid w:val="009E2A69"/>
    <w:rsid w:val="009E32A3"/>
    <w:rsid w:val="009E32E5"/>
    <w:rsid w:val="009E3CD0"/>
    <w:rsid w:val="009E454F"/>
    <w:rsid w:val="009E52E3"/>
    <w:rsid w:val="009E5D74"/>
    <w:rsid w:val="009E5FD5"/>
    <w:rsid w:val="009E66AB"/>
    <w:rsid w:val="009E6DE8"/>
    <w:rsid w:val="009E74A5"/>
    <w:rsid w:val="009E7D14"/>
    <w:rsid w:val="009F2158"/>
    <w:rsid w:val="009F2EF9"/>
    <w:rsid w:val="009F327F"/>
    <w:rsid w:val="009F32D5"/>
    <w:rsid w:val="009F4D4F"/>
    <w:rsid w:val="009F4F13"/>
    <w:rsid w:val="009F60AD"/>
    <w:rsid w:val="009F6FCD"/>
    <w:rsid w:val="00A016F3"/>
    <w:rsid w:val="00A0197C"/>
    <w:rsid w:val="00A02659"/>
    <w:rsid w:val="00A03CCD"/>
    <w:rsid w:val="00A047A7"/>
    <w:rsid w:val="00A05772"/>
    <w:rsid w:val="00A058EB"/>
    <w:rsid w:val="00A1180A"/>
    <w:rsid w:val="00A153AA"/>
    <w:rsid w:val="00A15635"/>
    <w:rsid w:val="00A1656F"/>
    <w:rsid w:val="00A16EA1"/>
    <w:rsid w:val="00A16FC4"/>
    <w:rsid w:val="00A1717E"/>
    <w:rsid w:val="00A17198"/>
    <w:rsid w:val="00A17BF1"/>
    <w:rsid w:val="00A20351"/>
    <w:rsid w:val="00A209B1"/>
    <w:rsid w:val="00A217CF"/>
    <w:rsid w:val="00A2278F"/>
    <w:rsid w:val="00A2561B"/>
    <w:rsid w:val="00A25899"/>
    <w:rsid w:val="00A25B28"/>
    <w:rsid w:val="00A25F5A"/>
    <w:rsid w:val="00A272C3"/>
    <w:rsid w:val="00A278E8"/>
    <w:rsid w:val="00A27B2E"/>
    <w:rsid w:val="00A308B2"/>
    <w:rsid w:val="00A3126F"/>
    <w:rsid w:val="00A334CB"/>
    <w:rsid w:val="00A34672"/>
    <w:rsid w:val="00A36288"/>
    <w:rsid w:val="00A37083"/>
    <w:rsid w:val="00A40EFE"/>
    <w:rsid w:val="00A41C51"/>
    <w:rsid w:val="00A42DBD"/>
    <w:rsid w:val="00A439D7"/>
    <w:rsid w:val="00A43FC5"/>
    <w:rsid w:val="00A454D0"/>
    <w:rsid w:val="00A461EB"/>
    <w:rsid w:val="00A46A2C"/>
    <w:rsid w:val="00A46F41"/>
    <w:rsid w:val="00A474D1"/>
    <w:rsid w:val="00A5001D"/>
    <w:rsid w:val="00A522AE"/>
    <w:rsid w:val="00A5318A"/>
    <w:rsid w:val="00A533B5"/>
    <w:rsid w:val="00A5379E"/>
    <w:rsid w:val="00A541EA"/>
    <w:rsid w:val="00A545A5"/>
    <w:rsid w:val="00A555AA"/>
    <w:rsid w:val="00A557EF"/>
    <w:rsid w:val="00A55F36"/>
    <w:rsid w:val="00A6113B"/>
    <w:rsid w:val="00A614D1"/>
    <w:rsid w:val="00A61E4D"/>
    <w:rsid w:val="00A63BFE"/>
    <w:rsid w:val="00A63E47"/>
    <w:rsid w:val="00A648DF"/>
    <w:rsid w:val="00A6501A"/>
    <w:rsid w:val="00A708B9"/>
    <w:rsid w:val="00A70F6A"/>
    <w:rsid w:val="00A71C59"/>
    <w:rsid w:val="00A74A0E"/>
    <w:rsid w:val="00A75017"/>
    <w:rsid w:val="00A750F3"/>
    <w:rsid w:val="00A76409"/>
    <w:rsid w:val="00A768BA"/>
    <w:rsid w:val="00A80E71"/>
    <w:rsid w:val="00A816EA"/>
    <w:rsid w:val="00A81A6D"/>
    <w:rsid w:val="00A81B3C"/>
    <w:rsid w:val="00A824C4"/>
    <w:rsid w:val="00A82B93"/>
    <w:rsid w:val="00A82CA1"/>
    <w:rsid w:val="00A83093"/>
    <w:rsid w:val="00A83258"/>
    <w:rsid w:val="00A846EA"/>
    <w:rsid w:val="00A85914"/>
    <w:rsid w:val="00A86982"/>
    <w:rsid w:val="00A87271"/>
    <w:rsid w:val="00A8788E"/>
    <w:rsid w:val="00A90900"/>
    <w:rsid w:val="00A922AA"/>
    <w:rsid w:val="00A958F4"/>
    <w:rsid w:val="00A95D74"/>
    <w:rsid w:val="00A96044"/>
    <w:rsid w:val="00AA0BAB"/>
    <w:rsid w:val="00AA1047"/>
    <w:rsid w:val="00AA3D0C"/>
    <w:rsid w:val="00AA467A"/>
    <w:rsid w:val="00AA58E1"/>
    <w:rsid w:val="00AA5C48"/>
    <w:rsid w:val="00AB0405"/>
    <w:rsid w:val="00AB0515"/>
    <w:rsid w:val="00AB0CCD"/>
    <w:rsid w:val="00AB102B"/>
    <w:rsid w:val="00AB2026"/>
    <w:rsid w:val="00AB3C68"/>
    <w:rsid w:val="00AB3CFB"/>
    <w:rsid w:val="00AB4714"/>
    <w:rsid w:val="00AB4A28"/>
    <w:rsid w:val="00AB4CCD"/>
    <w:rsid w:val="00AB5AC3"/>
    <w:rsid w:val="00AB6DCD"/>
    <w:rsid w:val="00AB7432"/>
    <w:rsid w:val="00AB7438"/>
    <w:rsid w:val="00AC0330"/>
    <w:rsid w:val="00AC1C67"/>
    <w:rsid w:val="00AC1F67"/>
    <w:rsid w:val="00AC238F"/>
    <w:rsid w:val="00AC2ACC"/>
    <w:rsid w:val="00AC2F54"/>
    <w:rsid w:val="00AC3295"/>
    <w:rsid w:val="00AC416C"/>
    <w:rsid w:val="00AC49A2"/>
    <w:rsid w:val="00AC59F3"/>
    <w:rsid w:val="00AC5D05"/>
    <w:rsid w:val="00AC6201"/>
    <w:rsid w:val="00AC636C"/>
    <w:rsid w:val="00AC6C47"/>
    <w:rsid w:val="00AC7F26"/>
    <w:rsid w:val="00AD3C55"/>
    <w:rsid w:val="00AD3C75"/>
    <w:rsid w:val="00AD663F"/>
    <w:rsid w:val="00AD6C8C"/>
    <w:rsid w:val="00AD78A6"/>
    <w:rsid w:val="00AD794C"/>
    <w:rsid w:val="00AE1039"/>
    <w:rsid w:val="00AE1DCE"/>
    <w:rsid w:val="00AE20EF"/>
    <w:rsid w:val="00AE2116"/>
    <w:rsid w:val="00AE2128"/>
    <w:rsid w:val="00AE3ADA"/>
    <w:rsid w:val="00AE3BD2"/>
    <w:rsid w:val="00AE3FE8"/>
    <w:rsid w:val="00AE4C08"/>
    <w:rsid w:val="00AE542B"/>
    <w:rsid w:val="00AE5588"/>
    <w:rsid w:val="00AE693E"/>
    <w:rsid w:val="00AF17D4"/>
    <w:rsid w:val="00AF1E22"/>
    <w:rsid w:val="00AF1E63"/>
    <w:rsid w:val="00AF1ECF"/>
    <w:rsid w:val="00AF2227"/>
    <w:rsid w:val="00AF25EC"/>
    <w:rsid w:val="00AF270E"/>
    <w:rsid w:val="00AF3B1B"/>
    <w:rsid w:val="00AF42F0"/>
    <w:rsid w:val="00AF496C"/>
    <w:rsid w:val="00AF4DC4"/>
    <w:rsid w:val="00AF669A"/>
    <w:rsid w:val="00AF6977"/>
    <w:rsid w:val="00AF6BC1"/>
    <w:rsid w:val="00B0318E"/>
    <w:rsid w:val="00B049CA"/>
    <w:rsid w:val="00B0565B"/>
    <w:rsid w:val="00B05BB8"/>
    <w:rsid w:val="00B07FB7"/>
    <w:rsid w:val="00B1021F"/>
    <w:rsid w:val="00B10D62"/>
    <w:rsid w:val="00B114BB"/>
    <w:rsid w:val="00B11698"/>
    <w:rsid w:val="00B11A7D"/>
    <w:rsid w:val="00B11E8C"/>
    <w:rsid w:val="00B123A8"/>
    <w:rsid w:val="00B12948"/>
    <w:rsid w:val="00B12F44"/>
    <w:rsid w:val="00B134F1"/>
    <w:rsid w:val="00B13ACE"/>
    <w:rsid w:val="00B13FDB"/>
    <w:rsid w:val="00B140C6"/>
    <w:rsid w:val="00B14A5F"/>
    <w:rsid w:val="00B153F9"/>
    <w:rsid w:val="00B15890"/>
    <w:rsid w:val="00B16592"/>
    <w:rsid w:val="00B16DD6"/>
    <w:rsid w:val="00B175BB"/>
    <w:rsid w:val="00B1768D"/>
    <w:rsid w:val="00B20769"/>
    <w:rsid w:val="00B229D5"/>
    <w:rsid w:val="00B23031"/>
    <w:rsid w:val="00B237C0"/>
    <w:rsid w:val="00B23D8B"/>
    <w:rsid w:val="00B241D0"/>
    <w:rsid w:val="00B2431C"/>
    <w:rsid w:val="00B25C14"/>
    <w:rsid w:val="00B25CD6"/>
    <w:rsid w:val="00B26E34"/>
    <w:rsid w:val="00B2729B"/>
    <w:rsid w:val="00B2790F"/>
    <w:rsid w:val="00B314A2"/>
    <w:rsid w:val="00B31A67"/>
    <w:rsid w:val="00B3356A"/>
    <w:rsid w:val="00B34630"/>
    <w:rsid w:val="00B34880"/>
    <w:rsid w:val="00B34B41"/>
    <w:rsid w:val="00B3547F"/>
    <w:rsid w:val="00B364A0"/>
    <w:rsid w:val="00B3788C"/>
    <w:rsid w:val="00B37AB6"/>
    <w:rsid w:val="00B4069B"/>
    <w:rsid w:val="00B42182"/>
    <w:rsid w:val="00B432C7"/>
    <w:rsid w:val="00B45676"/>
    <w:rsid w:val="00B47524"/>
    <w:rsid w:val="00B50141"/>
    <w:rsid w:val="00B508A9"/>
    <w:rsid w:val="00B50A61"/>
    <w:rsid w:val="00B50EE3"/>
    <w:rsid w:val="00B5156C"/>
    <w:rsid w:val="00B51662"/>
    <w:rsid w:val="00B51B4A"/>
    <w:rsid w:val="00B5222C"/>
    <w:rsid w:val="00B52E6B"/>
    <w:rsid w:val="00B540CD"/>
    <w:rsid w:val="00B54540"/>
    <w:rsid w:val="00B55045"/>
    <w:rsid w:val="00B55B0F"/>
    <w:rsid w:val="00B577C3"/>
    <w:rsid w:val="00B57AEB"/>
    <w:rsid w:val="00B618C6"/>
    <w:rsid w:val="00B61B73"/>
    <w:rsid w:val="00B61F9A"/>
    <w:rsid w:val="00B6236D"/>
    <w:rsid w:val="00B63383"/>
    <w:rsid w:val="00B6414D"/>
    <w:rsid w:val="00B667E2"/>
    <w:rsid w:val="00B668BD"/>
    <w:rsid w:val="00B66A15"/>
    <w:rsid w:val="00B6705C"/>
    <w:rsid w:val="00B6743A"/>
    <w:rsid w:val="00B701E7"/>
    <w:rsid w:val="00B707A6"/>
    <w:rsid w:val="00B7451E"/>
    <w:rsid w:val="00B7477C"/>
    <w:rsid w:val="00B74E72"/>
    <w:rsid w:val="00B753F5"/>
    <w:rsid w:val="00B7541A"/>
    <w:rsid w:val="00B779A3"/>
    <w:rsid w:val="00B77A97"/>
    <w:rsid w:val="00B77F3B"/>
    <w:rsid w:val="00B80349"/>
    <w:rsid w:val="00B804ED"/>
    <w:rsid w:val="00B80F30"/>
    <w:rsid w:val="00B8188E"/>
    <w:rsid w:val="00B82A80"/>
    <w:rsid w:val="00B8300A"/>
    <w:rsid w:val="00B841F9"/>
    <w:rsid w:val="00B84F8D"/>
    <w:rsid w:val="00B8563B"/>
    <w:rsid w:val="00B85910"/>
    <w:rsid w:val="00B85D79"/>
    <w:rsid w:val="00B85EEC"/>
    <w:rsid w:val="00B90302"/>
    <w:rsid w:val="00B90499"/>
    <w:rsid w:val="00B90D26"/>
    <w:rsid w:val="00B9103C"/>
    <w:rsid w:val="00B916AE"/>
    <w:rsid w:val="00B916D2"/>
    <w:rsid w:val="00B92E87"/>
    <w:rsid w:val="00B936B4"/>
    <w:rsid w:val="00B94162"/>
    <w:rsid w:val="00B967DA"/>
    <w:rsid w:val="00B97F7F"/>
    <w:rsid w:val="00BA0665"/>
    <w:rsid w:val="00BA0F59"/>
    <w:rsid w:val="00BA2CF3"/>
    <w:rsid w:val="00BA2E42"/>
    <w:rsid w:val="00BA33B0"/>
    <w:rsid w:val="00BA35E7"/>
    <w:rsid w:val="00BA3951"/>
    <w:rsid w:val="00BA3D0B"/>
    <w:rsid w:val="00BA3E86"/>
    <w:rsid w:val="00BA3F4E"/>
    <w:rsid w:val="00BA44BC"/>
    <w:rsid w:val="00BA4D85"/>
    <w:rsid w:val="00BA651A"/>
    <w:rsid w:val="00BA701B"/>
    <w:rsid w:val="00BB087E"/>
    <w:rsid w:val="00BB0FF1"/>
    <w:rsid w:val="00BB4EFF"/>
    <w:rsid w:val="00BB57EB"/>
    <w:rsid w:val="00BB5F4F"/>
    <w:rsid w:val="00BB7011"/>
    <w:rsid w:val="00BB7912"/>
    <w:rsid w:val="00BB7F76"/>
    <w:rsid w:val="00BB7F98"/>
    <w:rsid w:val="00BC04AF"/>
    <w:rsid w:val="00BC211C"/>
    <w:rsid w:val="00BC2414"/>
    <w:rsid w:val="00BC2547"/>
    <w:rsid w:val="00BC2AC4"/>
    <w:rsid w:val="00BC2C4B"/>
    <w:rsid w:val="00BC3C7A"/>
    <w:rsid w:val="00BC4370"/>
    <w:rsid w:val="00BC440F"/>
    <w:rsid w:val="00BC5262"/>
    <w:rsid w:val="00BC6164"/>
    <w:rsid w:val="00BC6DEE"/>
    <w:rsid w:val="00BD048B"/>
    <w:rsid w:val="00BD290A"/>
    <w:rsid w:val="00BD3634"/>
    <w:rsid w:val="00BD434E"/>
    <w:rsid w:val="00BD49B8"/>
    <w:rsid w:val="00BD5257"/>
    <w:rsid w:val="00BD551B"/>
    <w:rsid w:val="00BD5830"/>
    <w:rsid w:val="00BD6788"/>
    <w:rsid w:val="00BE201F"/>
    <w:rsid w:val="00BE3BAA"/>
    <w:rsid w:val="00BE4CBF"/>
    <w:rsid w:val="00BE56C3"/>
    <w:rsid w:val="00BE63AE"/>
    <w:rsid w:val="00BE7B7C"/>
    <w:rsid w:val="00BF0CFF"/>
    <w:rsid w:val="00BF1550"/>
    <w:rsid w:val="00BF4186"/>
    <w:rsid w:val="00BF4E2A"/>
    <w:rsid w:val="00BF57E3"/>
    <w:rsid w:val="00BF59A2"/>
    <w:rsid w:val="00BF5A91"/>
    <w:rsid w:val="00BF66F9"/>
    <w:rsid w:val="00C00262"/>
    <w:rsid w:val="00C00406"/>
    <w:rsid w:val="00C02BF6"/>
    <w:rsid w:val="00C05132"/>
    <w:rsid w:val="00C0513F"/>
    <w:rsid w:val="00C061C8"/>
    <w:rsid w:val="00C06640"/>
    <w:rsid w:val="00C078D2"/>
    <w:rsid w:val="00C11CE3"/>
    <w:rsid w:val="00C12A38"/>
    <w:rsid w:val="00C12B65"/>
    <w:rsid w:val="00C12D79"/>
    <w:rsid w:val="00C14394"/>
    <w:rsid w:val="00C145CB"/>
    <w:rsid w:val="00C16F48"/>
    <w:rsid w:val="00C17BAD"/>
    <w:rsid w:val="00C17DE4"/>
    <w:rsid w:val="00C20C17"/>
    <w:rsid w:val="00C20C97"/>
    <w:rsid w:val="00C20CF3"/>
    <w:rsid w:val="00C215DF"/>
    <w:rsid w:val="00C21D04"/>
    <w:rsid w:val="00C2311C"/>
    <w:rsid w:val="00C242E4"/>
    <w:rsid w:val="00C244AB"/>
    <w:rsid w:val="00C24AAB"/>
    <w:rsid w:val="00C24BC8"/>
    <w:rsid w:val="00C2577F"/>
    <w:rsid w:val="00C259A1"/>
    <w:rsid w:val="00C263D1"/>
    <w:rsid w:val="00C26412"/>
    <w:rsid w:val="00C26510"/>
    <w:rsid w:val="00C26A34"/>
    <w:rsid w:val="00C27758"/>
    <w:rsid w:val="00C27986"/>
    <w:rsid w:val="00C32858"/>
    <w:rsid w:val="00C33938"/>
    <w:rsid w:val="00C34902"/>
    <w:rsid w:val="00C35371"/>
    <w:rsid w:val="00C35EDD"/>
    <w:rsid w:val="00C36517"/>
    <w:rsid w:val="00C37C9D"/>
    <w:rsid w:val="00C37DBD"/>
    <w:rsid w:val="00C40487"/>
    <w:rsid w:val="00C408F8"/>
    <w:rsid w:val="00C40F21"/>
    <w:rsid w:val="00C41066"/>
    <w:rsid w:val="00C43356"/>
    <w:rsid w:val="00C43876"/>
    <w:rsid w:val="00C4391A"/>
    <w:rsid w:val="00C44A48"/>
    <w:rsid w:val="00C44F82"/>
    <w:rsid w:val="00C4515F"/>
    <w:rsid w:val="00C453DF"/>
    <w:rsid w:val="00C508AC"/>
    <w:rsid w:val="00C5096D"/>
    <w:rsid w:val="00C509A2"/>
    <w:rsid w:val="00C50B1C"/>
    <w:rsid w:val="00C50E41"/>
    <w:rsid w:val="00C5357C"/>
    <w:rsid w:val="00C53EC0"/>
    <w:rsid w:val="00C55A9D"/>
    <w:rsid w:val="00C562A3"/>
    <w:rsid w:val="00C5698D"/>
    <w:rsid w:val="00C56AA8"/>
    <w:rsid w:val="00C575EB"/>
    <w:rsid w:val="00C60F9F"/>
    <w:rsid w:val="00C625AD"/>
    <w:rsid w:val="00C628AF"/>
    <w:rsid w:val="00C6370F"/>
    <w:rsid w:val="00C6421A"/>
    <w:rsid w:val="00C658D3"/>
    <w:rsid w:val="00C6681C"/>
    <w:rsid w:val="00C67EC8"/>
    <w:rsid w:val="00C71677"/>
    <w:rsid w:val="00C71A95"/>
    <w:rsid w:val="00C71C0F"/>
    <w:rsid w:val="00C7252A"/>
    <w:rsid w:val="00C727AE"/>
    <w:rsid w:val="00C7331A"/>
    <w:rsid w:val="00C74885"/>
    <w:rsid w:val="00C74AA3"/>
    <w:rsid w:val="00C74C93"/>
    <w:rsid w:val="00C754B9"/>
    <w:rsid w:val="00C75C55"/>
    <w:rsid w:val="00C76C60"/>
    <w:rsid w:val="00C77FED"/>
    <w:rsid w:val="00C80C0E"/>
    <w:rsid w:val="00C81818"/>
    <w:rsid w:val="00C81B91"/>
    <w:rsid w:val="00C81F5D"/>
    <w:rsid w:val="00C82281"/>
    <w:rsid w:val="00C82ECF"/>
    <w:rsid w:val="00C838B1"/>
    <w:rsid w:val="00C848C8"/>
    <w:rsid w:val="00C8571A"/>
    <w:rsid w:val="00C86F74"/>
    <w:rsid w:val="00C87446"/>
    <w:rsid w:val="00C87631"/>
    <w:rsid w:val="00C909AA"/>
    <w:rsid w:val="00C90F32"/>
    <w:rsid w:val="00C93716"/>
    <w:rsid w:val="00C93B31"/>
    <w:rsid w:val="00C94281"/>
    <w:rsid w:val="00C9443F"/>
    <w:rsid w:val="00C94DD2"/>
    <w:rsid w:val="00C95136"/>
    <w:rsid w:val="00C95CAE"/>
    <w:rsid w:val="00C96015"/>
    <w:rsid w:val="00C96E16"/>
    <w:rsid w:val="00C974A6"/>
    <w:rsid w:val="00C97DDA"/>
    <w:rsid w:val="00C97E8B"/>
    <w:rsid w:val="00CA0375"/>
    <w:rsid w:val="00CA0B03"/>
    <w:rsid w:val="00CA3136"/>
    <w:rsid w:val="00CA3FB1"/>
    <w:rsid w:val="00CA4E10"/>
    <w:rsid w:val="00CA54AA"/>
    <w:rsid w:val="00CA6954"/>
    <w:rsid w:val="00CB0476"/>
    <w:rsid w:val="00CB0F1D"/>
    <w:rsid w:val="00CB2860"/>
    <w:rsid w:val="00CB28DC"/>
    <w:rsid w:val="00CB3D75"/>
    <w:rsid w:val="00CB4BD2"/>
    <w:rsid w:val="00CB5077"/>
    <w:rsid w:val="00CB51E8"/>
    <w:rsid w:val="00CB5418"/>
    <w:rsid w:val="00CB6056"/>
    <w:rsid w:val="00CB6176"/>
    <w:rsid w:val="00CC0E71"/>
    <w:rsid w:val="00CC1035"/>
    <w:rsid w:val="00CC13B6"/>
    <w:rsid w:val="00CC1424"/>
    <w:rsid w:val="00CC292B"/>
    <w:rsid w:val="00CC2D35"/>
    <w:rsid w:val="00CC2E61"/>
    <w:rsid w:val="00CC3467"/>
    <w:rsid w:val="00CC57AB"/>
    <w:rsid w:val="00CC7215"/>
    <w:rsid w:val="00CC782F"/>
    <w:rsid w:val="00CD2431"/>
    <w:rsid w:val="00CD269E"/>
    <w:rsid w:val="00CD34E5"/>
    <w:rsid w:val="00CD5249"/>
    <w:rsid w:val="00CD5377"/>
    <w:rsid w:val="00CD554F"/>
    <w:rsid w:val="00CD564D"/>
    <w:rsid w:val="00CD5DAE"/>
    <w:rsid w:val="00CD61E0"/>
    <w:rsid w:val="00CD69D0"/>
    <w:rsid w:val="00CD7BA5"/>
    <w:rsid w:val="00CD7DC0"/>
    <w:rsid w:val="00CE0CBC"/>
    <w:rsid w:val="00CE1C3B"/>
    <w:rsid w:val="00CE2EED"/>
    <w:rsid w:val="00CE508A"/>
    <w:rsid w:val="00CE5C69"/>
    <w:rsid w:val="00CE6619"/>
    <w:rsid w:val="00CE6664"/>
    <w:rsid w:val="00CE7219"/>
    <w:rsid w:val="00CE73AF"/>
    <w:rsid w:val="00CE755B"/>
    <w:rsid w:val="00CF04DC"/>
    <w:rsid w:val="00CF07C4"/>
    <w:rsid w:val="00CF4108"/>
    <w:rsid w:val="00CF4230"/>
    <w:rsid w:val="00CF4630"/>
    <w:rsid w:val="00CF7724"/>
    <w:rsid w:val="00CF77FD"/>
    <w:rsid w:val="00D00763"/>
    <w:rsid w:val="00D01A6E"/>
    <w:rsid w:val="00D01C96"/>
    <w:rsid w:val="00D02DA3"/>
    <w:rsid w:val="00D03DD1"/>
    <w:rsid w:val="00D04285"/>
    <w:rsid w:val="00D04C2C"/>
    <w:rsid w:val="00D05F1C"/>
    <w:rsid w:val="00D10031"/>
    <w:rsid w:val="00D12CAA"/>
    <w:rsid w:val="00D14115"/>
    <w:rsid w:val="00D146C4"/>
    <w:rsid w:val="00D14D9E"/>
    <w:rsid w:val="00D165A2"/>
    <w:rsid w:val="00D16DE9"/>
    <w:rsid w:val="00D174D0"/>
    <w:rsid w:val="00D21CE3"/>
    <w:rsid w:val="00D21D42"/>
    <w:rsid w:val="00D22D88"/>
    <w:rsid w:val="00D2303F"/>
    <w:rsid w:val="00D235DE"/>
    <w:rsid w:val="00D24946"/>
    <w:rsid w:val="00D24F6D"/>
    <w:rsid w:val="00D25487"/>
    <w:rsid w:val="00D2632A"/>
    <w:rsid w:val="00D31CC1"/>
    <w:rsid w:val="00D3386C"/>
    <w:rsid w:val="00D33D5B"/>
    <w:rsid w:val="00D35EE4"/>
    <w:rsid w:val="00D36104"/>
    <w:rsid w:val="00D37CDE"/>
    <w:rsid w:val="00D40847"/>
    <w:rsid w:val="00D41683"/>
    <w:rsid w:val="00D41989"/>
    <w:rsid w:val="00D42E97"/>
    <w:rsid w:val="00D42EE7"/>
    <w:rsid w:val="00D43CC9"/>
    <w:rsid w:val="00D442DD"/>
    <w:rsid w:val="00D44DCB"/>
    <w:rsid w:val="00D4565F"/>
    <w:rsid w:val="00D5087C"/>
    <w:rsid w:val="00D509CA"/>
    <w:rsid w:val="00D524EB"/>
    <w:rsid w:val="00D54D49"/>
    <w:rsid w:val="00D5672F"/>
    <w:rsid w:val="00D57348"/>
    <w:rsid w:val="00D57850"/>
    <w:rsid w:val="00D57AF4"/>
    <w:rsid w:val="00D57E7C"/>
    <w:rsid w:val="00D607DD"/>
    <w:rsid w:val="00D61345"/>
    <w:rsid w:val="00D6251E"/>
    <w:rsid w:val="00D628C1"/>
    <w:rsid w:val="00D664AF"/>
    <w:rsid w:val="00D6758C"/>
    <w:rsid w:val="00D705C2"/>
    <w:rsid w:val="00D72426"/>
    <w:rsid w:val="00D73EE2"/>
    <w:rsid w:val="00D7405B"/>
    <w:rsid w:val="00D741E2"/>
    <w:rsid w:val="00D7494D"/>
    <w:rsid w:val="00D76090"/>
    <w:rsid w:val="00D764F0"/>
    <w:rsid w:val="00D7789B"/>
    <w:rsid w:val="00D77C2F"/>
    <w:rsid w:val="00D80377"/>
    <w:rsid w:val="00D80777"/>
    <w:rsid w:val="00D80826"/>
    <w:rsid w:val="00D80E78"/>
    <w:rsid w:val="00D82119"/>
    <w:rsid w:val="00D82652"/>
    <w:rsid w:val="00D82BE6"/>
    <w:rsid w:val="00D83729"/>
    <w:rsid w:val="00D83E38"/>
    <w:rsid w:val="00D870F9"/>
    <w:rsid w:val="00D90037"/>
    <w:rsid w:val="00D9064E"/>
    <w:rsid w:val="00D90DDB"/>
    <w:rsid w:val="00D91144"/>
    <w:rsid w:val="00D91414"/>
    <w:rsid w:val="00D91CA4"/>
    <w:rsid w:val="00D92249"/>
    <w:rsid w:val="00D92B48"/>
    <w:rsid w:val="00D936A6"/>
    <w:rsid w:val="00D93F25"/>
    <w:rsid w:val="00D94394"/>
    <w:rsid w:val="00D94664"/>
    <w:rsid w:val="00D95321"/>
    <w:rsid w:val="00D96036"/>
    <w:rsid w:val="00D9608D"/>
    <w:rsid w:val="00D965D7"/>
    <w:rsid w:val="00D96F9D"/>
    <w:rsid w:val="00DA1175"/>
    <w:rsid w:val="00DA14D2"/>
    <w:rsid w:val="00DA242D"/>
    <w:rsid w:val="00DA2451"/>
    <w:rsid w:val="00DA2ECE"/>
    <w:rsid w:val="00DA4150"/>
    <w:rsid w:val="00DA50D7"/>
    <w:rsid w:val="00DA55CD"/>
    <w:rsid w:val="00DA5DD3"/>
    <w:rsid w:val="00DA66C8"/>
    <w:rsid w:val="00DA6D59"/>
    <w:rsid w:val="00DA6FDE"/>
    <w:rsid w:val="00DA7636"/>
    <w:rsid w:val="00DA79FB"/>
    <w:rsid w:val="00DB0823"/>
    <w:rsid w:val="00DB19AA"/>
    <w:rsid w:val="00DB2CFC"/>
    <w:rsid w:val="00DB427B"/>
    <w:rsid w:val="00DB42EA"/>
    <w:rsid w:val="00DB4E05"/>
    <w:rsid w:val="00DB53A2"/>
    <w:rsid w:val="00DB61C0"/>
    <w:rsid w:val="00DB7257"/>
    <w:rsid w:val="00DC11BC"/>
    <w:rsid w:val="00DC1D10"/>
    <w:rsid w:val="00DC24F9"/>
    <w:rsid w:val="00DC25D2"/>
    <w:rsid w:val="00DC4813"/>
    <w:rsid w:val="00DC5610"/>
    <w:rsid w:val="00DC5771"/>
    <w:rsid w:val="00DC63B8"/>
    <w:rsid w:val="00DC6B63"/>
    <w:rsid w:val="00DC782A"/>
    <w:rsid w:val="00DC7DAA"/>
    <w:rsid w:val="00DD0569"/>
    <w:rsid w:val="00DD3D1B"/>
    <w:rsid w:val="00DD3F55"/>
    <w:rsid w:val="00DD4C3D"/>
    <w:rsid w:val="00DD4C81"/>
    <w:rsid w:val="00DD5CCF"/>
    <w:rsid w:val="00DD69F1"/>
    <w:rsid w:val="00DE0569"/>
    <w:rsid w:val="00DE0734"/>
    <w:rsid w:val="00DE0AD6"/>
    <w:rsid w:val="00DE1055"/>
    <w:rsid w:val="00DE166E"/>
    <w:rsid w:val="00DE32F1"/>
    <w:rsid w:val="00DE499D"/>
    <w:rsid w:val="00DE4DD6"/>
    <w:rsid w:val="00DE5B09"/>
    <w:rsid w:val="00DE795F"/>
    <w:rsid w:val="00DF0694"/>
    <w:rsid w:val="00DF0B18"/>
    <w:rsid w:val="00DF11ED"/>
    <w:rsid w:val="00DF1CC1"/>
    <w:rsid w:val="00DF1DDE"/>
    <w:rsid w:val="00DF2321"/>
    <w:rsid w:val="00DF437A"/>
    <w:rsid w:val="00DF606E"/>
    <w:rsid w:val="00DF6EAE"/>
    <w:rsid w:val="00E011A3"/>
    <w:rsid w:val="00E011E3"/>
    <w:rsid w:val="00E01B01"/>
    <w:rsid w:val="00E02CA4"/>
    <w:rsid w:val="00E03B35"/>
    <w:rsid w:val="00E04110"/>
    <w:rsid w:val="00E04B60"/>
    <w:rsid w:val="00E04FDC"/>
    <w:rsid w:val="00E05C0B"/>
    <w:rsid w:val="00E05D3E"/>
    <w:rsid w:val="00E060DB"/>
    <w:rsid w:val="00E0750B"/>
    <w:rsid w:val="00E07615"/>
    <w:rsid w:val="00E11BEE"/>
    <w:rsid w:val="00E12DEC"/>
    <w:rsid w:val="00E13ABC"/>
    <w:rsid w:val="00E1453B"/>
    <w:rsid w:val="00E14618"/>
    <w:rsid w:val="00E1491F"/>
    <w:rsid w:val="00E155E5"/>
    <w:rsid w:val="00E16585"/>
    <w:rsid w:val="00E167E1"/>
    <w:rsid w:val="00E17622"/>
    <w:rsid w:val="00E20F73"/>
    <w:rsid w:val="00E2101A"/>
    <w:rsid w:val="00E211F5"/>
    <w:rsid w:val="00E22272"/>
    <w:rsid w:val="00E225A5"/>
    <w:rsid w:val="00E23846"/>
    <w:rsid w:val="00E23CB2"/>
    <w:rsid w:val="00E240FC"/>
    <w:rsid w:val="00E241E6"/>
    <w:rsid w:val="00E32299"/>
    <w:rsid w:val="00E3382D"/>
    <w:rsid w:val="00E33918"/>
    <w:rsid w:val="00E3599B"/>
    <w:rsid w:val="00E3647B"/>
    <w:rsid w:val="00E367A9"/>
    <w:rsid w:val="00E36D3E"/>
    <w:rsid w:val="00E36E9B"/>
    <w:rsid w:val="00E37658"/>
    <w:rsid w:val="00E37ACD"/>
    <w:rsid w:val="00E37E7B"/>
    <w:rsid w:val="00E404A9"/>
    <w:rsid w:val="00E44A39"/>
    <w:rsid w:val="00E4606A"/>
    <w:rsid w:val="00E46934"/>
    <w:rsid w:val="00E47A00"/>
    <w:rsid w:val="00E500E1"/>
    <w:rsid w:val="00E501D0"/>
    <w:rsid w:val="00E50992"/>
    <w:rsid w:val="00E50A2A"/>
    <w:rsid w:val="00E50BE0"/>
    <w:rsid w:val="00E5181D"/>
    <w:rsid w:val="00E51CE9"/>
    <w:rsid w:val="00E52F0E"/>
    <w:rsid w:val="00E53BD1"/>
    <w:rsid w:val="00E56ECD"/>
    <w:rsid w:val="00E6059D"/>
    <w:rsid w:val="00E6079B"/>
    <w:rsid w:val="00E60A49"/>
    <w:rsid w:val="00E613F9"/>
    <w:rsid w:val="00E625B6"/>
    <w:rsid w:val="00E63B36"/>
    <w:rsid w:val="00E63FFC"/>
    <w:rsid w:val="00E64A54"/>
    <w:rsid w:val="00E65089"/>
    <w:rsid w:val="00E669AB"/>
    <w:rsid w:val="00E66F94"/>
    <w:rsid w:val="00E673EB"/>
    <w:rsid w:val="00E703B8"/>
    <w:rsid w:val="00E71932"/>
    <w:rsid w:val="00E72328"/>
    <w:rsid w:val="00E7360A"/>
    <w:rsid w:val="00E7425B"/>
    <w:rsid w:val="00E75D1E"/>
    <w:rsid w:val="00E75F02"/>
    <w:rsid w:val="00E76769"/>
    <w:rsid w:val="00E7798B"/>
    <w:rsid w:val="00E77C2A"/>
    <w:rsid w:val="00E77EFE"/>
    <w:rsid w:val="00E803E1"/>
    <w:rsid w:val="00E80471"/>
    <w:rsid w:val="00E80598"/>
    <w:rsid w:val="00E82416"/>
    <w:rsid w:val="00E828C1"/>
    <w:rsid w:val="00E83504"/>
    <w:rsid w:val="00E83E8D"/>
    <w:rsid w:val="00E84E23"/>
    <w:rsid w:val="00E85D60"/>
    <w:rsid w:val="00E85F83"/>
    <w:rsid w:val="00E86B4C"/>
    <w:rsid w:val="00E90320"/>
    <w:rsid w:val="00E9076A"/>
    <w:rsid w:val="00E90DEE"/>
    <w:rsid w:val="00E916D8"/>
    <w:rsid w:val="00E917E2"/>
    <w:rsid w:val="00E9295C"/>
    <w:rsid w:val="00E92EEC"/>
    <w:rsid w:val="00E9388A"/>
    <w:rsid w:val="00E93D91"/>
    <w:rsid w:val="00E945B3"/>
    <w:rsid w:val="00E94FEA"/>
    <w:rsid w:val="00E952C1"/>
    <w:rsid w:val="00E95573"/>
    <w:rsid w:val="00E96ECB"/>
    <w:rsid w:val="00E97078"/>
    <w:rsid w:val="00EA1906"/>
    <w:rsid w:val="00EA1F6C"/>
    <w:rsid w:val="00EA2771"/>
    <w:rsid w:val="00EA30E4"/>
    <w:rsid w:val="00EA51F4"/>
    <w:rsid w:val="00EA5BBB"/>
    <w:rsid w:val="00EA5E1E"/>
    <w:rsid w:val="00EA6242"/>
    <w:rsid w:val="00EA6E6E"/>
    <w:rsid w:val="00EA78D6"/>
    <w:rsid w:val="00EB068D"/>
    <w:rsid w:val="00EB365D"/>
    <w:rsid w:val="00EB4F62"/>
    <w:rsid w:val="00EB5222"/>
    <w:rsid w:val="00EB5330"/>
    <w:rsid w:val="00EB54DC"/>
    <w:rsid w:val="00EB5886"/>
    <w:rsid w:val="00EB5AEF"/>
    <w:rsid w:val="00EB5FE6"/>
    <w:rsid w:val="00EB7369"/>
    <w:rsid w:val="00EB7CD8"/>
    <w:rsid w:val="00EB7D15"/>
    <w:rsid w:val="00EB7FAB"/>
    <w:rsid w:val="00EC310F"/>
    <w:rsid w:val="00EC40D6"/>
    <w:rsid w:val="00EC4D9D"/>
    <w:rsid w:val="00EC5248"/>
    <w:rsid w:val="00EC566B"/>
    <w:rsid w:val="00EC708E"/>
    <w:rsid w:val="00EC7164"/>
    <w:rsid w:val="00EC7561"/>
    <w:rsid w:val="00EC7CFD"/>
    <w:rsid w:val="00ED0084"/>
    <w:rsid w:val="00ED0490"/>
    <w:rsid w:val="00ED155E"/>
    <w:rsid w:val="00ED2224"/>
    <w:rsid w:val="00ED2C52"/>
    <w:rsid w:val="00ED336C"/>
    <w:rsid w:val="00ED3BE3"/>
    <w:rsid w:val="00ED60E5"/>
    <w:rsid w:val="00ED61B9"/>
    <w:rsid w:val="00ED65BB"/>
    <w:rsid w:val="00ED7B1C"/>
    <w:rsid w:val="00EE1858"/>
    <w:rsid w:val="00EE29ED"/>
    <w:rsid w:val="00EE3D0C"/>
    <w:rsid w:val="00EE3E38"/>
    <w:rsid w:val="00EE4395"/>
    <w:rsid w:val="00EE543E"/>
    <w:rsid w:val="00EE57D0"/>
    <w:rsid w:val="00EE5C4B"/>
    <w:rsid w:val="00EE7A89"/>
    <w:rsid w:val="00EF0A23"/>
    <w:rsid w:val="00EF13D5"/>
    <w:rsid w:val="00EF167F"/>
    <w:rsid w:val="00EF36ED"/>
    <w:rsid w:val="00EF3758"/>
    <w:rsid w:val="00EF4502"/>
    <w:rsid w:val="00EF4542"/>
    <w:rsid w:val="00EF458F"/>
    <w:rsid w:val="00EF502F"/>
    <w:rsid w:val="00EF7C0C"/>
    <w:rsid w:val="00F006DD"/>
    <w:rsid w:val="00F00888"/>
    <w:rsid w:val="00F02E29"/>
    <w:rsid w:val="00F03D8C"/>
    <w:rsid w:val="00F040FB"/>
    <w:rsid w:val="00F04348"/>
    <w:rsid w:val="00F04373"/>
    <w:rsid w:val="00F045B3"/>
    <w:rsid w:val="00F047E0"/>
    <w:rsid w:val="00F048BD"/>
    <w:rsid w:val="00F0547F"/>
    <w:rsid w:val="00F06882"/>
    <w:rsid w:val="00F06D13"/>
    <w:rsid w:val="00F0702B"/>
    <w:rsid w:val="00F1046D"/>
    <w:rsid w:val="00F105E8"/>
    <w:rsid w:val="00F113D9"/>
    <w:rsid w:val="00F117A1"/>
    <w:rsid w:val="00F12AD6"/>
    <w:rsid w:val="00F13155"/>
    <w:rsid w:val="00F13651"/>
    <w:rsid w:val="00F1417F"/>
    <w:rsid w:val="00F142C2"/>
    <w:rsid w:val="00F14CDD"/>
    <w:rsid w:val="00F16708"/>
    <w:rsid w:val="00F16872"/>
    <w:rsid w:val="00F16ECC"/>
    <w:rsid w:val="00F1736D"/>
    <w:rsid w:val="00F17ED2"/>
    <w:rsid w:val="00F20EAD"/>
    <w:rsid w:val="00F212D5"/>
    <w:rsid w:val="00F22333"/>
    <w:rsid w:val="00F2249B"/>
    <w:rsid w:val="00F23BFE"/>
    <w:rsid w:val="00F24584"/>
    <w:rsid w:val="00F25416"/>
    <w:rsid w:val="00F27351"/>
    <w:rsid w:val="00F27796"/>
    <w:rsid w:val="00F2785B"/>
    <w:rsid w:val="00F30174"/>
    <w:rsid w:val="00F31E3C"/>
    <w:rsid w:val="00F3216D"/>
    <w:rsid w:val="00F32360"/>
    <w:rsid w:val="00F3488F"/>
    <w:rsid w:val="00F3650A"/>
    <w:rsid w:val="00F36A30"/>
    <w:rsid w:val="00F36A4C"/>
    <w:rsid w:val="00F3735B"/>
    <w:rsid w:val="00F37D3C"/>
    <w:rsid w:val="00F40181"/>
    <w:rsid w:val="00F4049D"/>
    <w:rsid w:val="00F41160"/>
    <w:rsid w:val="00F42517"/>
    <w:rsid w:val="00F43535"/>
    <w:rsid w:val="00F43AF8"/>
    <w:rsid w:val="00F44767"/>
    <w:rsid w:val="00F4476C"/>
    <w:rsid w:val="00F448E0"/>
    <w:rsid w:val="00F45E7F"/>
    <w:rsid w:val="00F46CC2"/>
    <w:rsid w:val="00F470AD"/>
    <w:rsid w:val="00F50BE7"/>
    <w:rsid w:val="00F516B7"/>
    <w:rsid w:val="00F51C2D"/>
    <w:rsid w:val="00F53684"/>
    <w:rsid w:val="00F53C07"/>
    <w:rsid w:val="00F55B23"/>
    <w:rsid w:val="00F56D41"/>
    <w:rsid w:val="00F57AD4"/>
    <w:rsid w:val="00F60505"/>
    <w:rsid w:val="00F61D39"/>
    <w:rsid w:val="00F6364B"/>
    <w:rsid w:val="00F655CB"/>
    <w:rsid w:val="00F65DF7"/>
    <w:rsid w:val="00F660A9"/>
    <w:rsid w:val="00F662D1"/>
    <w:rsid w:val="00F6728C"/>
    <w:rsid w:val="00F70E1E"/>
    <w:rsid w:val="00F71446"/>
    <w:rsid w:val="00F71F9A"/>
    <w:rsid w:val="00F735DD"/>
    <w:rsid w:val="00F752E6"/>
    <w:rsid w:val="00F75B21"/>
    <w:rsid w:val="00F762C5"/>
    <w:rsid w:val="00F76526"/>
    <w:rsid w:val="00F777FE"/>
    <w:rsid w:val="00F7783A"/>
    <w:rsid w:val="00F81C13"/>
    <w:rsid w:val="00F820BC"/>
    <w:rsid w:val="00F85088"/>
    <w:rsid w:val="00F85288"/>
    <w:rsid w:val="00F85858"/>
    <w:rsid w:val="00F86746"/>
    <w:rsid w:val="00F86F80"/>
    <w:rsid w:val="00F87065"/>
    <w:rsid w:val="00F8718D"/>
    <w:rsid w:val="00F911DB"/>
    <w:rsid w:val="00F92667"/>
    <w:rsid w:val="00F9271D"/>
    <w:rsid w:val="00F92A9A"/>
    <w:rsid w:val="00F92E37"/>
    <w:rsid w:val="00F9335B"/>
    <w:rsid w:val="00F937C5"/>
    <w:rsid w:val="00FA0B9B"/>
    <w:rsid w:val="00FA0BE8"/>
    <w:rsid w:val="00FA0F84"/>
    <w:rsid w:val="00FA3126"/>
    <w:rsid w:val="00FA37C3"/>
    <w:rsid w:val="00FA7179"/>
    <w:rsid w:val="00FA7BFE"/>
    <w:rsid w:val="00FB0D38"/>
    <w:rsid w:val="00FB190F"/>
    <w:rsid w:val="00FB1936"/>
    <w:rsid w:val="00FB2A16"/>
    <w:rsid w:val="00FB3B46"/>
    <w:rsid w:val="00FB414E"/>
    <w:rsid w:val="00FB5159"/>
    <w:rsid w:val="00FB7575"/>
    <w:rsid w:val="00FB7CCF"/>
    <w:rsid w:val="00FB7FEF"/>
    <w:rsid w:val="00FC0D84"/>
    <w:rsid w:val="00FC22CB"/>
    <w:rsid w:val="00FC2795"/>
    <w:rsid w:val="00FC2F82"/>
    <w:rsid w:val="00FC340B"/>
    <w:rsid w:val="00FC3EE2"/>
    <w:rsid w:val="00FC5457"/>
    <w:rsid w:val="00FC561F"/>
    <w:rsid w:val="00FC5BAB"/>
    <w:rsid w:val="00FC63EB"/>
    <w:rsid w:val="00FD179B"/>
    <w:rsid w:val="00FD1C9A"/>
    <w:rsid w:val="00FD2071"/>
    <w:rsid w:val="00FD3A4C"/>
    <w:rsid w:val="00FD3AC3"/>
    <w:rsid w:val="00FD3B8B"/>
    <w:rsid w:val="00FD4F16"/>
    <w:rsid w:val="00FD5265"/>
    <w:rsid w:val="00FD548D"/>
    <w:rsid w:val="00FD64F2"/>
    <w:rsid w:val="00FD7C80"/>
    <w:rsid w:val="00FE0157"/>
    <w:rsid w:val="00FE05F5"/>
    <w:rsid w:val="00FE14C5"/>
    <w:rsid w:val="00FE4001"/>
    <w:rsid w:val="00FE5765"/>
    <w:rsid w:val="00FE7E17"/>
    <w:rsid w:val="00FF0333"/>
    <w:rsid w:val="00FF0E07"/>
    <w:rsid w:val="00FF1D53"/>
    <w:rsid w:val="00FF1FF9"/>
    <w:rsid w:val="00FF5B3E"/>
    <w:rsid w:val="00FF5E9A"/>
    <w:rsid w:val="00FF631F"/>
    <w:rsid w:val="00FF633C"/>
    <w:rsid w:val="00FF687A"/>
    <w:rsid w:val="00FF6B97"/>
    <w:rsid w:val="00FF6F13"/>
    <w:rsid w:val="00FF761F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A83E02"/>
  <w15:chartTrackingRefBased/>
  <w15:docId w15:val="{18854545-2C18-4228-BAFB-EAB9CD66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er" w:uiPriority="99"/>
    <w:lsdException w:name="caption" w:locked="1" w:qFormat="1"/>
    <w:lsdException w:name="Title" w:locked="1" w:qFormat="1"/>
    <w:lsdException w:name="Subtitle" w:locked="1" w:qFormat="1"/>
    <w:lsdException w:name="Hyperlink" w:locked="1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01D"/>
  </w:style>
  <w:style w:type="paragraph" w:styleId="10">
    <w:name w:val="heading 1"/>
    <w:aliases w:val="Заголовок 1 Знак"/>
    <w:basedOn w:val="20"/>
    <w:next w:val="a"/>
    <w:link w:val="11"/>
    <w:autoRedefine/>
    <w:qFormat/>
    <w:rsid w:val="00E7798B"/>
    <w:pPr>
      <w:pageBreakBefore w:val="0"/>
      <w:numPr>
        <w:numId w:val="0"/>
      </w:numPr>
      <w:suppressAutoHyphens/>
      <w:spacing w:before="0" w:after="0" w:line="360" w:lineRule="auto"/>
      <w:ind w:firstLine="709"/>
      <w:jc w:val="both"/>
    </w:pPr>
    <w:rPr>
      <w:caps w:val="0"/>
      <w:sz w:val="28"/>
      <w:szCs w:val="32"/>
      <w:lang w:val="x-none" w:eastAsia="x-none"/>
    </w:rPr>
  </w:style>
  <w:style w:type="paragraph" w:styleId="21">
    <w:name w:val="heading 2"/>
    <w:basedOn w:val="30"/>
    <w:next w:val="a"/>
    <w:autoRedefine/>
    <w:qFormat/>
    <w:rsid w:val="00326685"/>
    <w:pPr>
      <w:outlineLvl w:val="1"/>
    </w:pPr>
    <w:rPr>
      <w:rFonts w:cs="Times New Roman"/>
      <w:b/>
      <w:bCs w:val="0"/>
      <w:color w:val="000000"/>
    </w:rPr>
  </w:style>
  <w:style w:type="paragraph" w:styleId="30">
    <w:name w:val="heading 3"/>
    <w:basedOn w:val="a"/>
    <w:next w:val="a"/>
    <w:autoRedefine/>
    <w:qFormat/>
    <w:rsid w:val="00FA0BE8"/>
    <w:pPr>
      <w:keepNext/>
      <w:suppressAutoHyphens/>
      <w:spacing w:line="360" w:lineRule="auto"/>
      <w:ind w:firstLine="709"/>
      <w:jc w:val="both"/>
      <w:outlineLvl w:val="2"/>
    </w:pPr>
    <w:rPr>
      <w:rFonts w:cs="Arial"/>
      <w:bCs/>
      <w:sz w:val="28"/>
      <w:szCs w:val="28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3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qFormat/>
    <w:rsid w:val="003F0C54"/>
    <w:pPr>
      <w:numPr>
        <w:ilvl w:val="4"/>
        <w:numId w:val="3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3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3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3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3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link w:val="10"/>
    <w:locked/>
    <w:rsid w:val="00E7798B"/>
    <w:rPr>
      <w:b/>
      <w:bCs/>
      <w:sz w:val="28"/>
      <w:szCs w:val="32"/>
      <w:lang w:val="x-none" w:eastAsia="x-none"/>
    </w:rPr>
  </w:style>
  <w:style w:type="paragraph" w:styleId="a3">
    <w:name w:val="header"/>
    <w:basedOn w:val="a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rsid w:val="00FC5BAB"/>
    <w:rPr>
      <w:rFonts w:cs="Times New Roman"/>
    </w:rPr>
  </w:style>
  <w:style w:type="paragraph" w:styleId="a5">
    <w:name w:val="footer"/>
    <w:basedOn w:val="a"/>
    <w:link w:val="a6"/>
    <w:uiPriority w:val="99"/>
    <w:rsid w:val="00FC5BAB"/>
    <w:pPr>
      <w:tabs>
        <w:tab w:val="center" w:pos="4153"/>
        <w:tab w:val="right" w:pos="8306"/>
      </w:tabs>
    </w:pPr>
  </w:style>
  <w:style w:type="paragraph" w:styleId="a7">
    <w:name w:val="Body Text"/>
    <w:basedOn w:val="a"/>
    <w:rsid w:val="00FC5BAB"/>
    <w:pPr>
      <w:jc w:val="center"/>
    </w:pPr>
    <w:rPr>
      <w:rFonts w:ascii="Arial" w:hAnsi="Arial"/>
      <w:i/>
      <w:sz w:val="16"/>
    </w:rPr>
  </w:style>
  <w:style w:type="paragraph" w:styleId="a8">
    <w:name w:val="Body Text Indent"/>
    <w:aliases w:val="Основной текст с отступом Знак Знак Знак"/>
    <w:basedOn w:val="a"/>
    <w:link w:val="a9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">
    <w:name w:val="Стиль1"/>
    <w:basedOn w:val="21"/>
    <w:rsid w:val="00EF13D5"/>
    <w:pPr>
      <w:numPr>
        <w:ilvl w:val="1"/>
        <w:numId w:val="2"/>
      </w:numPr>
    </w:pPr>
    <w:rPr>
      <w:bCs/>
      <w:iCs/>
    </w:rPr>
  </w:style>
  <w:style w:type="paragraph" w:styleId="aa">
    <w:name w:val="caption"/>
    <w:aliases w:val="Название Рисунка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b">
    <w:name w:val="Таблица"/>
    <w:basedOn w:val="aa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2"/>
      </w:numPr>
      <w:spacing w:before="240" w:after="60"/>
      <w:outlineLvl w:val="2"/>
    </w:pPr>
    <w:rPr>
      <w:sz w:val="28"/>
      <w:szCs w:val="28"/>
    </w:rPr>
  </w:style>
  <w:style w:type="paragraph" w:styleId="22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uiPriority w:val="39"/>
    <w:rsid w:val="00BB7912"/>
    <w:pPr>
      <w:tabs>
        <w:tab w:val="left" w:pos="400"/>
        <w:tab w:val="left" w:pos="794"/>
        <w:tab w:val="right" w:leader="dot" w:pos="9627"/>
        <w:tab w:val="right" w:leader="dot" w:pos="10206"/>
      </w:tabs>
      <w:suppressAutoHyphens/>
      <w:spacing w:line="360" w:lineRule="auto"/>
    </w:pPr>
    <w:rPr>
      <w:sz w:val="24"/>
    </w:rPr>
  </w:style>
  <w:style w:type="paragraph" w:styleId="23">
    <w:name w:val="toc 2"/>
    <w:basedOn w:val="a"/>
    <w:next w:val="a"/>
    <w:autoRedefine/>
    <w:uiPriority w:val="39"/>
    <w:rsid w:val="00EB4F62"/>
    <w:pPr>
      <w:tabs>
        <w:tab w:val="left" w:pos="510"/>
        <w:tab w:val="left" w:pos="794"/>
        <w:tab w:val="right" w:leader="dot" w:pos="9639"/>
      </w:tabs>
      <w:spacing w:line="360" w:lineRule="auto"/>
      <w:ind w:firstLine="284"/>
    </w:pPr>
    <w:rPr>
      <w:noProof/>
      <w:color w:val="000000"/>
      <w:sz w:val="28"/>
      <w:szCs w:val="28"/>
    </w:rPr>
  </w:style>
  <w:style w:type="character" w:styleId="ac">
    <w:name w:val="Hyperlink"/>
    <w:uiPriority w:val="99"/>
    <w:rsid w:val="00D16DE9"/>
    <w:rPr>
      <w:rFonts w:cs="Times New Roman"/>
      <w:color w:val="0000FF"/>
      <w:u w:val="single"/>
    </w:rPr>
  </w:style>
  <w:style w:type="paragraph" w:styleId="ad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e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4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BA35E7"/>
    <w:pPr>
      <w:tabs>
        <w:tab w:val="left" w:pos="1200"/>
        <w:tab w:val="left" w:pos="1588"/>
        <w:tab w:val="right" w:leader="dot" w:pos="9627"/>
      </w:tabs>
      <w:ind w:left="400"/>
    </w:pPr>
    <w:rPr>
      <w:iCs/>
      <w:sz w:val="28"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f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f0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7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1">
    <w:name w:val="Normal (Web)"/>
    <w:basedOn w:val="a"/>
    <w:link w:val="af2"/>
    <w:uiPriority w:val="99"/>
    <w:rsid w:val="00B52E6B"/>
    <w:pPr>
      <w:spacing w:before="100" w:beforeAutospacing="1" w:after="100" w:afterAutospacing="1"/>
    </w:pPr>
    <w:rPr>
      <w:sz w:val="24"/>
      <w:szCs w:val="24"/>
      <w:lang w:val="x-none" w:eastAsia="x-none"/>
    </w:rPr>
  </w:style>
  <w:style w:type="character" w:customStyle="1" w:styleId="a9">
    <w:name w:val="Основной текст с отступом Знак"/>
    <w:aliases w:val="Основной текст с отступом Знак Знак Знак Знак1"/>
    <w:link w:val="a8"/>
    <w:locked/>
    <w:rsid w:val="00035851"/>
    <w:rPr>
      <w:rFonts w:cs="Times New Roman"/>
      <w:sz w:val="28"/>
      <w:lang w:val="ru-RU" w:eastAsia="ru-RU" w:bidi="ar-SA"/>
    </w:rPr>
  </w:style>
  <w:style w:type="character" w:customStyle="1" w:styleId="af3">
    <w:name w:val="Знак"/>
    <w:rsid w:val="00B52E6B"/>
    <w:rPr>
      <w:rFonts w:cs="Times New Roman"/>
      <w:sz w:val="28"/>
      <w:szCs w:val="28"/>
      <w:lang w:val="ru-RU" w:eastAsia="ru-RU" w:bidi="ar-SA"/>
    </w:rPr>
  </w:style>
  <w:style w:type="character" w:customStyle="1" w:styleId="af4">
    <w:name w:val="Основной текст с отступом Знак Знак Знак Знак"/>
    <w:rsid w:val="00B52E6B"/>
    <w:rPr>
      <w:rFonts w:cs="Times New Roman"/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1"/>
      </w:numPr>
    </w:pPr>
  </w:style>
  <w:style w:type="character" w:styleId="af5">
    <w:name w:val="Strong"/>
    <w:uiPriority w:val="22"/>
    <w:qFormat/>
    <w:rsid w:val="00B52E6B"/>
    <w:rPr>
      <w:rFonts w:cs="Times New Roman"/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6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rsid w:val="00B52E6B"/>
    <w:rPr>
      <w:rFonts w:ascii="Courier New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z w:val="22"/>
    </w:rPr>
  </w:style>
  <w:style w:type="character" w:customStyle="1" w:styleId="34">
    <w:name w:val="Основной текст с отступом 3 Знак"/>
    <w:rsid w:val="00B52E6B"/>
    <w:rPr>
      <w:rFonts w:cs="Times New Roman"/>
      <w:sz w:val="16"/>
      <w:szCs w:val="16"/>
      <w:lang w:val="ru-RU" w:eastAsia="ru-RU" w:bidi="ar-SA"/>
    </w:rPr>
  </w:style>
  <w:style w:type="paragraph" w:styleId="HTML0">
    <w:name w:val="HTML Preformatted"/>
    <w:basedOn w:val="a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rsid w:val="00B52E6B"/>
    <w:rPr>
      <w:rFonts w:cs="Times New Roman"/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rsid w:val="00B52E6B"/>
    <w:rPr>
      <w:rFonts w:cs="Times New Roman"/>
    </w:rPr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0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2"/>
      </w:numPr>
      <w:spacing w:before="360" w:after="240"/>
      <w:outlineLvl w:val="0"/>
    </w:pPr>
    <w:rPr>
      <w:b/>
      <w:sz w:val="32"/>
      <w:szCs w:val="28"/>
    </w:rPr>
  </w:style>
  <w:style w:type="paragraph" w:styleId="af7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8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Arial">
    <w:name w:val="Стиль Arial"/>
    <w:rsid w:val="00035851"/>
    <w:rPr>
      <w:rFonts w:ascii="Arial" w:hAnsi="Arial"/>
    </w:rPr>
  </w:style>
  <w:style w:type="paragraph" w:styleId="af9">
    <w:name w:val="Balloon Text"/>
    <w:basedOn w:val="a"/>
    <w:link w:val="afa"/>
    <w:rsid w:val="00C74C93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locked/>
    <w:rsid w:val="00C74C93"/>
    <w:rPr>
      <w:rFonts w:ascii="Tahoma" w:hAnsi="Tahoma" w:cs="Tahoma"/>
      <w:sz w:val="16"/>
      <w:szCs w:val="16"/>
    </w:rPr>
  </w:style>
  <w:style w:type="paragraph" w:styleId="afb">
    <w:name w:val="Plain Text"/>
    <w:basedOn w:val="a"/>
    <w:link w:val="afc"/>
    <w:rsid w:val="00331DB0"/>
    <w:rPr>
      <w:rFonts w:ascii="Courier New" w:eastAsia="SimSun" w:hAnsi="Courier New"/>
      <w:lang w:val="x-none" w:eastAsia="x-none"/>
    </w:rPr>
  </w:style>
  <w:style w:type="paragraph" w:customStyle="1" w:styleId="210">
    <w:name w:val="Основной текст 21"/>
    <w:basedOn w:val="a"/>
    <w:rsid w:val="00C2311C"/>
    <w:pPr>
      <w:spacing w:before="60" w:after="60"/>
      <w:ind w:left="709"/>
      <w:jc w:val="both"/>
    </w:pPr>
    <w:rPr>
      <w:i/>
      <w:sz w:val="28"/>
    </w:rPr>
  </w:style>
  <w:style w:type="character" w:customStyle="1" w:styleId="af2">
    <w:name w:val="Обычный (веб) Знак"/>
    <w:link w:val="af1"/>
    <w:rsid w:val="007A1229"/>
    <w:rPr>
      <w:sz w:val="24"/>
      <w:szCs w:val="24"/>
    </w:rPr>
  </w:style>
  <w:style w:type="paragraph" w:styleId="afd">
    <w:name w:val="List Paragraph"/>
    <w:basedOn w:val="a"/>
    <w:uiPriority w:val="34"/>
    <w:qFormat/>
    <w:rsid w:val="00764A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fe">
    <w:name w:val="А"/>
    <w:basedOn w:val="a"/>
    <w:qFormat/>
    <w:rsid w:val="00764A58"/>
    <w:pPr>
      <w:spacing w:line="360" w:lineRule="auto"/>
      <w:ind w:firstLine="709"/>
      <w:contextualSpacing/>
      <w:jc w:val="both"/>
    </w:pPr>
    <w:rPr>
      <w:sz w:val="28"/>
    </w:rPr>
  </w:style>
  <w:style w:type="paragraph" w:customStyle="1" w:styleId="Default">
    <w:name w:val="Default"/>
    <w:rsid w:val="00FD526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aff">
    <w:name w:val="Emphasis"/>
    <w:uiPriority w:val="20"/>
    <w:qFormat/>
    <w:locked/>
    <w:rsid w:val="000E3767"/>
    <w:rPr>
      <w:i/>
      <w:iCs/>
    </w:rPr>
  </w:style>
  <w:style w:type="paragraph" w:customStyle="1" w:styleId="bodytext">
    <w:name w:val="bodytext"/>
    <w:basedOn w:val="a"/>
    <w:rsid w:val="00DE795F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locked/>
    <w:rsid w:val="00C74885"/>
  </w:style>
  <w:style w:type="character" w:customStyle="1" w:styleId="afc">
    <w:name w:val="Текст Знак"/>
    <w:link w:val="afb"/>
    <w:rsid w:val="00EC7164"/>
    <w:rPr>
      <w:rFonts w:ascii="Courier New" w:eastAsia="SimSun" w:hAnsi="Courier New"/>
    </w:rPr>
  </w:style>
  <w:style w:type="character" w:customStyle="1" w:styleId="apple-converted-space">
    <w:name w:val="apple-converted-space"/>
    <w:basedOn w:val="a0"/>
    <w:rsid w:val="0016111E"/>
  </w:style>
  <w:style w:type="paragraph" w:customStyle="1" w:styleId="font8">
    <w:name w:val="font_8"/>
    <w:basedOn w:val="a"/>
    <w:rsid w:val="00644D4A"/>
    <w:pPr>
      <w:spacing w:before="100" w:beforeAutospacing="1" w:after="100" w:afterAutospacing="1"/>
    </w:pPr>
    <w:rPr>
      <w:sz w:val="24"/>
      <w:szCs w:val="24"/>
    </w:rPr>
  </w:style>
  <w:style w:type="paragraph" w:customStyle="1" w:styleId="p151">
    <w:name w:val="p151"/>
    <w:basedOn w:val="a"/>
    <w:rsid w:val="00CE508A"/>
    <w:pPr>
      <w:spacing w:before="100" w:beforeAutospacing="1" w:after="100" w:afterAutospacing="1"/>
    </w:pPr>
    <w:rPr>
      <w:sz w:val="24"/>
      <w:szCs w:val="24"/>
    </w:rPr>
  </w:style>
  <w:style w:type="paragraph" w:customStyle="1" w:styleId="p90">
    <w:name w:val="p90"/>
    <w:basedOn w:val="a"/>
    <w:rsid w:val="00CE508A"/>
    <w:pPr>
      <w:spacing w:before="100" w:beforeAutospacing="1" w:after="100" w:afterAutospacing="1"/>
    </w:pPr>
    <w:rPr>
      <w:sz w:val="24"/>
      <w:szCs w:val="24"/>
    </w:rPr>
  </w:style>
  <w:style w:type="paragraph" w:customStyle="1" w:styleId="p0">
    <w:name w:val="p0"/>
    <w:basedOn w:val="a"/>
    <w:rsid w:val="00CE508A"/>
    <w:pPr>
      <w:spacing w:before="100" w:beforeAutospacing="1" w:after="100" w:afterAutospacing="1"/>
    </w:pPr>
    <w:rPr>
      <w:sz w:val="24"/>
      <w:szCs w:val="24"/>
    </w:rPr>
  </w:style>
  <w:style w:type="paragraph" w:customStyle="1" w:styleId="p335">
    <w:name w:val="p335"/>
    <w:basedOn w:val="a"/>
    <w:rsid w:val="00CE508A"/>
    <w:pPr>
      <w:spacing w:before="100" w:beforeAutospacing="1" w:after="100" w:afterAutospacing="1"/>
    </w:pPr>
    <w:rPr>
      <w:sz w:val="24"/>
      <w:szCs w:val="24"/>
    </w:rPr>
  </w:style>
  <w:style w:type="character" w:customStyle="1" w:styleId="ft10">
    <w:name w:val="ft10"/>
    <w:rsid w:val="00CE508A"/>
  </w:style>
  <w:style w:type="character" w:customStyle="1" w:styleId="ft87">
    <w:name w:val="ft87"/>
    <w:rsid w:val="00CE508A"/>
  </w:style>
  <w:style w:type="paragraph" w:customStyle="1" w:styleId="p22">
    <w:name w:val="p22"/>
    <w:basedOn w:val="a"/>
    <w:rsid w:val="00CE508A"/>
    <w:pPr>
      <w:spacing w:before="100" w:beforeAutospacing="1" w:after="100" w:afterAutospacing="1"/>
    </w:pPr>
    <w:rPr>
      <w:sz w:val="24"/>
      <w:szCs w:val="24"/>
    </w:rPr>
  </w:style>
  <w:style w:type="character" w:customStyle="1" w:styleId="ft127">
    <w:name w:val="ft127"/>
    <w:rsid w:val="00CE508A"/>
  </w:style>
  <w:style w:type="paragraph" w:customStyle="1" w:styleId="p16">
    <w:name w:val="p16"/>
    <w:basedOn w:val="a"/>
    <w:rsid w:val="00CE508A"/>
    <w:pPr>
      <w:spacing w:before="100" w:beforeAutospacing="1" w:after="100" w:afterAutospacing="1"/>
    </w:pPr>
    <w:rPr>
      <w:sz w:val="24"/>
      <w:szCs w:val="24"/>
    </w:rPr>
  </w:style>
  <w:style w:type="paragraph" w:customStyle="1" w:styleId="whitespace-pre-wrap">
    <w:name w:val="whitespace-pre-wrap"/>
    <w:basedOn w:val="a"/>
    <w:rsid w:val="00562030"/>
    <w:pPr>
      <w:spacing w:before="100" w:beforeAutospacing="1" w:after="100" w:afterAutospacing="1"/>
    </w:pPr>
    <w:rPr>
      <w:sz w:val="24"/>
      <w:szCs w:val="24"/>
    </w:rPr>
  </w:style>
  <w:style w:type="character" w:styleId="aff0">
    <w:name w:val="FollowedHyperlink"/>
    <w:rsid w:val="00DA55CD"/>
    <w:rPr>
      <w:color w:val="954F72"/>
      <w:u w:val="single"/>
    </w:rPr>
  </w:style>
  <w:style w:type="character" w:styleId="aff1">
    <w:name w:val="annotation reference"/>
    <w:rsid w:val="00455D7A"/>
    <w:rPr>
      <w:sz w:val="16"/>
      <w:szCs w:val="16"/>
    </w:rPr>
  </w:style>
  <w:style w:type="paragraph" w:styleId="aff2">
    <w:name w:val="annotation text"/>
    <w:basedOn w:val="a"/>
    <w:link w:val="aff3"/>
    <w:rsid w:val="00455D7A"/>
  </w:style>
  <w:style w:type="character" w:customStyle="1" w:styleId="aff3">
    <w:name w:val="Текст примечания Знак"/>
    <w:basedOn w:val="a0"/>
    <w:link w:val="aff2"/>
    <w:rsid w:val="00455D7A"/>
  </w:style>
  <w:style w:type="paragraph" w:styleId="aff4">
    <w:name w:val="annotation subject"/>
    <w:basedOn w:val="aff2"/>
    <w:next w:val="aff2"/>
    <w:link w:val="aff5"/>
    <w:rsid w:val="00455D7A"/>
    <w:rPr>
      <w:b/>
      <w:bCs/>
    </w:rPr>
  </w:style>
  <w:style w:type="character" w:customStyle="1" w:styleId="aff5">
    <w:name w:val="Тема примечания Знак"/>
    <w:link w:val="aff4"/>
    <w:rsid w:val="00455D7A"/>
    <w:rPr>
      <w:b/>
      <w:bCs/>
    </w:rPr>
  </w:style>
  <w:style w:type="paragraph" w:customStyle="1" w:styleId="richfactdown-paragraph">
    <w:name w:val="richfactdown-paragraph"/>
    <w:basedOn w:val="a"/>
    <w:rsid w:val="00E97078"/>
    <w:pPr>
      <w:spacing w:before="100" w:beforeAutospacing="1" w:after="100" w:afterAutospacing="1"/>
    </w:pPr>
    <w:rPr>
      <w:sz w:val="24"/>
      <w:szCs w:val="24"/>
    </w:rPr>
  </w:style>
  <w:style w:type="paragraph" w:styleId="aff6">
    <w:name w:val="TOC Heading"/>
    <w:basedOn w:val="10"/>
    <w:next w:val="a"/>
    <w:uiPriority w:val="39"/>
    <w:unhideWhenUsed/>
    <w:qFormat/>
    <w:rsid w:val="001C45A6"/>
    <w:pPr>
      <w:keepNext/>
      <w:keepLines/>
      <w:suppressAutoHyphens w:val="0"/>
      <w:spacing w:before="24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sz w:val="32"/>
      <w:lang w:val="ru-RU" w:eastAsia="ru-RU"/>
    </w:rPr>
  </w:style>
  <w:style w:type="paragraph" w:styleId="aff7">
    <w:name w:val="endnote text"/>
    <w:basedOn w:val="a"/>
    <w:link w:val="aff8"/>
    <w:rsid w:val="001C45A6"/>
  </w:style>
  <w:style w:type="character" w:customStyle="1" w:styleId="aff8">
    <w:name w:val="Текст концевой сноски Знак"/>
    <w:basedOn w:val="a0"/>
    <w:link w:val="aff7"/>
    <w:rsid w:val="001C45A6"/>
  </w:style>
  <w:style w:type="character" w:styleId="aff9">
    <w:name w:val="endnote reference"/>
    <w:rsid w:val="001C45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3959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2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427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667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5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1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5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9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0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6F96D-E39F-4287-B37D-385A9A50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216</TotalTime>
  <Pages>18</Pages>
  <Words>2780</Words>
  <Characters>15847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18590</CharactersWithSpaces>
  <SharedDoc>false</SharedDoc>
  <HLinks>
    <vt:vector size="6" baseType="variant">
      <vt:variant>
        <vt:i4>1835071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_Toc128932529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xxx</dc:creator>
  <cp:keywords/>
  <cp:lastModifiedBy>YARE</cp:lastModifiedBy>
  <cp:revision>202</cp:revision>
  <cp:lastPrinted>2021-10-21T10:29:00Z</cp:lastPrinted>
  <dcterms:created xsi:type="dcterms:W3CDTF">2024-12-20T06:09:00Z</dcterms:created>
  <dcterms:modified xsi:type="dcterms:W3CDTF">2024-12-22T11:15:00Z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495303593</vt:i4>
  </property>
</Properties>
</file>